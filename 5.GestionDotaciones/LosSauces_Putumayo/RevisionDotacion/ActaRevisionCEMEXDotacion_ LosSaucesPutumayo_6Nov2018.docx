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7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41"/>
        <w:gridCol w:w="1247"/>
        <w:gridCol w:w="1447"/>
        <w:gridCol w:w="1388"/>
        <w:gridCol w:w="313"/>
        <w:gridCol w:w="2527"/>
      </w:tblGrid>
      <w:tr w:rsidR="00092A47" w:rsidRPr="005B0A19" w14:paraId="08F72C1E" w14:textId="77777777" w:rsidTr="00DD5E4B">
        <w:trPr>
          <w:trHeight w:val="340"/>
        </w:trPr>
        <w:tc>
          <w:tcPr>
            <w:tcW w:w="9752" w:type="dxa"/>
            <w:gridSpan w:val="7"/>
            <w:shd w:val="clear" w:color="auto" w:fill="auto"/>
            <w:vAlign w:val="center"/>
          </w:tcPr>
          <w:p w14:paraId="10C5A27C" w14:textId="77777777" w:rsidR="00092A47" w:rsidRPr="0051394A" w:rsidRDefault="00092A47" w:rsidP="00092A47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ACTA DE REUNIÓN O COMITÉ N</w:t>
            </w:r>
            <w:r w:rsidR="00BE39F4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 </w:t>
            </w: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°</w:t>
            </w:r>
            <w:r w:rsidR="00BE39F4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1</w:t>
            </w:r>
          </w:p>
        </w:tc>
      </w:tr>
      <w:tr w:rsidR="00DC33CA" w:rsidRPr="005B0A19" w14:paraId="7893B22B" w14:textId="77777777" w:rsidTr="003A389F">
        <w:trPr>
          <w:trHeight w:val="340"/>
        </w:trPr>
        <w:tc>
          <w:tcPr>
            <w:tcW w:w="2830" w:type="dxa"/>
            <w:gridSpan w:val="2"/>
            <w:shd w:val="clear" w:color="auto" w:fill="auto"/>
            <w:vAlign w:val="center"/>
          </w:tcPr>
          <w:p w14:paraId="0D642FCD" w14:textId="77777777" w:rsidR="00DC33CA" w:rsidRPr="004030AB" w:rsidRDefault="00DC33CA" w:rsidP="007C6D28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Hora:</w:t>
            </w:r>
          </w:p>
        </w:tc>
        <w:tc>
          <w:tcPr>
            <w:tcW w:w="6922" w:type="dxa"/>
            <w:gridSpan w:val="5"/>
            <w:vAlign w:val="center"/>
          </w:tcPr>
          <w:p w14:paraId="578A8817" w14:textId="77777777" w:rsidR="00DC33CA" w:rsidRPr="003A389F" w:rsidRDefault="00DC33CA" w:rsidP="007C6D28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Fecha:  </w:t>
            </w:r>
            <w:r w:rsidR="004A0AF6"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6</w:t>
            </w:r>
            <w:r w:rsidR="008F03FF" w:rsidRPr="003A389F">
              <w:rPr>
                <w:rFonts w:ascii="Arial Narrow" w:hAnsi="Arial Narrow" w:cs="ArialNarrow"/>
                <w:sz w:val="22"/>
                <w:szCs w:val="22"/>
              </w:rPr>
              <w:t xml:space="preserve"> de </w:t>
            </w:r>
            <w:r w:rsidR="004A0AF6">
              <w:rPr>
                <w:rFonts w:ascii="Arial Narrow" w:hAnsi="Arial Narrow" w:cs="ArialNarrow"/>
                <w:sz w:val="22"/>
                <w:szCs w:val="22"/>
              </w:rPr>
              <w:t xml:space="preserve">noviembre </w:t>
            </w:r>
            <w:r w:rsidR="008F03FF" w:rsidRPr="003A389F">
              <w:rPr>
                <w:rFonts w:ascii="Arial Narrow" w:hAnsi="Arial Narrow" w:cs="ArialNarrow"/>
                <w:sz w:val="22"/>
                <w:szCs w:val="22"/>
              </w:rPr>
              <w:t>de 2018</w:t>
            </w:r>
          </w:p>
        </w:tc>
      </w:tr>
      <w:tr w:rsidR="000D12B2" w:rsidRPr="005B0A19" w14:paraId="1A033AFA" w14:textId="77777777" w:rsidTr="003A389F">
        <w:trPr>
          <w:trHeight w:val="340"/>
        </w:trPr>
        <w:tc>
          <w:tcPr>
            <w:tcW w:w="2830" w:type="dxa"/>
            <w:gridSpan w:val="2"/>
            <w:vAlign w:val="center"/>
          </w:tcPr>
          <w:p w14:paraId="55271754" w14:textId="77777777" w:rsidR="000D12B2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Lugar:</w:t>
            </w:r>
          </w:p>
        </w:tc>
        <w:tc>
          <w:tcPr>
            <w:tcW w:w="6922" w:type="dxa"/>
            <w:gridSpan w:val="5"/>
            <w:vAlign w:val="center"/>
          </w:tcPr>
          <w:p w14:paraId="57B6C728" w14:textId="77777777" w:rsidR="000D12B2" w:rsidRPr="003A389F" w:rsidRDefault="003A389F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Narrow"/>
                <w:sz w:val="22"/>
                <w:szCs w:val="22"/>
              </w:rPr>
              <w:t>Inmueble ICBF-Barrio 20 de julio- Calle 30B sur # 9A-80. Santa Rosa Lima</w:t>
            </w:r>
          </w:p>
        </w:tc>
      </w:tr>
      <w:tr w:rsidR="000D12B2" w:rsidRPr="005B0A19" w14:paraId="7612D453" w14:textId="77777777" w:rsidTr="003A389F">
        <w:trPr>
          <w:trHeight w:val="340"/>
        </w:trPr>
        <w:tc>
          <w:tcPr>
            <w:tcW w:w="2830" w:type="dxa"/>
            <w:gridSpan w:val="2"/>
            <w:vAlign w:val="center"/>
          </w:tcPr>
          <w:p w14:paraId="08FA3C73" w14:textId="77777777" w:rsidR="000D12B2" w:rsidRPr="004030AB" w:rsidRDefault="00E70315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Dependencia que </w:t>
            </w:r>
            <w:r w:rsidR="00DC33CA"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Convoca:</w:t>
            </w:r>
          </w:p>
        </w:tc>
        <w:tc>
          <w:tcPr>
            <w:tcW w:w="6922" w:type="dxa"/>
            <w:gridSpan w:val="5"/>
            <w:vAlign w:val="center"/>
          </w:tcPr>
          <w:p w14:paraId="02EDC107" w14:textId="77777777" w:rsidR="000D12B2" w:rsidRPr="003A389F" w:rsidRDefault="003A389F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Narrow"/>
                <w:sz w:val="22"/>
                <w:szCs w:val="22"/>
              </w:rPr>
              <w:t>Subdirección de Operación de la Atención a la Primera Infancia- SOAPI</w:t>
            </w:r>
          </w:p>
        </w:tc>
      </w:tr>
      <w:tr w:rsidR="000D12B2" w:rsidRPr="005B0A19" w14:paraId="4D377558" w14:textId="77777777" w:rsidTr="003A389F">
        <w:trPr>
          <w:trHeight w:val="340"/>
        </w:trPr>
        <w:tc>
          <w:tcPr>
            <w:tcW w:w="2830" w:type="dxa"/>
            <w:gridSpan w:val="2"/>
            <w:vAlign w:val="center"/>
          </w:tcPr>
          <w:p w14:paraId="4B68697E" w14:textId="77777777" w:rsidR="000D12B2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Proceso:</w:t>
            </w:r>
          </w:p>
        </w:tc>
        <w:tc>
          <w:tcPr>
            <w:tcW w:w="6922" w:type="dxa"/>
            <w:gridSpan w:val="5"/>
            <w:vAlign w:val="center"/>
          </w:tcPr>
          <w:p w14:paraId="7FA3E28F" w14:textId="77777777" w:rsidR="000D12B2" w:rsidRPr="003A389F" w:rsidRDefault="003A389F" w:rsidP="00DC33C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Promoción y Prevención-</w:t>
            </w:r>
            <w:r w:rsidR="00436B3F">
              <w:rPr>
                <w:rFonts w:ascii="Arial Narrow" w:hAnsi="Arial Narrow" w:cs="ArialNarrow"/>
                <w:sz w:val="22"/>
                <w:szCs w:val="22"/>
              </w:rPr>
              <w:t xml:space="preserve"> Dotaciones de Primera Infancia</w:t>
            </w:r>
          </w:p>
        </w:tc>
      </w:tr>
      <w:tr w:rsidR="0040411F" w:rsidRPr="005B0A19" w14:paraId="0AF3B979" w14:textId="77777777" w:rsidTr="003A389F">
        <w:trPr>
          <w:trHeight w:val="340"/>
        </w:trPr>
        <w:tc>
          <w:tcPr>
            <w:tcW w:w="2830" w:type="dxa"/>
            <w:gridSpan w:val="2"/>
            <w:vAlign w:val="center"/>
          </w:tcPr>
          <w:p w14:paraId="639D924C" w14:textId="77777777" w:rsidR="0040411F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Objetivo:</w:t>
            </w:r>
          </w:p>
        </w:tc>
        <w:tc>
          <w:tcPr>
            <w:tcW w:w="6922" w:type="dxa"/>
            <w:gridSpan w:val="5"/>
            <w:vAlign w:val="center"/>
          </w:tcPr>
          <w:p w14:paraId="2F026BF1" w14:textId="77777777" w:rsidR="0040411F" w:rsidRPr="003A389F" w:rsidRDefault="004A0AF6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Revisión</w:t>
            </w:r>
            <w:r w:rsidR="003A389F" w:rsidRPr="003A389F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y conteo de elementos de Dotación </w:t>
            </w:r>
            <w:r w:rsidR="00BB5242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donados</w:t>
            </w:r>
            <w:r w:rsidR="003A389F" w:rsidRPr="003A389F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por la Fundación Plan-DAPRE a la DPI</w:t>
            </w:r>
          </w:p>
        </w:tc>
      </w:tr>
      <w:tr w:rsidR="00672D98" w:rsidRPr="005B0A19" w14:paraId="1CD207E0" w14:textId="77777777" w:rsidTr="001F36C2">
        <w:trPr>
          <w:trHeight w:val="363"/>
        </w:trPr>
        <w:tc>
          <w:tcPr>
            <w:tcW w:w="9752" w:type="dxa"/>
            <w:gridSpan w:val="7"/>
          </w:tcPr>
          <w:p w14:paraId="431EFDEB" w14:textId="77777777" w:rsidR="00F52FC1" w:rsidRPr="00F52FC1" w:rsidRDefault="00F52FC1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Agenda:</w:t>
            </w:r>
          </w:p>
          <w:p w14:paraId="17000B99" w14:textId="77777777" w:rsidR="004A0AF6" w:rsidRPr="004A0AF6" w:rsidRDefault="00F52FC1" w:rsidP="004A0AF6">
            <w:pPr>
              <w:pStyle w:val="Prrafodelista"/>
              <w:numPr>
                <w:ilvl w:val="0"/>
                <w:numId w:val="15"/>
              </w:numPr>
              <w:tabs>
                <w:tab w:val="left" w:pos="174"/>
              </w:tabs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Revisión</w:t>
            </w:r>
            <w:r w:rsidR="004A0AF6"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, 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conteo </w:t>
            </w:r>
            <w:r w:rsidR="004A0AF6"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y registro fotográfico 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de los elemento</w:t>
            </w:r>
            <w:r w:rsidR="004A0AF6"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s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.</w:t>
            </w:r>
          </w:p>
          <w:p w14:paraId="77C99D48" w14:textId="77777777" w:rsidR="00F52FC1" w:rsidRPr="004A0AF6" w:rsidRDefault="004A0AF6" w:rsidP="004A0AF6">
            <w:pPr>
              <w:pStyle w:val="Prrafodelista"/>
              <w:numPr>
                <w:ilvl w:val="0"/>
                <w:numId w:val="15"/>
              </w:numPr>
              <w:tabs>
                <w:tab w:val="left" w:pos="174"/>
              </w:tabs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Decisiones y Compromisos</w:t>
            </w:r>
          </w:p>
          <w:p w14:paraId="0CA3D5E9" w14:textId="77777777" w:rsidR="000D20F4" w:rsidRDefault="000D20F4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</w:p>
          <w:p w14:paraId="0451FDC7" w14:textId="77777777" w:rsidR="00F52FC1" w:rsidRPr="00F52FC1" w:rsidRDefault="00F52FC1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Desarrollo:</w:t>
            </w:r>
          </w:p>
          <w:p w14:paraId="58815C43" w14:textId="77777777" w:rsidR="00F52FC1" w:rsidRPr="004A0AF6" w:rsidRDefault="004A0AF6" w:rsidP="004A0AF6">
            <w:pPr>
              <w:pStyle w:val="Prrafodelista"/>
              <w:numPr>
                <w:ilvl w:val="0"/>
                <w:numId w:val="16"/>
              </w:num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A0AF6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Revisión, conteo y registro fotográfico de los elementos</w:t>
            </w:r>
          </w:p>
          <w:p w14:paraId="75BD4D2E" w14:textId="77777777" w:rsidR="002D758B" w:rsidRDefault="004A0AF6" w:rsidP="004A0AF6">
            <w:pPr>
              <w:shd w:val="clear" w:color="auto" w:fill="FFFFFF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Con la presencia de </w:t>
            </w:r>
            <w:r w:rsidRPr="004A0AF6">
              <w:rPr>
                <w:rFonts w:ascii="Arial Narrow" w:hAnsi="Arial Narrow" w:cs="Arial"/>
                <w:lang w:val="es-ES" w:eastAsia="en-US"/>
              </w:rPr>
              <w:t>Laura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</w:t>
            </w:r>
            <w:proofErr w:type="spellStart"/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Nathaly</w:t>
            </w:r>
            <w:proofErr w:type="spellEnd"/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</w:t>
            </w:r>
            <w:r w:rsidRPr="004A0AF6">
              <w:rPr>
                <w:rFonts w:ascii="Arial Narrow" w:hAnsi="Arial Narrow" w:cs="Arial"/>
                <w:lang w:val="es-ES" w:eastAsia="en-US"/>
              </w:rPr>
              <w:t>Quintero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Celis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, 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Juanita Carmona </w:t>
            </w:r>
            <w:r w:rsidRPr="004A0AF6">
              <w:rPr>
                <w:rFonts w:ascii="Arial Narrow" w:hAnsi="Arial Narrow" w:cs="Arial"/>
                <w:lang w:val="es-ES" w:eastAsia="en-US"/>
              </w:rPr>
              <w:t>Quintero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de la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Fundación CEMEX y Paula Andrea Ospina Patiño y Jaime Andrés Silva de la </w:t>
            </w:r>
            <w:r w:rsidRPr="003A389F">
              <w:rPr>
                <w:rFonts w:ascii="Arial Narrow" w:hAnsi="Arial Narrow" w:cs="ArialNarrow"/>
                <w:sz w:val="22"/>
                <w:szCs w:val="22"/>
              </w:rPr>
              <w:t xml:space="preserve">Subdirección de Operación de la Atención a la Primera Infancia- </w:t>
            </w:r>
            <w:r>
              <w:rPr>
                <w:rFonts w:ascii="Arial Narrow" w:hAnsi="Arial Narrow" w:cs="ArialNarrow"/>
                <w:sz w:val="22"/>
                <w:szCs w:val="22"/>
              </w:rPr>
              <w:t>ICBF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, se realiza la revisión y conteo de los</w:t>
            </w:r>
            <w:r w:rsidR="00F52FC1"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elementos 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de dotación </w:t>
            </w:r>
            <w:r w:rsidR="00F52FC1"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para el CDI-Los Sauces de Mocoa Putumayo:</w:t>
            </w:r>
          </w:p>
          <w:p w14:paraId="7A46CB8D" w14:textId="77777777" w:rsidR="004A0AF6" w:rsidRDefault="004A0AF6" w:rsidP="004A0AF6">
            <w:pPr>
              <w:shd w:val="clear" w:color="auto" w:fill="FFFFFF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  <w:tbl>
            <w:tblPr>
              <w:tblW w:w="8519" w:type="dxa"/>
              <w:jc w:val="center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96"/>
              <w:gridCol w:w="2567"/>
              <w:gridCol w:w="1364"/>
              <w:gridCol w:w="4092"/>
            </w:tblGrid>
            <w:tr w:rsidR="004A0AF6" w:rsidRPr="00AA7F83" w14:paraId="21AB3581" w14:textId="77777777" w:rsidTr="00513112">
              <w:trPr>
                <w:trHeight w:val="345"/>
                <w:jc w:val="center"/>
              </w:trPr>
              <w:tc>
                <w:tcPr>
                  <w:tcW w:w="49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14:paraId="08FBEB8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proofErr w:type="spellStart"/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>N°</w:t>
                  </w:r>
                  <w:proofErr w:type="spellEnd"/>
                </w:p>
              </w:tc>
              <w:tc>
                <w:tcPr>
                  <w:tcW w:w="2567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14:paraId="4386F43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>Elementos</w:t>
                  </w:r>
                </w:p>
              </w:tc>
              <w:tc>
                <w:tcPr>
                  <w:tcW w:w="136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14:paraId="2B53532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 xml:space="preserve">Unidades </w:t>
                  </w:r>
                </w:p>
              </w:tc>
              <w:tc>
                <w:tcPr>
                  <w:tcW w:w="4092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14:paraId="36A98DA1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>Foto</w:t>
                  </w:r>
                </w:p>
              </w:tc>
            </w:tr>
            <w:tr w:rsidR="004A0AF6" w:rsidRPr="008F7FA5" w14:paraId="2D39BE0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0304B7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CADCA9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CANECA PARA ROPA SUCIA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C7FF21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7867F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5255FB9" wp14:editId="25D5F3A8">
                        <wp:extent cx="1057093" cy="1409351"/>
                        <wp:effectExtent l="0" t="0" r="0" b="635"/>
                        <wp:docPr id="33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" name="PHOTO-2018-11-05-15-02-35.jpg"/>
                                <pic:cNvPicPr/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3775" cy="14182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445297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1B3D0FE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098E612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CANECA PLÁSTICA CON TAPA DE 120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4BEF46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CB26E7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BF13765" wp14:editId="0FE6DC7C">
                        <wp:extent cx="1149327" cy="1532320"/>
                        <wp:effectExtent l="0" t="0" r="0" b="0"/>
                        <wp:docPr id="45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PHOTO-2018-11-05-15-02-40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54153" cy="153875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835CE59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0C54B0B2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lastRenderedPageBreak/>
                    <w:t>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80B56CF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CANECA PLÁSTICA CON TAPA 60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60E1B3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637DD6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6A53CC4" wp14:editId="2C18FC21">
                        <wp:extent cx="937541" cy="1249960"/>
                        <wp:effectExtent l="0" t="0" r="0" b="7620"/>
                        <wp:docPr id="8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5" name="PHOTO-2018-11-05-15-03-01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45948" cy="12611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0374670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33A1802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B7B8E1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BALDE PLÁSTICO GRANDE CON ESCURRIDOR 35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13C536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2584AB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58D380F" wp14:editId="25AC6886">
                        <wp:extent cx="1029780" cy="1372937"/>
                        <wp:effectExtent l="0" t="0" r="0" b="0"/>
                        <wp:docPr id="91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PHOTO-2018-11-05-15-03-09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1809" cy="1388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C5F510C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3962F79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A8074D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BALDE PLÁSTICO CON ESCURRIDOR 12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02D06B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676A2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232A4AF" wp14:editId="4BE4BCC4">
                        <wp:extent cx="595619" cy="1040234"/>
                        <wp:effectExtent l="0" t="0" r="0" b="7620"/>
                        <wp:docPr id="92" name="Picture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PHOTO-2018-11-05-15-03-04.jpg"/>
                                <pic:cNvPicPr/>
                              </pic:nvPicPr>
                              <pic:blipFill rotWithShape="1"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3162" t="41449" r="-795" b="2235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98412" cy="10451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206CF1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FB52A2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1DF59F" w14:textId="77777777" w:rsidR="004A0AF6" w:rsidRPr="00E96494" w:rsidRDefault="004A0AF6" w:rsidP="004A0AF6">
                  <w:pPr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E96494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CANECA PLÁSTICA CON TAPA 20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64D976" w14:textId="77777777" w:rsidR="004A0AF6" w:rsidRPr="00E96494" w:rsidRDefault="004A0AF6" w:rsidP="004A0AF6">
                  <w:pPr>
                    <w:jc w:val="center"/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E96494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3F751B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  <w:lang w:eastAsia="es-CO"/>
                    </w:rPr>
                    <w:drawing>
                      <wp:inline distT="0" distB="0" distL="0" distR="0" wp14:anchorId="212A9A53" wp14:editId="7A6F23F0">
                        <wp:extent cx="1129634" cy="959485"/>
                        <wp:effectExtent l="8572" t="0" r="3493" b="3492"/>
                        <wp:docPr id="93" name="Imagen 93" descr="Imagen que contiene suelo, interior, edificio, siguiente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4" name="DSC_3009.JPG"/>
                                <pic:cNvPicPr/>
                              </pic:nvPicPr>
                              <pic:blipFill rotWithShape="1"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821" t="9666" r="39908" b="14423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1131931" cy="9614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92F2636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A44927C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3B457B1" w14:textId="77777777" w:rsidR="004A0AF6" w:rsidRPr="00AB2A7A" w:rsidRDefault="004A0AF6" w:rsidP="004A0AF6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PAPELERA PARA SANITARIO 10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895076E" w14:textId="77777777" w:rsidR="004A0AF6" w:rsidRPr="00AB2A7A" w:rsidRDefault="004A0AF6" w:rsidP="004A0AF6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15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4AD08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4C29A76" wp14:editId="08AC667B">
                        <wp:extent cx="1237615" cy="968210"/>
                        <wp:effectExtent l="1588" t="0" r="2222" b="2223"/>
                        <wp:docPr id="94" name="Picture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9" name="PHOTO-2018-11-05-15-03-08.jpg"/>
                                <pic:cNvPicPr/>
                              </pic:nvPicPr>
                              <pic:blipFill rotWithShape="1"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41322"/>
                                <a:stretch/>
                              </pic:blipFill>
                              <pic:spPr bwMode="auto">
                                <a:xfrm rot="16200000">
                                  <a:off x="0" y="0"/>
                                  <a:ext cx="1247275" cy="9757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1FA14A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0D9A48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8ACB9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SET DE 3 PAPALERAS PLÁSTICAS PARA RESIDUOS CON TAPA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B1C211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16EC7F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8E42658" wp14:editId="439FD782">
                        <wp:extent cx="723965" cy="965214"/>
                        <wp:effectExtent l="0" t="0" r="0" b="6350"/>
                        <wp:docPr id="102" name="Picture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PHOTO-2018-11-05-15-02-46.jpg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3250" cy="9775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2B9370D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1F69D1D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lastRenderedPageBreak/>
                    <w:t>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CF62A97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SET PUNTO ECOLÓGICO DE 3 PAPELERAS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CCC08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263B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61B7263" wp14:editId="460029D7">
                        <wp:extent cx="1471989" cy="1103992"/>
                        <wp:effectExtent l="0" t="0" r="0" b="1270"/>
                        <wp:docPr id="103" name="Pictur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4" name="PHOTO-2018-11-05-15-03-26.jpg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3437" cy="111257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D62704A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681F56B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02B0E1E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PONCHERA LAVANDERÍA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6D791E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704C76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F51E9D6" wp14:editId="54846A38">
                        <wp:extent cx="980972" cy="742824"/>
                        <wp:effectExtent l="0" t="0" r="0" b="635"/>
                        <wp:docPr id="104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1" name="PHOTO-2018-11-05-15-02-50_1.jpg"/>
                                <pic:cNvPicPr/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3762" b="2944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90911" cy="7503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436DB6C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447AB7BA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2E72354" w14:textId="77777777" w:rsidR="004A0AF6" w:rsidRPr="00AB2A7A" w:rsidRDefault="004A0AF6" w:rsidP="004A0AF6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PONCHERA COCINA 10LT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8430F4D" w14:textId="77777777" w:rsidR="004A0AF6" w:rsidRPr="00AB2A7A" w:rsidRDefault="004A0AF6" w:rsidP="004A0AF6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FAEE93E" w14:textId="77777777" w:rsidR="004A0AF6" w:rsidRPr="00AB2A7A" w:rsidRDefault="004A0AF6" w:rsidP="004A0AF6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noProof/>
                      <w:color w:val="000000" w:themeColor="text1"/>
                    </w:rPr>
                    <w:drawing>
                      <wp:inline distT="0" distB="0" distL="0" distR="0" wp14:anchorId="76EBB803" wp14:editId="4BFF4AD8">
                        <wp:extent cx="1344507" cy="738231"/>
                        <wp:effectExtent l="0" t="0" r="8255" b="5080"/>
                        <wp:docPr id="105" name="Picture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" name="PHOTO-2018-11-05-15-02-44.jpg"/>
                                <pic:cNvPicPr/>
                              </pic:nvPicPr>
                              <pic:blipFill rotWithShape="1"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2679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359920" cy="74669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26FA88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8C874A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2EFF8C" w14:textId="77777777" w:rsidR="004A0AF6" w:rsidRPr="008C75EC" w:rsidRDefault="004A0AF6" w:rsidP="004A0AF6">
                  <w:pPr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8C75EC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CALDERO 25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0E5348" w14:textId="77777777" w:rsidR="004A0AF6" w:rsidRPr="008C75EC" w:rsidRDefault="004A0AF6" w:rsidP="004A0AF6">
                  <w:pPr>
                    <w:jc w:val="center"/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8C75EC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B9DDE8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  <w:lang w:eastAsia="es-CO"/>
                    </w:rPr>
                    <w:drawing>
                      <wp:inline distT="0" distB="0" distL="0" distR="0" wp14:anchorId="1BE70EC5" wp14:editId="0A2E6E4A">
                        <wp:extent cx="2217779" cy="1247462"/>
                        <wp:effectExtent l="0" t="0" r="0" b="0"/>
                        <wp:docPr id="106" name="Imagen 106" descr="Imagen que contiene interior, suelo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2" name="DSC_3010.JPG"/>
                                <pic:cNvPicPr/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224384" cy="12511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9CDF376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A2278D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7D42F80" w14:textId="77777777" w:rsidR="004A0AF6" w:rsidRPr="00AB2A7A" w:rsidRDefault="004A0AF6" w:rsidP="004A0AF6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OLLA A PRESIÓN DE 10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2F3531" w14:textId="77777777" w:rsidR="004A0AF6" w:rsidRPr="00AB2A7A" w:rsidRDefault="004A0AF6" w:rsidP="004A0AF6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8185DA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249D4BD" wp14:editId="557337EB">
                        <wp:extent cx="857703" cy="1143518"/>
                        <wp:effectExtent l="0" t="0" r="0" b="0"/>
                        <wp:docPr id="107" name="Picture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9" name="PHOTO-2018-11-05-15-03-20.jpg"/>
                                <pic:cNvPicPr/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782" cy="115695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035035E" wp14:editId="4CCF148D">
                        <wp:extent cx="1208014" cy="830510"/>
                        <wp:effectExtent l="0" t="0" r="0" b="8255"/>
                        <wp:docPr id="108" name="Picture 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PHOTO-2018-11-05-15-03-25.jpg"/>
                                <pic:cNvPicPr/>
                              </pic:nvPicPr>
                              <pic:blipFill rotWithShape="1"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0557" b="2717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228642" cy="84469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3DD4F03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D01D241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EBE008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OLLA PARA ZONA DE LACTANCIA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FE534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CD590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F54322D" wp14:editId="1C15B0BB">
                        <wp:extent cx="1149292" cy="1090569"/>
                        <wp:effectExtent l="0" t="0" r="0" b="0"/>
                        <wp:docPr id="109" name="Picture 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1" name="PHOTO-2018-11-05-15-03-23.jpg"/>
                                <pic:cNvPicPr/>
                              </pic:nvPicPr>
                              <pic:blipFill rotWithShape="1"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9421" t="22861" r="14635" b="2308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60423" cy="110113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00C6037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2D0E65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78DE62C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OLLAS # 24 EN ALUMINIO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9C409A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0B2A26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729BB3F" wp14:editId="67011409">
                        <wp:extent cx="1586669" cy="1190002"/>
                        <wp:effectExtent l="0" t="0" r="0" b="0"/>
                        <wp:docPr id="110" name="Picture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HOTO-2018-11-05-15-02-44_1.jpg"/>
                                <pic:cNvPicPr/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00378" cy="12002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3C813D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5D41D49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lastRenderedPageBreak/>
                    <w:t>16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74445F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OLLAS # 32 EN ALUMINIO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86FDBF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5631F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F6A874B" wp14:editId="24D522E9">
                        <wp:extent cx="1565950" cy="1174462"/>
                        <wp:effectExtent l="0" t="0" r="0" b="6985"/>
                        <wp:docPr id="111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HOTO-2018-11-05-15-02-36.jpg"/>
                                <pic:cNvPicPr/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1164" cy="11858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8F149B7" w14:textId="77777777" w:rsidTr="00513112">
              <w:trPr>
                <w:trHeight w:val="678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DAE1F02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BE86BE3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PAILA EN ALUMINIO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E7FCD5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F54F5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FA9163E" wp14:editId="34C71AF2">
                        <wp:extent cx="1075957" cy="1082180"/>
                        <wp:effectExtent l="0" t="0" r="0" b="3810"/>
                        <wp:docPr id="112" name="Picture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5" name="PHOTO-2018-11-05-15-03-38.jpg"/>
                                <pic:cNvPicPr/>
                              </pic:nvPicPr>
                              <pic:blipFill rotWithShape="1"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31955" b="4866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90384" cy="109669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55618842" wp14:editId="19B53DB8">
                        <wp:extent cx="1390203" cy="1042652"/>
                        <wp:effectExtent l="0" t="0" r="635" b="5715"/>
                        <wp:docPr id="113" name="Picture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2" name="PHOTO-2018-11-05-15-03-57.jpg"/>
                                <pic:cNvPicPr/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2353" cy="105176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9F0545A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A5E985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FC4657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CUCHARA SOPERA EN ACERO INOXIDABLE PARA NIÑOS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236C3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189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FA85E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90D8B57" wp14:editId="77A77E17">
                        <wp:extent cx="1441554" cy="747186"/>
                        <wp:effectExtent l="0" t="0" r="6350" b="0"/>
                        <wp:docPr id="114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8" name="PHOTO-2018-11-05-15-03-52_1.jpg"/>
                                <pic:cNvPicPr/>
                              </pic:nvPicPr>
                              <pic:blipFill rotWithShape="1"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6948" b="4417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451374" cy="75227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DD42F75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3E0BB3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19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7B0180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CUCHARA PARA POSTRE EN ACERO INOXIDABLE PARA NIÑOS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CF5612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39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9C938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F9D315D" wp14:editId="7C7BA41C">
                        <wp:extent cx="1130731" cy="848048"/>
                        <wp:effectExtent l="0" t="0" r="0" b="9525"/>
                        <wp:docPr id="115" name="Picture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6" name="7aeabba0-ce9b-4657-b884-15c4425e05e0.jpg"/>
                                <pic:cNvPicPr/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42461" cy="85684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43608A9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2D62B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2FC2D8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CUCHARA SILICONA PARA BEBE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52A83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0B43D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E53B298" wp14:editId="5BF744C3">
                        <wp:extent cx="1473253" cy="1104940"/>
                        <wp:effectExtent l="0" t="0" r="0" b="0"/>
                        <wp:docPr id="116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5" name="PHOTO-2018-11-05-15-03-51_1.jpg"/>
                                <pic:cNvPicPr/>
                              </pic:nvPicPr>
                              <pic:blipFill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83335" cy="111250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5FAFE6B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F723C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F241762" w14:textId="77777777" w:rsidR="004A0AF6" w:rsidRPr="001A6F2A" w:rsidRDefault="004A0AF6" w:rsidP="004A0AF6">
                  <w:pPr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1A6F2A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JUEGO DE CUBIERTOS PARA MESA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A1C3C5" w14:textId="77777777" w:rsidR="004A0AF6" w:rsidRPr="001A6F2A" w:rsidRDefault="004A0AF6" w:rsidP="004A0AF6">
                  <w:pPr>
                    <w:jc w:val="center"/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1A6F2A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E04D1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  <w:lang w:eastAsia="es-CO"/>
                    </w:rPr>
                    <w:drawing>
                      <wp:inline distT="0" distB="0" distL="0" distR="0" wp14:anchorId="3815DAFC" wp14:editId="397ECFD6">
                        <wp:extent cx="1210764" cy="1671635"/>
                        <wp:effectExtent l="0" t="1905" r="6985" b="6985"/>
                        <wp:docPr id="117" name="Imagen 1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0" name="WhatsApp Image 2018-11-06 at 12.04.31 PM.jpeg"/>
                                <pic:cNvPicPr/>
                              </pic:nvPicPr>
                              <pic:blipFill rotWithShape="1"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8219" t="18220" r="22950" b="20857"/>
                                <a:stretch/>
                              </pic:blipFill>
                              <pic:spPr bwMode="auto">
                                <a:xfrm rot="16200000">
                                  <a:off x="0" y="0"/>
                                  <a:ext cx="1213239" cy="167505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650CD05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8FF2125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lastRenderedPageBreak/>
                    <w:t>22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A74CDB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ESTUFA ELECTRICA DE 1 PUESTO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3C1AD1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DD92A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0F819DC" wp14:editId="5904F3F2">
                        <wp:extent cx="1038615" cy="1384716"/>
                        <wp:effectExtent l="0" t="0" r="9525" b="6350"/>
                        <wp:docPr id="118" name="Picture 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9" name="PHOTO-2018-11-05-15-03-48_1.jpg"/>
                                <pic:cNvPicPr/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5348" cy="139369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8BD484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4D5E819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35D22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 xml:space="preserve">ESTUFA ENANA 1 PUESTO INDUSTRIAL 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CC48E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C14E5B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E0F81C0" wp14:editId="23F17FBD">
                        <wp:extent cx="1049544" cy="1015068"/>
                        <wp:effectExtent l="0" t="0" r="0" b="0"/>
                        <wp:docPr id="119" name="Picture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0" name="d06b99ee-3923-4ec5-9313-088ce3ab0d0f.jpg"/>
                                <pic:cNvPicPr/>
                              </pic:nvPicPr>
                              <pic:blipFill rotWithShape="1"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340" t="11646" b="2476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56603" cy="102189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94382C0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08A27A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2102EC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TERMÓMETRO PARA ALIMENTOS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79E0D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EB462E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BE391A" wp14:editId="56A139D7">
                        <wp:extent cx="960900" cy="1281104"/>
                        <wp:effectExtent l="0" t="7620" r="3175" b="3175"/>
                        <wp:docPr id="120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1" name="PHOTO-2018-11-05-15-03-43.jpg"/>
                                <pic:cNvPicPr/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970809" cy="12943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E05464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DFBCE1F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1F7B50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RECIPIENTE ALMACENADOR 7 LITROS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2CA963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0F2647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34CB12" wp14:editId="3E5F337A">
                        <wp:extent cx="568826" cy="758377"/>
                        <wp:effectExtent l="0" t="0" r="3175" b="3810"/>
                        <wp:docPr id="121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6" name="PHOTO-2018-11-05-15-03-02.jpg"/>
                                <pic:cNvPicPr/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86369" cy="78176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6546A32A" wp14:editId="61EE7CEA">
                        <wp:extent cx="733873" cy="978424"/>
                        <wp:effectExtent l="0" t="0" r="9525" b="0"/>
                        <wp:docPr id="122" name="Picture 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8" name="PHOTO-2018-11-05-15-03-06.jpg"/>
                                <pic:cNvPicPr/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4700" cy="9928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FAFBA07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B661E3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A1C03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RECIPIENTE PARA ALMACENAMIENTO DE CUBIERTOS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585D4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FFEDEA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53B041D" wp14:editId="14197D9E">
                        <wp:extent cx="980266" cy="1000072"/>
                        <wp:effectExtent l="0" t="0" r="0" b="0"/>
                        <wp:docPr id="1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" name="PHOTO-2018-11-05-15-02-52.jpg"/>
                                <pic:cNvPicPr/>
                              </pic:nvPicPr>
                              <pic:blipFill rotWithShape="1"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2347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989001" cy="100898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ACCB7A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3807BD3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  <w:t>27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231B5354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JARRA PLÁSTICA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A5872C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6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E388ED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  <w:lang w:eastAsia="es-CO"/>
                    </w:rPr>
                    <w:drawing>
                      <wp:inline distT="0" distB="0" distL="0" distR="0" wp14:anchorId="30F4C8E7" wp14:editId="39CC09BB">
                        <wp:extent cx="2064283" cy="971550"/>
                        <wp:effectExtent l="0" t="0" r="0" b="0"/>
                        <wp:docPr id="124" name="Imagen 124" descr="Imagen que contiene ventana, mesa, interior, sentado&#10;&#10;Descripción generada automáticament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8" name="DSC_3005.JPG"/>
                                <pic:cNvPicPr/>
                              </pic:nvPicPr>
                              <pic:blipFill rotWithShape="1"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6329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66507" cy="97259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4880A66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AAF656D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28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14:paraId="15D2F0EC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PLATERO PLÁSTICO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8715DE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2C74C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39E0D2B" wp14:editId="416C1A57">
                        <wp:extent cx="1521203" cy="1140903"/>
                        <wp:effectExtent l="0" t="0" r="3175" b="2540"/>
                        <wp:docPr id="125" name="Picture 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3" name="PHOTO-2018-11-05-15-03-25.jpg"/>
                                <pic:cNvPicPr/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6578" cy="115993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BCDE663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203AF51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29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2697C1C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BANDEJAS EN ACERO INOXIDABLE RECTANGULARES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CB152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15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0F7C1A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B3B4EC6" wp14:editId="5D49F398">
                        <wp:extent cx="1648973" cy="1236730"/>
                        <wp:effectExtent l="0" t="0" r="8890" b="1905"/>
                        <wp:docPr id="126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" name="PHOTO-2018-11-05-15-02-35_1.jpg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58749" cy="12440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E2E6792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50C23F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DCC261F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ESPUMADERA TIPO HOGAR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BDF755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6A54AA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912FD2F" wp14:editId="6887F4A6">
                        <wp:extent cx="801077" cy="1068023"/>
                        <wp:effectExtent l="0" t="0" r="0" b="0"/>
                        <wp:docPr id="127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PHOTO-2018-11-05-15-03-48.jpg"/>
                                <pic:cNvPicPr/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5400000">
                                  <a:off x="0" y="0"/>
                                  <a:ext cx="810973" cy="108121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A3A9273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4849FF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4B7C2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ESPUMADERA TIPO INDUSTRIAL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E6A6B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962C9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2C178D1" wp14:editId="1344D514">
                        <wp:extent cx="1217082" cy="1622653"/>
                        <wp:effectExtent l="6667" t="0" r="9208" b="9207"/>
                        <wp:docPr id="128" name="Picture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9" name="108580d3-fbc5-474e-a449-e60c64733751.jpg"/>
                                <pic:cNvPicPr/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1228066" cy="163729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7754E7C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4111293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029893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MACERADOR DE CARNES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4A40CF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491C66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2AF0A00" wp14:editId="201F8283">
                        <wp:extent cx="615935" cy="1633855"/>
                        <wp:effectExtent l="5080" t="0" r="0" b="0"/>
                        <wp:docPr id="129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PHOTO-2018-11-05-15-03-34_1.jpg"/>
                                <pic:cNvPicPr/>
                              </pic:nvPicPr>
                              <pic:blipFill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9740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619055" cy="164213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6259A1A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A50C88F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82AE3CD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JUEGO DE MOLDES PARA HORNEAR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071FEB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46C5F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3DE8D44" wp14:editId="3BDE53F4">
                        <wp:extent cx="859318" cy="1145671"/>
                        <wp:effectExtent l="0" t="0" r="0" b="0"/>
                        <wp:docPr id="130" name="Pictur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PHOTO-2018-11-05-15-03-37.jpg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67545" cy="115663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48862C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B95BD92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9679FB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MOLINILLO DE PLASTICO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9D27A4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AA91B4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B4780FE" wp14:editId="612C89CE">
                        <wp:extent cx="1676596" cy="906011"/>
                        <wp:effectExtent l="0" t="0" r="0" b="8890"/>
                        <wp:docPr id="131" name="Picture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1" name="PHOTO-2018-11-05-15-03-49_1.jpg"/>
                                <pic:cNvPicPr/>
                              </pic:nvPicPr>
                              <pic:blipFill rotWithShape="1"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2639" r="9900" b="4084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89738" cy="91311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CC3DBB1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F438E3F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35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DB4C1DB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PALA PARA TORTAS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7DC68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635E5F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4AF9582" wp14:editId="5F073E64">
                        <wp:extent cx="659882" cy="1633855"/>
                        <wp:effectExtent l="8255" t="0" r="0" b="0"/>
                        <wp:docPr id="132" name="Picture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1" name="PHOTO-2018-11-05-15-03-34_1.jpg"/>
                                <pic:cNvPicPr/>
                              </pic:nvPicPr>
                              <pic:blipFill rotWithShape="1"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46153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663225" cy="164213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B9134B2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D00087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6B0EBC0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PINZA DE ALIMENTOS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C50DAC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E5B65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3F17BF0" wp14:editId="522C7875">
                        <wp:extent cx="595482" cy="1283360"/>
                        <wp:effectExtent l="0" t="1270" r="0" b="0"/>
                        <wp:docPr id="133" name="Picture 6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PHOTO-2018-11-05-15-03-48.jpg"/>
                                <pic:cNvPicPr/>
                              </pic:nvPicPr>
                              <pic:blipFill rotWithShape="1"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498" t="16231" r="61520" b="28838"/>
                                <a:stretch/>
                              </pic:blipFill>
                              <pic:spPr bwMode="auto">
                                <a:xfrm rot="5400000">
                                  <a:off x="0" y="0"/>
                                  <a:ext cx="610892" cy="13165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CA73170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9F6BA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AF0C699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RALLADOR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1FF9D9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64DAB0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F160B48" wp14:editId="5BBB7669">
                        <wp:extent cx="1495843" cy="738097"/>
                        <wp:effectExtent l="0" t="0" r="0" b="5080"/>
                        <wp:docPr id="134" name="Picture 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4" name="PHOTO-2018-11-05-15-03-51.jpg"/>
                                <pic:cNvPicPr/>
                              </pic:nvPicPr>
                              <pic:blipFill rotWithShape="1"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6451" b="1775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10155" cy="7451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806361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520863A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CA58AE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TIJERA DE COCINA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CB8DD7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B15A27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1BA8F42" wp14:editId="2D16AD25">
                        <wp:extent cx="1287524" cy="965643"/>
                        <wp:effectExtent l="0" t="0" r="8255" b="6350"/>
                        <wp:docPr id="135" name="Picture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7" name="PHOTO-2018-11-05-15-03-40.jpg"/>
                                <pic:cNvPicPr/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99978" cy="9749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5671170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157386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39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1A911E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TENEDOR DE MANGO LARGO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3E085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ED390C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9FD39EF" wp14:editId="62A46954">
                        <wp:extent cx="1529715" cy="642624"/>
                        <wp:effectExtent l="0" t="0" r="0" b="5080"/>
                        <wp:docPr id="136" name="Picture 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PHOTO-2018-11-05-15-03-48.jpg"/>
                                <pic:cNvPicPr/>
                              </pic:nvPicPr>
                              <pic:blipFill rotWithShape="1"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62216" b="627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536903" cy="64564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4BCED6C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E14F76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637AFD" w14:textId="77777777" w:rsidR="004A0AF6" w:rsidRPr="008F7FA5" w:rsidRDefault="004A0AF6" w:rsidP="004A0AF6">
                  <w:pPr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VAJILLA DE 4 PUESTOS CERAMICA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472169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7D8D701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8699DBF" wp14:editId="66D5873E">
                        <wp:extent cx="1576991" cy="1182743"/>
                        <wp:effectExtent l="0" t="0" r="4445" b="0"/>
                        <wp:docPr id="137" name="Picture 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6" name="PHOTO-2018-11-05-15-03-28.jpg"/>
                                <pic:cNvPicPr/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9603" cy="119220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23B781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EED1A9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9219181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VAJILLA PLASTICA PARA NIÑOS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D7F7E0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300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34D2970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8B25414" wp14:editId="5C505516">
                        <wp:extent cx="1201507" cy="1601889"/>
                        <wp:effectExtent l="0" t="0" r="0" b="0"/>
                        <wp:docPr id="138" name="Picture 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2" name="PHOTO-2018-11-05-15-03-24.jpg"/>
                                <pic:cNvPicPr/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13314" cy="161763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6E8B6B2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E7AF25B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42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DB06B6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BALANZA PARA NIÑOS MAYORES DE DOS AÑOS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414E67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0DA6F3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0DD1452" wp14:editId="0C6153C7">
                        <wp:extent cx="1075690" cy="1191236"/>
                        <wp:effectExtent l="0" t="0" r="0" b="9525"/>
                        <wp:docPr id="139" name="Picture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4" name="PHOTO-2018-11-05-15-03-14.jpg"/>
                                <pic:cNvPicPr/>
                              </pic:nvPicPr>
                              <pic:blipFill rotWithShape="1"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693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86464" cy="12031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0CD79F6F" wp14:editId="470C2A42">
                        <wp:extent cx="899787" cy="1199626"/>
                        <wp:effectExtent l="0" t="0" r="0" b="635"/>
                        <wp:docPr id="140" name="Picture 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5" name="PHOTO-2018-11-05-15-03-16.jpg"/>
                                <pic:cNvPicPr/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4553" cy="120598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0F69DB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B582F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66CF479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BALANZA PARA NIÑOS MENORES DE DOS AÑOS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EBA42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04DF4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8BE0403" wp14:editId="6CACBF5A">
                        <wp:extent cx="1738362" cy="1303772"/>
                        <wp:effectExtent l="0" t="0" r="0" b="0"/>
                        <wp:docPr id="141" name="Pictur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8" name="PHOTO-2018-11-05-15-03-18_1.jpg"/>
                                <pic:cNvPicPr/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50340" cy="13127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3216AA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00CE658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9EDA3A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INFANTÓMETRO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CABDD70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5AEC1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A35DED9" wp14:editId="3FB30E1D">
                        <wp:extent cx="733135" cy="977440"/>
                        <wp:effectExtent l="0" t="0" r="0" b="0"/>
                        <wp:docPr id="142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8" name="PHOTO-2018-11-05-15-03-31.jpg"/>
                                <pic:cNvPicPr/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47061" cy="9960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53313BDC" wp14:editId="22D25225">
                        <wp:extent cx="1243412" cy="932559"/>
                        <wp:effectExtent l="0" t="0" r="0" b="1270"/>
                        <wp:docPr id="143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9" name="PHOTO-2018-11-05-15-03-32.jpg"/>
                                <pic:cNvPicPr/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9444" cy="9370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31C686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067425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6A28E9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TALLÍMETRO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54577A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50BDCA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9A62C81" wp14:editId="7706539C">
                        <wp:extent cx="1286559" cy="1715283"/>
                        <wp:effectExtent l="0" t="4763" r="4128" b="4127"/>
                        <wp:docPr id="144" name="Picture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3" name="PHOTO-2018-11-05-15-03-50_1.jpg"/>
                                <pic:cNvPicPr/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1294705" cy="17261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1E3966D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DE15A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F27B05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212121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212121"/>
                      <w:sz w:val="20"/>
                      <w:szCs w:val="20"/>
                      <w:lang w:eastAsia="es-CO"/>
                    </w:rPr>
                    <w:t>COLCHONETAS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6663B3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277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AFB9DDA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8C28686" wp14:editId="69AFB073">
                        <wp:extent cx="1574462" cy="1180846"/>
                        <wp:effectExtent l="0" t="0" r="6985" b="635"/>
                        <wp:docPr id="14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PHOTO-2018-11-05-15-02-42_1.jpg"/>
                                <pic:cNvPicPr/>
                              </pic:nvPicPr>
                              <pic:blipFill>
                                <a:blip r:embed="rId5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88619" cy="11914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CA2CD2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0EB27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47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14:paraId="65E10AB1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212121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212121"/>
                      <w:sz w:val="20"/>
                      <w:szCs w:val="20"/>
                      <w:lang w:eastAsia="es-CO"/>
                    </w:rPr>
                    <w:t>FUNDAS COLCHONETAS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564207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554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D3F3360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4110997" wp14:editId="6CA9A937">
                        <wp:extent cx="1059739" cy="794804"/>
                        <wp:effectExtent l="0" t="0" r="7620" b="5715"/>
                        <wp:docPr id="146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PHOTO-2018-11-05-15-02-40_1.jpg"/>
                                <pic:cNvPicPr/>
                              </pic:nvPicPr>
                              <pic:blipFill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75375" cy="8065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3CD8822" wp14:editId="3EEC6295">
                        <wp:extent cx="1030896" cy="773172"/>
                        <wp:effectExtent l="0" t="0" r="0" b="8255"/>
                        <wp:docPr id="147" name="Picture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PHOTO-2018-11-05-15-02-49.jpg"/>
                                <pic:cNvPicPr/>
                              </pic:nvPicPr>
                              <pic:blipFill>
                                <a:blip r:embed="rId5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9412" cy="78705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0D8ECCFE" wp14:editId="3A5ADE1A">
                        <wp:extent cx="755066" cy="1006679"/>
                        <wp:effectExtent l="7620" t="0" r="0" b="0"/>
                        <wp:docPr id="148" name="Picture 1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1" name="e572bb15-f99d-4b6e-9c21-0873f5078482.jpg"/>
                                <pic:cNvPicPr/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 rot="16200000">
                                  <a:off x="0" y="0"/>
                                  <a:ext cx="765535" cy="10206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E202ED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CA544E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250A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COJIN DE LACTANCIA MATERNA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FECE99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CB08D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B075D44" wp14:editId="7491E107">
                        <wp:extent cx="1079500" cy="1120491"/>
                        <wp:effectExtent l="0" t="0" r="6350" b="3810"/>
                        <wp:docPr id="149" name="Picture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7" name="11ef6f09-b3d8-43bd-952d-23d41da550f8.jpg"/>
                                <pic:cNvPicPr/>
                              </pic:nvPicPr>
                              <pic:blipFill rotWithShape="1"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214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86642" cy="11279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B0AA14D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31561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49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47E11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HAMACA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892E15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5DB59A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B72B5E4" wp14:editId="1AB8B87B">
                        <wp:extent cx="1022080" cy="1622091"/>
                        <wp:effectExtent l="4763" t="0" r="0" b="0"/>
                        <wp:docPr id="150" name="Picture 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0" name="PHOTO-2018-11-05-15-03-49.jpg"/>
                                <pic:cNvPicPr/>
                              </pic:nvPicPr>
                              <pic:blipFill rotWithShape="1"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993"/>
                                <a:stretch/>
                              </pic:blipFill>
                              <pic:spPr bwMode="auto">
                                <a:xfrm rot="16200000">
                                  <a:off x="0" y="0"/>
                                  <a:ext cx="1030311" cy="163515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FB579B7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1DACDB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125E3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TOALLA PARA BEBÉ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B5261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18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8252F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B8A198E" wp14:editId="3C033261">
                        <wp:extent cx="1175463" cy="881597"/>
                        <wp:effectExtent l="0" t="0" r="5715" b="0"/>
                        <wp:docPr id="15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PHOTO-2018-11-05-15-02-34.jpg"/>
                                <pic:cNvPicPr/>
                              </pic:nvPicPr>
                              <pic:blipFill>
                                <a:blip r:embed="rId6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6147" cy="8896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25B5C82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0B2CDD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C4C36C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CUNA DE MADERA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289D55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CAFD1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1B08C40" wp14:editId="4D016B5C">
                        <wp:extent cx="1684509" cy="1263382"/>
                        <wp:effectExtent l="0" t="0" r="0" b="0"/>
                        <wp:docPr id="152" name="Picture 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3" name="PHOTO-2018-11-05-15-03-13.jpg"/>
                                <pic:cNvPicPr/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05493" cy="12791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6B32A215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5F886DA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A59FF5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COLCHON ANTIREFLUJO PARA CUNA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9A5622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8B3F7B5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A8088C8" wp14:editId="400C2AC3">
                        <wp:extent cx="1883532" cy="1412648"/>
                        <wp:effectExtent l="0" t="0" r="2540" b="0"/>
                        <wp:docPr id="153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2" name="PHOTO-2018-11-05-15-03-50.jpg"/>
                                <pic:cNvPicPr/>
                              </pic:nvPicPr>
                              <pic:blipFill>
                                <a:blip r:embed="rId6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0858" cy="14256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7DE8809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080FCD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53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70654D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BORDE CUNA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5EB005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379848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DD146F8" wp14:editId="509C608C">
                        <wp:extent cx="1075485" cy="1433871"/>
                        <wp:effectExtent l="0" t="0" r="0" b="0"/>
                        <wp:docPr id="154" name="Picture 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1" name="PHOTO-2018-11-05-15-03-11.jpg"/>
                                <pic:cNvPicPr/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85035" cy="144660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DEDAA77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F159C50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1A50C6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SÁBANAS PARA CUNAS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99A01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FA0266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A30CD81" wp14:editId="5D487DE4">
                        <wp:extent cx="1044697" cy="1392824"/>
                        <wp:effectExtent l="0" t="0" r="3175" b="0"/>
                        <wp:docPr id="155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4" name="PHOTO-2018-11-05-15-02-53.jpg"/>
                                <pic:cNvPicPr/>
                              </pic:nvPicPr>
                              <pic:blipFill>
                                <a:blip r:embed="rId6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64044" cy="14186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8B47907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1B14C6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CDF073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BACINILLAS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8E597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50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0B4DC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1127E3A" wp14:editId="7D814E35">
                        <wp:extent cx="1103393" cy="1194590"/>
                        <wp:effectExtent l="0" t="0" r="1905" b="5715"/>
                        <wp:docPr id="156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" name="PHOTO-2018-11-05-15-02-38.jpg"/>
                                <pic:cNvPicPr/>
                              </pic:nvPicPr>
                              <pic:blipFill rotWithShape="1"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879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120829" cy="121346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858C04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93ED5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05F13D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CAMBIADOR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B046C9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3C6452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4A250F8" wp14:editId="420934E7">
                        <wp:extent cx="776529" cy="1035294"/>
                        <wp:effectExtent l="0" t="0" r="5080" b="0"/>
                        <wp:docPr id="157" name="Pictur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" name="PHOTO-2018-11-05-15-02-37.jpg"/>
                                <pic:cNvPicPr/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83897" cy="104511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763F5097" wp14:editId="7603A66A">
                        <wp:extent cx="1028700" cy="1107347"/>
                        <wp:effectExtent l="0" t="0" r="0" b="0"/>
                        <wp:docPr id="158" name="Picture 3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6" name="PHOTO-2018-11-05-15-03-17.jpg"/>
                                <pic:cNvPicPr/>
                              </pic:nvPicPr>
                              <pic:blipFill rotWithShape="1"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926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39373" cy="11188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05143090" wp14:editId="7297C81F">
                        <wp:extent cx="823975" cy="729843"/>
                        <wp:effectExtent l="0" t="0" r="0" b="0"/>
                        <wp:docPr id="159" name="Picture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0" name="PHOTO-2018-11-05-15-03-21.jpg"/>
                                <pic:cNvPicPr/>
                              </pic:nvPicPr>
                              <pic:blipFill rotWithShape="1"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3356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830880" cy="7359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53F92CF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FD4C05B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3FE419C2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ESTANTERÍA EN ACERO INOXIDABLE PARA ZONAS HÚMEDAS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CBCF1E2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7982CB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3E535DD" wp14:editId="4B5028A4">
                        <wp:extent cx="1486786" cy="1115090"/>
                        <wp:effectExtent l="0" t="0" r="0" b="8890"/>
                        <wp:docPr id="160" name="Picture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7" name="PHOTO-2018-11-05-15-03-52.jpg"/>
                                <pic:cNvPicPr/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96910" cy="112268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3BC21E5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940006A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58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75CAAD0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MESA DE TRABAJO EN ACERO INOXIDABLE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911D24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BBC595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D33EEBF" wp14:editId="2C5B070E">
                        <wp:extent cx="1539854" cy="1154890"/>
                        <wp:effectExtent l="0" t="0" r="3810" b="7620"/>
                        <wp:docPr id="161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" name="PHOTO-2018-11-05-15-02-39.jpg"/>
                                <pic:cNvPicPr/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50773" cy="11630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B52239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36D060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59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88C874A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MESA PLÁSTICA INFANTILES TIPO KÍNDER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22F18C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52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3D707C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B2A6C9E" wp14:editId="6595BCA4">
                        <wp:extent cx="1410289" cy="1057717"/>
                        <wp:effectExtent l="0" t="0" r="0" b="9525"/>
                        <wp:docPr id="162" name="Picture 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7" name="PHOTO-2018-11-05-15-03-47_1.jpg"/>
                                <pic:cNvPicPr/>
                              </pic:nvPicPr>
                              <pic:blipFill>
                                <a:blip r:embed="rId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24131" cy="106809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03CFC10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</w:tcPr>
                <w:p w14:paraId="692BA6C6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60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4AA9FB1B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SILLA INFANTIL DE PLÁSTICO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6131A5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255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5E66C26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C72D837" wp14:editId="1CDD7A64">
                        <wp:extent cx="1608318" cy="1206238"/>
                        <wp:effectExtent l="0" t="0" r="0" b="0"/>
                        <wp:docPr id="163" name="Picture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8" name="PHOTO-2018-11-05-15-03-41.jpg"/>
                                <pic:cNvPicPr/>
                              </pic:nvPicPr>
                              <pic:blipFill>
                                <a:blip r:embed="rId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8990" cy="121424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2EA89C4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542DE1F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61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F43B80B" w14:textId="77777777" w:rsidR="004A0AF6" w:rsidRPr="00AB2A7A" w:rsidRDefault="004A0AF6" w:rsidP="004A0AF6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SILLA COMEDOR PARA BEBÉ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3F877FA" w14:textId="77777777" w:rsidR="004A0AF6" w:rsidRPr="00AB2A7A" w:rsidRDefault="004A0AF6" w:rsidP="004A0AF6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AB2A7A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4E1FA6EF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7AD21F2" wp14:editId="47FC3607">
                        <wp:extent cx="889234" cy="1185555"/>
                        <wp:effectExtent l="0" t="0" r="6350" b="0"/>
                        <wp:docPr id="164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7" name="PHOTO-2018-11-05-15-03-04.jpg"/>
                                <pic:cNvPicPr/>
                              </pic:nvPicPr>
                              <pic:blipFill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06017" cy="120793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31B180C9" wp14:editId="01A67B7C">
                        <wp:extent cx="1388162" cy="1041121"/>
                        <wp:effectExtent l="0" t="0" r="2540" b="6985"/>
                        <wp:docPr id="165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5" name="PHOTO-2018-11-05-15-03-27.jpg"/>
                                <pic:cNvPicPr/>
                              </pic:nvPicPr>
                              <pic:blipFill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03317" cy="10524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6ADBFD11" wp14:editId="148857C9">
                        <wp:extent cx="920931" cy="1227815"/>
                        <wp:effectExtent l="0" t="0" r="0" b="0"/>
                        <wp:docPr id="166" name="Picture 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3" name="PHOTO-2018-11-05-15-03-36.jpg"/>
                                <pic:cNvPicPr/>
                              </pic:nvPicPr>
                              <pic:blipFill>
                                <a:blip r:embed="rId7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0890" cy="124109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D9C7A88" wp14:editId="07159C4F">
                        <wp:extent cx="910066" cy="1213329"/>
                        <wp:effectExtent l="0" t="0" r="4445" b="6350"/>
                        <wp:docPr id="167" name="Picture 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2" name="PHOTO-2018-11-05-15-03-44.jpg"/>
                                <pic:cNvPicPr/>
                              </pic:nvPicPr>
                              <pic:blipFill>
                                <a:blip r:embed="rId7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31558" cy="124198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F53F4FE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</w:p>
              </w:tc>
            </w:tr>
            <w:tr w:rsidR="004A0AF6" w:rsidRPr="008F7FA5" w14:paraId="568FF01E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AB407B5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62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7988CFD" w14:textId="77777777" w:rsidR="004A0AF6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 xml:space="preserve">MESA PARA ADULTO </w:t>
                  </w:r>
                </w:p>
                <w:p w14:paraId="22657E69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(4 PUESTOS)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AAF33F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E69A94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31A4190" wp14:editId="01521A5E">
                        <wp:extent cx="2105636" cy="896343"/>
                        <wp:effectExtent l="0" t="0" r="0" b="0"/>
                        <wp:docPr id="168" name="Picture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0" name="PHOTO-2018-11-05-15-03-42.jpg"/>
                                <pic:cNvPicPr/>
                              </pic:nvPicPr>
                              <pic:blipFill rotWithShape="1">
                                <a:blip r:embed="rId7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2092" b="557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124883" cy="9045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D493208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AFB9B3E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63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17F8C63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EXTINTOR PORTÁTIL AGENTE LIMPIO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5399D5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E55D13F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45CA2E96" wp14:editId="786A114C">
                        <wp:extent cx="1034642" cy="1379418"/>
                        <wp:effectExtent l="0" t="0" r="0" b="0"/>
                        <wp:docPr id="169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5" name="PHOTO-2018-11-05-15-03-46.jpg"/>
                                <pic:cNvPicPr/>
                              </pic:nvPicPr>
                              <pic:blipFill>
                                <a:blip r:embed="rId8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45210" cy="139350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96A9113" w14:textId="77777777" w:rsidTr="00513112">
              <w:trPr>
                <w:trHeight w:val="744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C113612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64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6B543038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BOTIQUÍN TIPO B DOTADO CON GABINETE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7CAD2E7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B099373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8268FFD" wp14:editId="1A6EAEA9">
                        <wp:extent cx="1335606" cy="1780674"/>
                        <wp:effectExtent l="0" t="0" r="0" b="0"/>
                        <wp:docPr id="170" name="Picture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5" name="5b649c81-a2b4-4d95-9900-25f85f5c777e.jpg"/>
                                <pic:cNvPicPr/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45372" cy="1793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1EE6B4BD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84C47C4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65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169F715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BOTIQUIN PORTATIL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938A20B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CAD496C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32F4364" wp14:editId="67391D6E">
                        <wp:extent cx="997481" cy="1055216"/>
                        <wp:effectExtent l="0" t="0" r="0" b="0"/>
                        <wp:docPr id="171" name="Picture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2" name="PHOTO-2018-11-05-15-03-35.jpg"/>
                                <pic:cNvPicPr/>
                              </pic:nvPicPr>
                              <pic:blipFill rotWithShape="1"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0653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14737" cy="1073471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152AF774" wp14:editId="2C63E599">
                        <wp:extent cx="806097" cy="1074715"/>
                        <wp:effectExtent l="0" t="0" r="0" b="0"/>
                        <wp:docPr id="172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6" name="PHOTO-2018-11-05-15-03-47.jpg"/>
                                <pic:cNvPicPr/>
                              </pic:nvPicPr>
                              <pic:blipFill>
                                <a:blip r:embed="rId8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811000" cy="108125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21D0038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13B07DEC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t>66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74DB703E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LINTERNA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16DEC7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11165BE4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F6BEADD" wp14:editId="3A1DD051">
                        <wp:extent cx="1046400" cy="1157681"/>
                        <wp:effectExtent l="0" t="0" r="1905" b="4445"/>
                        <wp:docPr id="173" name="Picture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PHOTO-2018-11-05-15-02-42.jpg"/>
                                <pic:cNvPicPr/>
                              </pic:nvPicPr>
                              <pic:blipFill rotWithShape="1"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701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054361" cy="116648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74C78D6D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44255499" w14:textId="77777777" w:rsidR="004A0AF6" w:rsidRPr="00F0207A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sz w:val="20"/>
                      <w:szCs w:val="20"/>
                    </w:rPr>
                  </w:pPr>
                  <w:r w:rsidRPr="00F0207A">
                    <w:rPr>
                      <w:rFonts w:ascii="Arial Narrow" w:hAnsi="Arial Narrow"/>
                      <w:noProof/>
                      <w:sz w:val="20"/>
                      <w:szCs w:val="20"/>
                    </w:rPr>
                    <w:t>67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72B4EA4" w14:textId="77777777" w:rsidR="004A0AF6" w:rsidRPr="00F0207A" w:rsidRDefault="004A0AF6" w:rsidP="004A0AF6">
                  <w:pPr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F0207A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MEGÁFONOS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0374DA59" w14:textId="77777777" w:rsidR="004A0AF6" w:rsidRPr="00F0207A" w:rsidRDefault="004A0AF6" w:rsidP="004A0AF6">
                  <w:pPr>
                    <w:jc w:val="center"/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</w:pPr>
                  <w:r w:rsidRPr="00F0207A">
                    <w:rPr>
                      <w:rFonts w:ascii="Arial Narrow" w:hAnsi="Arial Narrow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34E949F8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  <w:lang w:eastAsia="es-CO"/>
                    </w:rPr>
                    <w:drawing>
                      <wp:inline distT="0" distB="0" distL="0" distR="0" wp14:anchorId="24CD7776" wp14:editId="796CC101">
                        <wp:extent cx="2138045" cy="1202650"/>
                        <wp:effectExtent l="0" t="0" r="0" b="0"/>
                        <wp:docPr id="174" name="Imagen 1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89" name="DSC_3007.JPG"/>
                                <pic:cNvPicPr/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41360" cy="1204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42A78D0F" w14:textId="77777777" w:rsidTr="00513112">
              <w:trPr>
                <w:trHeight w:val="532"/>
                <w:jc w:val="center"/>
              </w:trPr>
              <w:tc>
                <w:tcPr>
                  <w:tcW w:w="496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268982BD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hAnsi="Arial Narrow"/>
                      <w:noProof/>
                      <w:color w:val="000000"/>
                      <w:sz w:val="20"/>
                      <w:szCs w:val="20"/>
                    </w:rPr>
                    <w:lastRenderedPageBreak/>
                    <w:t>68</w:t>
                  </w:r>
                </w:p>
              </w:tc>
              <w:tc>
                <w:tcPr>
                  <w:tcW w:w="2567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0469551F" w14:textId="77777777" w:rsidR="004A0AF6" w:rsidRPr="008F7FA5" w:rsidRDefault="004A0AF6" w:rsidP="004A0AF6">
                  <w:pPr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TABLA ESPINAL PARA EMERGENCIAS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57F32C2D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14:paraId="26F290B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  <w:lang w:eastAsia="es-CO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C354D15" wp14:editId="03DAF314">
                        <wp:extent cx="974148" cy="1298767"/>
                        <wp:effectExtent l="0" t="0" r="0" b="0"/>
                        <wp:docPr id="175" name="Picture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8" name="45ff1d1a-859b-40e1-8e6d-cec9efedd55b.jpg"/>
                                <pic:cNvPicPr/>
                              </pic:nvPicPr>
                              <pic:blipFill>
                                <a:blip r:embed="rId8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5607" cy="131404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A0AF6" w:rsidRPr="008F7FA5" w14:paraId="311FF9D4" w14:textId="77777777" w:rsidTr="00513112">
              <w:trPr>
                <w:trHeight w:val="345"/>
                <w:jc w:val="center"/>
              </w:trPr>
              <w:tc>
                <w:tcPr>
                  <w:tcW w:w="496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30DB4F98" w14:textId="77777777" w:rsidR="004A0AF6" w:rsidRDefault="004A0AF6" w:rsidP="004A0AF6">
                  <w:pPr>
                    <w:jc w:val="center"/>
                    <w:rPr>
                      <w:rFonts w:ascii="Arial Narrow" w:hAnsi="Arial Narrow"/>
                      <w:color w:val="000000"/>
                      <w:sz w:val="20"/>
                      <w:szCs w:val="20"/>
                    </w:rPr>
                  </w:pPr>
                </w:p>
              </w:tc>
              <w:tc>
                <w:tcPr>
                  <w:tcW w:w="256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68893735" w14:textId="77777777" w:rsidR="004A0AF6" w:rsidRPr="008F7FA5" w:rsidRDefault="004A0AF6" w:rsidP="004A0AF6">
                  <w:pPr>
                    <w:jc w:val="right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proofErr w:type="gramStart"/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>TOTAL</w:t>
                  </w:r>
                  <w:proofErr w:type="gramEnd"/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 xml:space="preserve"> ELEMENTOS RECIBIDOS</w:t>
                  </w:r>
                </w:p>
              </w:tc>
              <w:tc>
                <w:tcPr>
                  <w:tcW w:w="136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14:paraId="7317E6E9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  <w:r w:rsidRPr="008F7FA5"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  <w:t>1988</w:t>
                  </w:r>
                </w:p>
              </w:tc>
              <w:tc>
                <w:tcPr>
                  <w:tcW w:w="4092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14:paraId="77025FBE" w14:textId="77777777" w:rsidR="004A0AF6" w:rsidRPr="008F7FA5" w:rsidRDefault="004A0AF6" w:rsidP="004A0AF6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/>
                      <w:sz w:val="20"/>
                      <w:szCs w:val="20"/>
                      <w:lang w:eastAsia="es-CO"/>
                    </w:rPr>
                  </w:pPr>
                </w:p>
              </w:tc>
            </w:tr>
          </w:tbl>
          <w:p w14:paraId="32C012F5" w14:textId="77777777" w:rsidR="004A0AF6" w:rsidRDefault="004A0AF6" w:rsidP="004A0AF6">
            <w:pPr>
              <w:shd w:val="clear" w:color="auto" w:fill="FFFFFF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  <w:p w14:paraId="0DA40BC9" w14:textId="77777777" w:rsidR="002D758B" w:rsidRDefault="002D758B" w:rsidP="00F657E1">
            <w:pPr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  <w:p w14:paraId="6964DC22" w14:textId="77777777" w:rsidR="00E61989" w:rsidRPr="00E61989" w:rsidRDefault="00E61989" w:rsidP="00E61989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-</w:t>
            </w:r>
            <w:r w:rsidR="004A0AF6" w:rsidRPr="00E61989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 </w:t>
            </w:r>
            <w:r w:rsidRPr="00E61989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Decisiones:</w:t>
            </w:r>
          </w:p>
          <w:p w14:paraId="5D5DF471" w14:textId="77777777" w:rsidR="00F745C2" w:rsidRDefault="00E61989" w:rsidP="00C62C65">
            <w:pPr>
              <w:spacing w:after="200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Finalizada la revisión y conteo el Contratista de vigilancia ICBF</w:t>
            </w:r>
            <w:r w:rsidR="000B4547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, </w:t>
            </w: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procede al Sellado del cuarto.</w:t>
            </w:r>
          </w:p>
          <w:p w14:paraId="7877890F" w14:textId="77777777" w:rsidR="004A0AF6" w:rsidRPr="00C62C65" w:rsidRDefault="004A0AF6" w:rsidP="00C62C65">
            <w:pPr>
              <w:spacing w:after="200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672D98" w:rsidRPr="005B0A19" w14:paraId="5BA6194F" w14:textId="77777777" w:rsidTr="001F36C2">
        <w:trPr>
          <w:trHeight w:val="340"/>
        </w:trPr>
        <w:tc>
          <w:tcPr>
            <w:tcW w:w="4077" w:type="dxa"/>
            <w:gridSpan w:val="3"/>
            <w:vAlign w:val="center"/>
          </w:tcPr>
          <w:p w14:paraId="4084E6EE" w14:textId="77777777"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lastRenderedPageBreak/>
              <w:t>Compromisos</w:t>
            </w: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 / tareas</w:t>
            </w:r>
          </w:p>
        </w:tc>
        <w:tc>
          <w:tcPr>
            <w:tcW w:w="2835" w:type="dxa"/>
            <w:gridSpan w:val="2"/>
            <w:vAlign w:val="center"/>
          </w:tcPr>
          <w:p w14:paraId="459C0809" w14:textId="77777777"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Responsables</w:t>
            </w:r>
          </w:p>
        </w:tc>
        <w:tc>
          <w:tcPr>
            <w:tcW w:w="2840" w:type="dxa"/>
            <w:gridSpan w:val="2"/>
            <w:vAlign w:val="center"/>
          </w:tcPr>
          <w:p w14:paraId="0DED175E" w14:textId="77777777"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Fechas</w:t>
            </w:r>
          </w:p>
        </w:tc>
      </w:tr>
      <w:tr w:rsidR="00295CBA" w:rsidRPr="005B0A19" w14:paraId="46D58C9B" w14:textId="77777777" w:rsidTr="000D20F4">
        <w:trPr>
          <w:trHeight w:val="219"/>
        </w:trPr>
        <w:tc>
          <w:tcPr>
            <w:tcW w:w="4077" w:type="dxa"/>
            <w:gridSpan w:val="3"/>
            <w:vAlign w:val="center"/>
          </w:tcPr>
          <w:p w14:paraId="0E25D354" w14:textId="77777777" w:rsidR="00295CBA" w:rsidRPr="00E61989" w:rsidRDefault="00295CBA" w:rsidP="00295CBA">
            <w:pPr>
              <w:autoSpaceDE w:val="0"/>
              <w:autoSpaceDN w:val="0"/>
              <w:adjustRightInd w:val="0"/>
              <w:rPr>
                <w:rFonts w:ascii="Arial Narrow" w:hAnsi="Arial Narrow" w:cs="ArialNarrow"/>
                <w:sz w:val="22"/>
                <w:szCs w:val="22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5C28F902" w14:textId="77777777" w:rsidR="00295CBA" w:rsidRPr="00E61989" w:rsidRDefault="00295CBA" w:rsidP="00DB09B8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ArialNarrow"/>
                <w:sz w:val="22"/>
                <w:szCs w:val="22"/>
              </w:rPr>
            </w:pPr>
          </w:p>
        </w:tc>
        <w:tc>
          <w:tcPr>
            <w:tcW w:w="2840" w:type="dxa"/>
            <w:gridSpan w:val="2"/>
            <w:vAlign w:val="center"/>
          </w:tcPr>
          <w:p w14:paraId="2AE5A41C" w14:textId="77777777" w:rsidR="00295CBA" w:rsidRPr="00E61989" w:rsidRDefault="00295CBA" w:rsidP="00295CBA">
            <w:pPr>
              <w:autoSpaceDE w:val="0"/>
              <w:autoSpaceDN w:val="0"/>
              <w:adjustRightInd w:val="0"/>
              <w:rPr>
                <w:rFonts w:ascii="Arial Narrow" w:hAnsi="Arial Narrow" w:cs="ArialNarrow"/>
                <w:sz w:val="22"/>
                <w:szCs w:val="22"/>
              </w:rPr>
            </w:pPr>
          </w:p>
        </w:tc>
      </w:tr>
      <w:tr w:rsidR="007F7B00" w:rsidRPr="005B0A19" w14:paraId="7D434193" w14:textId="77777777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14:paraId="097FE643" w14:textId="77777777"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0AB1448D" w14:textId="77777777"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40" w:type="dxa"/>
            <w:gridSpan w:val="2"/>
            <w:vAlign w:val="center"/>
          </w:tcPr>
          <w:p w14:paraId="4D9F8F24" w14:textId="77777777"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7F7B00" w:rsidRPr="005B0A19" w14:paraId="7FBBDA8F" w14:textId="77777777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14:paraId="18379B04" w14:textId="77777777"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2842B09C" w14:textId="77777777"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40" w:type="dxa"/>
            <w:gridSpan w:val="2"/>
            <w:vAlign w:val="center"/>
          </w:tcPr>
          <w:p w14:paraId="217E2771" w14:textId="77777777"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7F7B00" w:rsidRPr="005B0A19" w14:paraId="160ACD1F" w14:textId="77777777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14:paraId="64BCAF36" w14:textId="77777777"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35" w:type="dxa"/>
            <w:gridSpan w:val="2"/>
            <w:vAlign w:val="center"/>
          </w:tcPr>
          <w:p w14:paraId="359A8FD9" w14:textId="77777777"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40" w:type="dxa"/>
            <w:gridSpan w:val="2"/>
            <w:vAlign w:val="center"/>
          </w:tcPr>
          <w:p w14:paraId="058D3A86" w14:textId="77777777"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14:paraId="3F65654E" w14:textId="77777777" w:rsidTr="00557478">
        <w:trPr>
          <w:trHeight w:val="340"/>
        </w:trPr>
        <w:tc>
          <w:tcPr>
            <w:tcW w:w="9752" w:type="dxa"/>
            <w:gridSpan w:val="7"/>
            <w:vAlign w:val="center"/>
          </w:tcPr>
          <w:p w14:paraId="376BD8B5" w14:textId="77777777"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14:paraId="14A41F27" w14:textId="77777777" w:rsidTr="001F36C2">
        <w:trPr>
          <w:trHeight w:val="340"/>
        </w:trPr>
        <w:tc>
          <w:tcPr>
            <w:tcW w:w="9752" w:type="dxa"/>
            <w:gridSpan w:val="7"/>
            <w:vAlign w:val="center"/>
          </w:tcPr>
          <w:p w14:paraId="2FEC3B1A" w14:textId="77777777" w:rsidR="00295CBA" w:rsidRPr="00975F35" w:rsidRDefault="00295CBA" w:rsidP="00295CBA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975F35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FIRMA ASISTENTES </w:t>
            </w:r>
          </w:p>
        </w:tc>
      </w:tr>
      <w:tr w:rsidR="00295CBA" w:rsidRPr="005B0A19" w14:paraId="578C0986" w14:textId="77777777" w:rsidTr="00C30833">
        <w:trPr>
          <w:trHeight w:val="340"/>
        </w:trPr>
        <w:tc>
          <w:tcPr>
            <w:tcW w:w="2689" w:type="dxa"/>
            <w:vAlign w:val="center"/>
          </w:tcPr>
          <w:p w14:paraId="774BD250" w14:textId="77777777" w:rsidR="00295CBA" w:rsidRPr="001F36C2" w:rsidRDefault="00295CBA" w:rsidP="004A0AF6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Nombre</w:t>
            </w:r>
          </w:p>
        </w:tc>
        <w:tc>
          <w:tcPr>
            <w:tcW w:w="2835" w:type="dxa"/>
            <w:gridSpan w:val="3"/>
            <w:vAlign w:val="center"/>
          </w:tcPr>
          <w:p w14:paraId="32D03B47" w14:textId="77777777" w:rsidR="00295CBA" w:rsidRPr="001F36C2" w:rsidRDefault="00295CBA" w:rsidP="004A0AF6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Cargo / Dependencia</w:t>
            </w:r>
          </w:p>
        </w:tc>
        <w:tc>
          <w:tcPr>
            <w:tcW w:w="1701" w:type="dxa"/>
            <w:gridSpan w:val="2"/>
            <w:vAlign w:val="center"/>
          </w:tcPr>
          <w:p w14:paraId="797EE224" w14:textId="77777777" w:rsidR="00295CBA" w:rsidRPr="001F36C2" w:rsidRDefault="00295CBA" w:rsidP="004A0AF6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Entidad</w:t>
            </w:r>
          </w:p>
        </w:tc>
        <w:tc>
          <w:tcPr>
            <w:tcW w:w="2527" w:type="dxa"/>
            <w:vAlign w:val="center"/>
          </w:tcPr>
          <w:p w14:paraId="13B666A2" w14:textId="77777777" w:rsidR="00295CBA" w:rsidRPr="001F36C2" w:rsidRDefault="00295CBA" w:rsidP="004A0AF6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Firma</w:t>
            </w:r>
          </w:p>
        </w:tc>
      </w:tr>
      <w:tr w:rsidR="00C30833" w:rsidRPr="005B0A19" w14:paraId="43998959" w14:textId="77777777" w:rsidTr="00C30833">
        <w:trPr>
          <w:trHeight w:val="340"/>
        </w:trPr>
        <w:tc>
          <w:tcPr>
            <w:tcW w:w="2689" w:type="dxa"/>
            <w:vAlign w:val="center"/>
          </w:tcPr>
          <w:p w14:paraId="32564E1F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4A0AF6">
              <w:rPr>
                <w:rFonts w:ascii="Arial Narrow" w:hAnsi="Arial Narrow" w:cs="Arial"/>
                <w:lang w:val="es-ES" w:eastAsia="en-US"/>
              </w:rPr>
              <w:t>Laura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</w:t>
            </w:r>
            <w:proofErr w:type="spellStart"/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Nathaly</w:t>
            </w:r>
            <w:proofErr w:type="spellEnd"/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</w:t>
            </w:r>
            <w:r w:rsidRPr="004A0AF6">
              <w:rPr>
                <w:rFonts w:ascii="Arial Narrow" w:hAnsi="Arial Narrow" w:cs="Arial"/>
                <w:lang w:val="es-ES" w:eastAsia="en-US"/>
              </w:rPr>
              <w:t>Quintero</w:t>
            </w: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 Celis</w:t>
            </w: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</w:t>
            </w:r>
          </w:p>
        </w:tc>
        <w:tc>
          <w:tcPr>
            <w:tcW w:w="2835" w:type="dxa"/>
            <w:gridSpan w:val="3"/>
          </w:tcPr>
          <w:p w14:paraId="33FFB914" w14:textId="77777777" w:rsidR="00C30833" w:rsidRPr="00055A72" w:rsidRDefault="00C30833" w:rsidP="004805D2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055A72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Responsabilidad Social Empresarial</w:t>
            </w:r>
          </w:p>
        </w:tc>
        <w:tc>
          <w:tcPr>
            <w:tcW w:w="1701" w:type="dxa"/>
            <w:gridSpan w:val="2"/>
          </w:tcPr>
          <w:p w14:paraId="746C087B" w14:textId="77777777" w:rsidR="00C30833" w:rsidRDefault="00C30833" w:rsidP="000D20F4">
            <w:pPr>
              <w:jc w:val="center"/>
            </w:pPr>
            <w:r w:rsidRPr="00C6677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Fundación CEMEX</w:t>
            </w:r>
          </w:p>
        </w:tc>
        <w:tc>
          <w:tcPr>
            <w:tcW w:w="2527" w:type="dxa"/>
            <w:vMerge w:val="restart"/>
            <w:vAlign w:val="center"/>
          </w:tcPr>
          <w:p w14:paraId="6F8E5D2D" w14:textId="77777777" w:rsidR="00C30833" w:rsidRDefault="00C30833" w:rsidP="003613EC">
            <w:pPr>
              <w:ind w:left="-86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noProof/>
                <w:sz w:val="22"/>
                <w:szCs w:val="22"/>
                <w:lang w:val="es-ES" w:eastAsia="en-US"/>
              </w:rPr>
              <w:drawing>
                <wp:inline distT="0" distB="0" distL="0" distR="0" wp14:anchorId="01ABEE95" wp14:editId="3BEC72F7">
                  <wp:extent cx="1528691" cy="1076236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FimasNuestrasActa-CEMEX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954" cy="1087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C30833" w:rsidRPr="005B0A19" w14:paraId="4DA6CF51" w14:textId="77777777" w:rsidTr="00C30833">
        <w:trPr>
          <w:trHeight w:val="340"/>
        </w:trPr>
        <w:tc>
          <w:tcPr>
            <w:tcW w:w="2689" w:type="dxa"/>
            <w:vAlign w:val="center"/>
          </w:tcPr>
          <w:p w14:paraId="7436FADD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4A0AF6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Juanita Carmona </w:t>
            </w:r>
            <w:r w:rsidRPr="004A0AF6">
              <w:rPr>
                <w:rFonts w:ascii="Arial Narrow" w:hAnsi="Arial Narrow" w:cs="Arial"/>
                <w:lang w:val="es-ES" w:eastAsia="en-US"/>
              </w:rPr>
              <w:t>Quintero</w:t>
            </w:r>
          </w:p>
        </w:tc>
        <w:tc>
          <w:tcPr>
            <w:tcW w:w="2835" w:type="dxa"/>
            <w:gridSpan w:val="3"/>
          </w:tcPr>
          <w:p w14:paraId="7C42E0D3" w14:textId="77777777" w:rsidR="00C30833" w:rsidRPr="00055A72" w:rsidRDefault="00C30833" w:rsidP="000D20F4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055A72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Responsabilidad Social Empresarial</w:t>
            </w:r>
          </w:p>
        </w:tc>
        <w:tc>
          <w:tcPr>
            <w:tcW w:w="1701" w:type="dxa"/>
            <w:gridSpan w:val="2"/>
          </w:tcPr>
          <w:p w14:paraId="2CB7F843" w14:textId="77777777" w:rsidR="00C30833" w:rsidRDefault="00C30833" w:rsidP="000D20F4">
            <w:pPr>
              <w:jc w:val="center"/>
            </w:pPr>
            <w:r w:rsidRPr="00C6677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Fundación CEMEX</w:t>
            </w:r>
          </w:p>
        </w:tc>
        <w:tc>
          <w:tcPr>
            <w:tcW w:w="2527" w:type="dxa"/>
            <w:vMerge/>
            <w:vAlign w:val="center"/>
          </w:tcPr>
          <w:p w14:paraId="28BBF4B0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C30833" w:rsidRPr="005B0A19" w14:paraId="7ADEF94A" w14:textId="77777777" w:rsidTr="00C30833">
        <w:trPr>
          <w:trHeight w:val="340"/>
        </w:trPr>
        <w:tc>
          <w:tcPr>
            <w:tcW w:w="2689" w:type="dxa"/>
            <w:vAlign w:val="center"/>
          </w:tcPr>
          <w:p w14:paraId="136C25EE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Jaime Andrés Silva</w:t>
            </w:r>
          </w:p>
        </w:tc>
        <w:tc>
          <w:tcPr>
            <w:tcW w:w="2835" w:type="dxa"/>
            <w:gridSpan w:val="3"/>
            <w:vAlign w:val="center"/>
          </w:tcPr>
          <w:p w14:paraId="36F7C439" w14:textId="77777777" w:rsidR="00C30833" w:rsidRDefault="00C30833" w:rsidP="000D20F4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Contratista </w:t>
            </w:r>
          </w:p>
        </w:tc>
        <w:tc>
          <w:tcPr>
            <w:tcW w:w="1701" w:type="dxa"/>
            <w:gridSpan w:val="2"/>
            <w:vAlign w:val="center"/>
          </w:tcPr>
          <w:p w14:paraId="5A2F915A" w14:textId="77777777" w:rsidR="00C30833" w:rsidRDefault="00C30833" w:rsidP="000D20F4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ICBF</w:t>
            </w:r>
          </w:p>
        </w:tc>
        <w:tc>
          <w:tcPr>
            <w:tcW w:w="2527" w:type="dxa"/>
            <w:vMerge/>
            <w:vAlign w:val="center"/>
          </w:tcPr>
          <w:p w14:paraId="6DE810F2" w14:textId="77777777" w:rsidR="00C30833" w:rsidRDefault="00C30833" w:rsidP="00FE5DF1">
            <w:pPr>
              <w:ind w:left="-104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C30833" w:rsidRPr="005B0A19" w14:paraId="05F733D9" w14:textId="77777777" w:rsidTr="00C30833">
        <w:trPr>
          <w:trHeight w:val="340"/>
        </w:trPr>
        <w:tc>
          <w:tcPr>
            <w:tcW w:w="2689" w:type="dxa"/>
            <w:vAlign w:val="center"/>
          </w:tcPr>
          <w:p w14:paraId="570E82F1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Paula Andrea Ospina</w:t>
            </w:r>
          </w:p>
        </w:tc>
        <w:tc>
          <w:tcPr>
            <w:tcW w:w="2835" w:type="dxa"/>
            <w:gridSpan w:val="3"/>
            <w:vAlign w:val="center"/>
          </w:tcPr>
          <w:p w14:paraId="62C24984" w14:textId="77777777" w:rsidR="00C30833" w:rsidRDefault="00C30833" w:rsidP="000D20F4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Contratista </w:t>
            </w:r>
          </w:p>
        </w:tc>
        <w:tc>
          <w:tcPr>
            <w:tcW w:w="1701" w:type="dxa"/>
            <w:gridSpan w:val="2"/>
            <w:vAlign w:val="center"/>
          </w:tcPr>
          <w:p w14:paraId="528B315B" w14:textId="77777777" w:rsidR="00C30833" w:rsidRDefault="00C30833" w:rsidP="000D20F4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ICBF</w:t>
            </w:r>
          </w:p>
        </w:tc>
        <w:tc>
          <w:tcPr>
            <w:tcW w:w="2527" w:type="dxa"/>
            <w:vMerge/>
            <w:vAlign w:val="center"/>
          </w:tcPr>
          <w:p w14:paraId="40F1592F" w14:textId="77777777" w:rsidR="00C30833" w:rsidRDefault="00C30833" w:rsidP="000D20F4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C30833" w:rsidRPr="005B0A19" w14:paraId="50781F16" w14:textId="77777777" w:rsidTr="00C30833">
        <w:trPr>
          <w:trHeight w:val="221"/>
        </w:trPr>
        <w:tc>
          <w:tcPr>
            <w:tcW w:w="2689" w:type="dxa"/>
            <w:vAlign w:val="center"/>
          </w:tcPr>
          <w:p w14:paraId="778CC227" w14:textId="77777777" w:rsidR="00C30833" w:rsidRDefault="00C30833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35" w:type="dxa"/>
            <w:gridSpan w:val="3"/>
            <w:vAlign w:val="center"/>
          </w:tcPr>
          <w:p w14:paraId="6E014674" w14:textId="77777777" w:rsidR="00C30833" w:rsidRDefault="00C30833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41F8CCBF" w14:textId="77777777" w:rsidR="00C30833" w:rsidRDefault="00C30833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527" w:type="dxa"/>
            <w:vMerge/>
            <w:vAlign w:val="center"/>
          </w:tcPr>
          <w:p w14:paraId="00D397ED" w14:textId="77777777" w:rsidR="00C30833" w:rsidRDefault="00C30833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14:paraId="3064AF7F" w14:textId="77777777" w:rsidTr="00C30833">
        <w:trPr>
          <w:trHeight w:val="340"/>
        </w:trPr>
        <w:tc>
          <w:tcPr>
            <w:tcW w:w="2689" w:type="dxa"/>
            <w:vMerge w:val="restart"/>
            <w:vAlign w:val="center"/>
          </w:tcPr>
          <w:p w14:paraId="2B4D6D7B" w14:textId="77777777"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Próxima reunión</w:t>
            </w:r>
          </w:p>
        </w:tc>
        <w:tc>
          <w:tcPr>
            <w:tcW w:w="2835" w:type="dxa"/>
            <w:gridSpan w:val="3"/>
            <w:vAlign w:val="center"/>
          </w:tcPr>
          <w:p w14:paraId="546DC87F" w14:textId="77777777"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Fecha</w:t>
            </w:r>
          </w:p>
        </w:tc>
        <w:tc>
          <w:tcPr>
            <w:tcW w:w="1701" w:type="dxa"/>
            <w:gridSpan w:val="2"/>
            <w:vAlign w:val="center"/>
          </w:tcPr>
          <w:p w14:paraId="12B18E8D" w14:textId="77777777"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Hora</w:t>
            </w:r>
          </w:p>
        </w:tc>
        <w:tc>
          <w:tcPr>
            <w:tcW w:w="2527" w:type="dxa"/>
            <w:vAlign w:val="center"/>
          </w:tcPr>
          <w:p w14:paraId="40B6659B" w14:textId="77777777"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Lugar</w:t>
            </w:r>
          </w:p>
        </w:tc>
      </w:tr>
      <w:tr w:rsidR="00295CBA" w:rsidRPr="005B0A19" w14:paraId="15D0D93A" w14:textId="77777777" w:rsidTr="00C30833">
        <w:trPr>
          <w:trHeight w:val="340"/>
        </w:trPr>
        <w:tc>
          <w:tcPr>
            <w:tcW w:w="2689" w:type="dxa"/>
            <w:vMerge/>
            <w:vAlign w:val="center"/>
          </w:tcPr>
          <w:p w14:paraId="21AD59DB" w14:textId="77777777"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835" w:type="dxa"/>
            <w:gridSpan w:val="3"/>
            <w:vAlign w:val="center"/>
          </w:tcPr>
          <w:p w14:paraId="125CDB50" w14:textId="77777777"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701" w:type="dxa"/>
            <w:gridSpan w:val="2"/>
            <w:vAlign w:val="center"/>
          </w:tcPr>
          <w:p w14:paraId="0F563ABF" w14:textId="77777777"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527" w:type="dxa"/>
            <w:vAlign w:val="center"/>
          </w:tcPr>
          <w:p w14:paraId="7A186B14" w14:textId="77777777"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</w:tbl>
    <w:p w14:paraId="082A3C66" w14:textId="77777777" w:rsidR="005E41F7" w:rsidRDefault="005E41F7" w:rsidP="000E64C4">
      <w:pPr>
        <w:rPr>
          <w:rFonts w:ascii="Arial Narrow" w:hAnsi="Arial Narrow" w:cs="Arial"/>
          <w:sz w:val="22"/>
          <w:szCs w:val="22"/>
          <w:lang w:eastAsia="es-CO"/>
        </w:rPr>
      </w:pPr>
    </w:p>
    <w:p w14:paraId="575BBC9E" w14:textId="77777777" w:rsidR="000D20F4" w:rsidRDefault="000D20F4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p w14:paraId="755FCFA3" w14:textId="77777777" w:rsidR="00055A72" w:rsidRDefault="00055A72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p w14:paraId="77ADA309" w14:textId="77777777" w:rsidR="000D20F4" w:rsidRDefault="000D20F4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p w14:paraId="5B54962A" w14:textId="77777777" w:rsidR="000D20F4" w:rsidRDefault="000D20F4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p w14:paraId="5711B9E0" w14:textId="77777777" w:rsidR="000D20F4" w:rsidRDefault="000D20F4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p w14:paraId="5E14A070" w14:textId="77777777" w:rsidR="007B7552" w:rsidRDefault="008A25A5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  <w:r w:rsidRPr="005E41F7">
        <w:rPr>
          <w:rFonts w:ascii="Arial Narrow" w:hAnsi="Arial Narrow" w:cs="ArialNarrow-Bold"/>
          <w:b/>
          <w:bCs/>
          <w:sz w:val="22"/>
          <w:szCs w:val="22"/>
        </w:rPr>
        <w:lastRenderedPageBreak/>
        <w:t xml:space="preserve">Registro </w:t>
      </w:r>
      <w:r w:rsidR="000D20F4">
        <w:rPr>
          <w:rFonts w:ascii="Arial Narrow" w:hAnsi="Arial Narrow" w:cs="ArialNarrow-Bold"/>
          <w:b/>
          <w:bCs/>
          <w:sz w:val="22"/>
          <w:szCs w:val="22"/>
        </w:rPr>
        <w:t>fotográfico de a</w:t>
      </w:r>
      <w:r>
        <w:rPr>
          <w:rFonts w:ascii="Arial Narrow" w:hAnsi="Arial Narrow" w:cs="ArialNarrow-Bold"/>
          <w:b/>
          <w:bCs/>
          <w:sz w:val="22"/>
          <w:szCs w:val="22"/>
        </w:rPr>
        <w:t xml:space="preserve">lmacenamiento y </w:t>
      </w:r>
      <w:r w:rsidR="000D20F4">
        <w:rPr>
          <w:rFonts w:ascii="Arial Narrow" w:hAnsi="Arial Narrow" w:cs="ArialNarrow-Bold"/>
          <w:b/>
          <w:bCs/>
          <w:sz w:val="22"/>
          <w:szCs w:val="22"/>
        </w:rPr>
        <w:t>s</w:t>
      </w:r>
      <w:r>
        <w:rPr>
          <w:rFonts w:ascii="Arial Narrow" w:hAnsi="Arial Narrow" w:cs="ArialNarrow-Bold"/>
          <w:b/>
          <w:bCs/>
          <w:sz w:val="22"/>
          <w:szCs w:val="22"/>
        </w:rPr>
        <w:t>ellado</w:t>
      </w:r>
    </w:p>
    <w:p w14:paraId="585BCF43" w14:textId="77777777" w:rsidR="008A25A5" w:rsidRDefault="008A25A5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4843"/>
        <w:gridCol w:w="4843"/>
      </w:tblGrid>
      <w:tr w:rsidR="007B7552" w14:paraId="19E3C2B6" w14:textId="77777777" w:rsidTr="007B7552">
        <w:tc>
          <w:tcPr>
            <w:tcW w:w="4843" w:type="dxa"/>
          </w:tcPr>
          <w:p w14:paraId="552B30BA" w14:textId="77777777"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9034758" wp14:editId="0DD4F51B">
                  <wp:extent cx="2363821" cy="177286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HOTO-2018-11-05-15-03-11_1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15" cy="177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14:paraId="74F94548" w14:textId="77777777"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DCBC348" wp14:editId="4D0F7D05">
                  <wp:extent cx="2591970" cy="194397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HOTO-2018-11-05-15-03-57_2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72" cy="195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552" w14:paraId="174E2579" w14:textId="77777777" w:rsidTr="007B7552">
        <w:tc>
          <w:tcPr>
            <w:tcW w:w="4843" w:type="dxa"/>
          </w:tcPr>
          <w:p w14:paraId="51B174CB" w14:textId="77777777"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63BF6D1" wp14:editId="25788D23">
                  <wp:extent cx="2237362" cy="167802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HOTO-2018-11-05-15-03-57_3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699" cy="168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14:paraId="1FDA5DD3" w14:textId="77777777"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CCB500F" wp14:editId="3ECB08D8">
                  <wp:extent cx="2427519" cy="1820640"/>
                  <wp:effectExtent l="0" t="0" r="0" b="825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HOTO-2018-11-05-15-03-57_4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256" cy="182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552" w14:paraId="7F3BC739" w14:textId="77777777" w:rsidTr="007B7552">
        <w:tc>
          <w:tcPr>
            <w:tcW w:w="4843" w:type="dxa"/>
          </w:tcPr>
          <w:p w14:paraId="2C0040D1" w14:textId="77777777" w:rsidR="007B7552" w:rsidRDefault="000D20F4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rFonts w:ascii="Arial Narrow" w:hAnsi="Arial Narrow" w:cs="Arial"/>
                <w:noProof/>
                <w:sz w:val="22"/>
                <w:szCs w:val="22"/>
                <w:lang w:eastAsia="es-CO"/>
              </w:rPr>
              <w:drawing>
                <wp:inline distT="0" distB="0" distL="0" distR="0" wp14:anchorId="0E1F258E" wp14:editId="5BF07F51">
                  <wp:extent cx="2804160" cy="2103120"/>
                  <wp:effectExtent l="0" t="0" r="0" b="0"/>
                  <wp:docPr id="176" name="Imagen 176" descr="Imagen que contiene pared, persona, interior, hombr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WhatsApp Image 2018-11-06 at 12.04.30 PM (1).jpe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105" cy="2106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14:paraId="20C34BB3" w14:textId="77777777" w:rsidR="007B7552" w:rsidRDefault="000D20F4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rFonts w:ascii="Arial Narrow" w:hAnsi="Arial Narrow" w:cs="Arial"/>
                <w:noProof/>
                <w:sz w:val="22"/>
                <w:szCs w:val="22"/>
                <w:lang w:eastAsia="es-CO"/>
              </w:rPr>
              <w:drawing>
                <wp:inline distT="0" distB="0" distL="0" distR="0" wp14:anchorId="34513240" wp14:editId="2A018357">
                  <wp:extent cx="2832735" cy="2124551"/>
                  <wp:effectExtent l="0" t="0" r="5715" b="9525"/>
                  <wp:docPr id="177" name="Imagen 177" descr="Imagen que contiene pared, interior, sentad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WhatsApp Image 2018-11-06 at 12.04.29 PM.jpe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823" cy="2129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56D490" w14:textId="77777777" w:rsidR="008951F2" w:rsidRPr="005E41F7" w:rsidRDefault="00E80892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  <w:r w:rsidRPr="005E41F7">
        <w:rPr>
          <w:rFonts w:ascii="Arial Narrow" w:hAnsi="Arial Narrow" w:cs="Arial"/>
          <w:noProof/>
          <w:sz w:val="22"/>
          <w:szCs w:val="22"/>
          <w:lang w:eastAsia="es-CO"/>
        </w:rPr>
        <w:drawing>
          <wp:anchor distT="0" distB="0" distL="114300" distR="114300" simplePos="0" relativeHeight="251646976" behindDoc="1" locked="0" layoutInCell="1" allowOverlap="1" wp14:anchorId="17185C07" wp14:editId="1C8F2D98">
            <wp:simplePos x="0" y="0"/>
            <wp:positionH relativeFrom="column">
              <wp:posOffset>4429760</wp:posOffset>
            </wp:positionH>
            <wp:positionV relativeFrom="paragraph">
              <wp:posOffset>9206230</wp:posOffset>
            </wp:positionV>
            <wp:extent cx="2922905" cy="475615"/>
            <wp:effectExtent l="0" t="0" r="0" b="0"/>
            <wp:wrapNone/>
            <wp:docPr id="6" name="Imagen 6" descr="frase-01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ase-01 (3)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51F2" w:rsidRPr="005E41F7" w:rsidSect="00D75253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2242" w:h="15842" w:code="1"/>
      <w:pgMar w:top="2694" w:right="1225" w:bottom="1418" w:left="1321" w:header="709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3C3BAF" w14:textId="77777777" w:rsidR="00B67757" w:rsidRDefault="00B67757">
      <w:r>
        <w:separator/>
      </w:r>
    </w:p>
  </w:endnote>
  <w:endnote w:type="continuationSeparator" w:id="0">
    <w:p w14:paraId="1CE2EF37" w14:textId="77777777" w:rsidR="00B67757" w:rsidRDefault="00B677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Narrow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Narrow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  <w:font w:name="ZurichBT-LightCondense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F1DC02" w14:textId="77777777" w:rsidR="00557478" w:rsidRDefault="0055747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CD5499" w14:textId="77777777" w:rsidR="00557478" w:rsidRDefault="00557478" w:rsidP="00E80892"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21BFB4C4" wp14:editId="52868510">
              <wp:simplePos x="0" y="0"/>
              <wp:positionH relativeFrom="column">
                <wp:posOffset>12700</wp:posOffset>
              </wp:positionH>
              <wp:positionV relativeFrom="paragraph">
                <wp:posOffset>-48895</wp:posOffset>
              </wp:positionV>
              <wp:extent cx="5842635" cy="0"/>
              <wp:effectExtent l="13335" t="12065" r="11430" b="6985"/>
              <wp:wrapNone/>
              <wp:docPr id="8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152E4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7" o:spid="_x0000_s1026" type="#_x0000_t32" style="position:absolute;margin-left:1pt;margin-top:-3.85pt;width:460.0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"/>
          </w:pict>
        </mc:Fallback>
      </mc:AlternateContent>
    </w:r>
    <w:r>
      <w:t xml:space="preserve">                                                                                                                                 </w:t>
    </w:r>
  </w:p>
  <w:p w14:paraId="30332330" w14:textId="77777777" w:rsidR="00557478" w:rsidRDefault="00557478" w:rsidP="00061545">
    <w:pPr>
      <w:pStyle w:val="Piedepgina"/>
      <w:jc w:val="center"/>
      <w:rPr>
        <w:rFonts w:ascii="Tempus Sans ITC" w:hAnsi="Tempus Sans ITC"/>
        <w:b/>
      </w:rPr>
    </w:pPr>
    <w:proofErr w:type="gramStart"/>
    <w:r w:rsidRPr="009A75E9">
      <w:rPr>
        <w:rFonts w:ascii="Tempus Sans ITC" w:hAnsi="Tempus Sans ITC"/>
        <w:b/>
      </w:rPr>
      <w:t>Antes de imprimir este documento… piense en el medio ambiente!</w:t>
    </w:r>
    <w:proofErr w:type="gramEnd"/>
  </w:p>
  <w:p w14:paraId="34D9A55B" w14:textId="77777777" w:rsidR="00557478" w:rsidRDefault="00557478" w:rsidP="00061545">
    <w:pPr>
      <w:pStyle w:val="Piedepgina"/>
      <w:jc w:val="center"/>
      <w:rPr>
        <w:rFonts w:ascii="Arial" w:hAnsi="Arial" w:cs="Arial"/>
        <w:i/>
        <w:sz w:val="12"/>
        <w:szCs w:val="12"/>
      </w:rPr>
    </w:pPr>
  </w:p>
  <w:p w14:paraId="1CA96163" w14:textId="77777777" w:rsidR="00557478" w:rsidRDefault="00557478" w:rsidP="00061545">
    <w:pPr>
      <w:jc w:val="center"/>
      <w:rPr>
        <w:rFonts w:ascii="Arial" w:hAnsi="Arial" w:cs="Arial"/>
        <w:sz w:val="12"/>
        <w:szCs w:val="12"/>
      </w:rPr>
    </w:pPr>
    <w:r w:rsidRPr="002835E6">
      <w:rPr>
        <w:rFonts w:ascii="Arial" w:hAnsi="Arial" w:cs="Arial"/>
        <w:sz w:val="12"/>
        <w:szCs w:val="12"/>
      </w:rPr>
      <w:t>Cualquier copia impresa de este documento se considera como COPIA NO CONTROLADA.</w:t>
    </w:r>
  </w:p>
  <w:p w14:paraId="2909D7D3" w14:textId="77777777" w:rsidR="00557478" w:rsidRDefault="00557478" w:rsidP="00061545">
    <w:pPr>
      <w:jc w:val="center"/>
      <w:rPr>
        <w:rFonts w:ascii="Arial" w:hAnsi="Arial" w:cs="Arial"/>
        <w:sz w:val="12"/>
        <w:szCs w:val="12"/>
      </w:rPr>
    </w:pPr>
  </w:p>
  <w:p w14:paraId="79A990B7" w14:textId="77777777" w:rsidR="00557478" w:rsidRPr="00E7284D" w:rsidRDefault="00557478" w:rsidP="00C23AC0">
    <w:pPr>
      <w:tabs>
        <w:tab w:val="left" w:pos="4470"/>
        <w:tab w:val="center" w:pos="4848"/>
      </w:tabs>
      <w:jc w:val="center"/>
      <w:rPr>
        <w:rFonts w:ascii="ZurichBT-LightCondensed" w:hAnsi="ZurichBT-LightCondensed" w:cs="ZurichBT-LightCondensed"/>
        <w:color w:val="4E4B4A"/>
        <w:sz w:val="18"/>
        <w:szCs w:val="18"/>
        <w:lang w:val="es-ES"/>
      </w:rPr>
    </w:pPr>
    <w:r>
      <w:rPr>
        <w:rFonts w:ascii="ZurichBT-LightCondensed" w:hAnsi="ZurichBT-LightCondensed" w:cs="ZurichBT-LightCondensed"/>
        <w:noProof/>
        <w:color w:val="4E4B4A"/>
        <w:sz w:val="18"/>
        <w:szCs w:val="18"/>
        <w:lang w:eastAsia="es-CO"/>
      </w:rPr>
      <w:drawing>
        <wp:anchor distT="0" distB="0" distL="114300" distR="114300" simplePos="0" relativeHeight="251663360" behindDoc="1" locked="0" layoutInCell="1" allowOverlap="1" wp14:anchorId="0DABAA0E" wp14:editId="0DA79C80">
          <wp:simplePos x="0" y="0"/>
          <wp:positionH relativeFrom="column">
            <wp:posOffset>4429760</wp:posOffset>
          </wp:positionH>
          <wp:positionV relativeFrom="paragraph">
            <wp:posOffset>9206230</wp:posOffset>
          </wp:positionV>
          <wp:extent cx="2922905" cy="475615"/>
          <wp:effectExtent l="0" t="0" r="0" b="0"/>
          <wp:wrapNone/>
          <wp:docPr id="28" name="Imagen 28" descr="frase-01 (3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frase-01 (3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22905" cy="475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ZurichBT-LightCondensed" w:hAnsi="ZurichBT-LightCondensed" w:cs="ZurichBT-LightCondensed"/>
        <w:noProof/>
        <w:color w:val="4E4B4A"/>
        <w:sz w:val="18"/>
        <w:szCs w:val="18"/>
        <w:lang w:eastAsia="es-CO"/>
      </w:rPr>
      <w:drawing>
        <wp:anchor distT="0" distB="0" distL="114300" distR="114300" simplePos="0" relativeHeight="251655168" behindDoc="1" locked="0" layoutInCell="1" allowOverlap="1" wp14:anchorId="722BA3ED" wp14:editId="0F3CBB9A">
          <wp:simplePos x="0" y="0"/>
          <wp:positionH relativeFrom="column">
            <wp:posOffset>4429760</wp:posOffset>
          </wp:positionH>
          <wp:positionV relativeFrom="paragraph">
            <wp:posOffset>9206230</wp:posOffset>
          </wp:positionV>
          <wp:extent cx="2922905" cy="475615"/>
          <wp:effectExtent l="0" t="0" r="0" b="0"/>
          <wp:wrapNone/>
          <wp:docPr id="29" name="Imagen 29" descr="frase-01 (3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frase-01 (3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22905" cy="475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50B8E">
      <w:rPr>
        <w:rFonts w:ascii="Arial" w:hAnsi="Arial" w:cs="Arial"/>
        <w:sz w:val="12"/>
        <w:szCs w:val="12"/>
      </w:rPr>
      <w:t xml:space="preserve">LOS DATOS PROPORCIONADOS SERÁN TRATADOS </w:t>
    </w:r>
    <w:proofErr w:type="gramStart"/>
    <w:r w:rsidRPr="00050B8E">
      <w:rPr>
        <w:rFonts w:ascii="Arial" w:hAnsi="Arial" w:cs="Arial"/>
        <w:sz w:val="12"/>
        <w:szCs w:val="12"/>
      </w:rPr>
      <w:t>DE ACUERDO A</w:t>
    </w:r>
    <w:proofErr w:type="gramEnd"/>
    <w:r w:rsidRPr="00050B8E">
      <w:rPr>
        <w:rFonts w:ascii="Arial" w:hAnsi="Arial" w:cs="Arial"/>
        <w:sz w:val="12"/>
        <w:szCs w:val="12"/>
      </w:rPr>
      <w:t xml:space="preserve"> LA POLÍTICA DE TRATAMIENTO DE DATOS PERSONALES DEL ICBF Y A LA LEY 1581 DE 2012.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E793AD" w14:textId="77777777" w:rsidR="00557478" w:rsidRDefault="005574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2DBDCE" w14:textId="77777777" w:rsidR="00B67757" w:rsidRDefault="00B67757">
      <w:r>
        <w:separator/>
      </w:r>
    </w:p>
  </w:footnote>
  <w:footnote w:type="continuationSeparator" w:id="0">
    <w:p w14:paraId="3758AEBC" w14:textId="77777777" w:rsidR="00B67757" w:rsidRDefault="00B6775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8808D2" w14:textId="77777777" w:rsidR="00557478" w:rsidRDefault="00B67757">
    <w:pPr>
      <w:pStyle w:val="Encabezado"/>
    </w:pPr>
    <w:r>
      <w:rPr>
        <w:noProof/>
      </w:rPr>
      <w:pict w14:anchorId="0C2044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1" o:spid="_x0000_s2050" type="#_x0000_t136" style="position:absolute;margin-left:0;margin-top:0;width:478.45pt;height:205.05pt;rotation:315;z-index:-25163673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1E0" w:firstRow="1" w:lastRow="1" w:firstColumn="1" w:lastColumn="1" w:noHBand="0" w:noVBand="0"/>
    </w:tblPr>
    <w:tblGrid>
      <w:gridCol w:w="1479"/>
      <w:gridCol w:w="3469"/>
      <w:gridCol w:w="1271"/>
      <w:gridCol w:w="1695"/>
      <w:gridCol w:w="1772"/>
    </w:tblGrid>
    <w:tr w:rsidR="00557478" w:rsidRPr="00624C3C" w14:paraId="736FB561" w14:textId="77777777" w:rsidTr="00C23AC0">
      <w:trPr>
        <w:cantSplit/>
        <w:trHeight w:val="928"/>
      </w:trPr>
      <w:tc>
        <w:tcPr>
          <w:tcW w:w="766" w:type="pct"/>
          <w:vMerge w:val="restart"/>
        </w:tcPr>
        <w:p w14:paraId="7A60AF60" w14:textId="77777777"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  <w:r w:rsidRPr="00624C3C">
            <w:rPr>
              <w:rFonts w:ascii="Arial" w:hAnsi="Arial" w:cs="Arial"/>
              <w:noProof/>
              <w:lang w:eastAsia="es-CO"/>
            </w:rPr>
            <w:drawing>
              <wp:anchor distT="0" distB="0" distL="114300" distR="114300" simplePos="0" relativeHeight="251675648" behindDoc="0" locked="0" layoutInCell="1" allowOverlap="1" wp14:anchorId="4CFEA335" wp14:editId="5FC808AF">
                <wp:simplePos x="0" y="0"/>
                <wp:positionH relativeFrom="column">
                  <wp:posOffset>-19685</wp:posOffset>
                </wp:positionH>
                <wp:positionV relativeFrom="paragraph">
                  <wp:posOffset>50800</wp:posOffset>
                </wp:positionV>
                <wp:extent cx="885825" cy="1062745"/>
                <wp:effectExtent l="0" t="0" r="0" b="4445"/>
                <wp:wrapNone/>
                <wp:docPr id="26" name="Imagen 26" descr="ICBFN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ICBFNEW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5825" cy="106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793" w:type="pct"/>
          <w:vMerge w:val="restart"/>
          <w:vAlign w:val="center"/>
        </w:tcPr>
        <w:p w14:paraId="6A34FD91" w14:textId="77777777" w:rsidR="00557478" w:rsidRPr="00624C3C" w:rsidRDefault="00557478" w:rsidP="00C23AC0">
          <w:pPr>
            <w:pStyle w:val="Encabezado"/>
            <w:tabs>
              <w:tab w:val="left" w:pos="380"/>
              <w:tab w:val="center" w:pos="2571"/>
            </w:tabs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>PROCESO</w:t>
          </w:r>
        </w:p>
        <w:p w14:paraId="0DF0A215" w14:textId="77777777" w:rsidR="00557478" w:rsidRPr="00624C3C" w:rsidRDefault="00557478" w:rsidP="00C23AC0">
          <w:pPr>
            <w:pStyle w:val="Encabezado"/>
            <w:tabs>
              <w:tab w:val="left" w:pos="380"/>
              <w:tab w:val="center" w:pos="2571"/>
            </w:tabs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>MEJORA E INNOVACIÓN</w:t>
          </w:r>
        </w:p>
        <w:p w14:paraId="6386C383" w14:textId="77777777" w:rsidR="00557478" w:rsidRPr="00624C3C" w:rsidRDefault="00557478" w:rsidP="00C23AC0">
          <w:pPr>
            <w:pStyle w:val="Encabezado"/>
            <w:jc w:val="center"/>
            <w:rPr>
              <w:rFonts w:ascii="Arial" w:hAnsi="Arial" w:cs="Arial"/>
              <w:b/>
            </w:rPr>
          </w:pPr>
        </w:p>
        <w:p w14:paraId="44076828" w14:textId="77777777" w:rsidR="00557478" w:rsidRPr="00624C3C" w:rsidRDefault="00557478" w:rsidP="00C23AC0">
          <w:pPr>
            <w:pStyle w:val="Encabezado"/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 xml:space="preserve">FORMATO </w:t>
          </w:r>
          <w:r>
            <w:rPr>
              <w:rFonts w:ascii="Arial" w:hAnsi="Arial" w:cs="Arial"/>
              <w:b/>
            </w:rPr>
            <w:t>ACTA DE REUNIÓN O COMITÉ</w:t>
          </w:r>
        </w:p>
      </w:tc>
      <w:tc>
        <w:tcPr>
          <w:tcW w:w="658" w:type="pct"/>
          <w:vAlign w:val="center"/>
        </w:tcPr>
        <w:p w14:paraId="6B33B220" w14:textId="77777777"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 w:rsidRPr="00D208C3">
            <w:rPr>
              <w:rFonts w:ascii="Arial" w:hAnsi="Arial" w:cs="Arial"/>
            </w:rPr>
            <w:t>F</w:t>
          </w:r>
          <w:proofErr w:type="gramStart"/>
          <w:r w:rsidRPr="00D208C3">
            <w:rPr>
              <w:rFonts w:ascii="Arial" w:hAnsi="Arial" w:cs="Arial"/>
            </w:rPr>
            <w:t>9.P</w:t>
          </w:r>
          <w:proofErr w:type="gramEnd"/>
          <w:r w:rsidRPr="00D208C3">
            <w:rPr>
              <w:rFonts w:ascii="Arial" w:hAnsi="Arial" w:cs="Arial"/>
            </w:rPr>
            <w:t>1.MI</w:t>
          </w:r>
        </w:p>
      </w:tc>
      <w:tc>
        <w:tcPr>
          <w:tcW w:w="877" w:type="pct"/>
          <w:vAlign w:val="center"/>
        </w:tcPr>
        <w:p w14:paraId="39456F89" w14:textId="77777777"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24/09/2018</w:t>
          </w:r>
        </w:p>
      </w:tc>
      <w:tc>
        <w:tcPr>
          <w:tcW w:w="906" w:type="pct"/>
          <w:vMerge w:val="restart"/>
          <w:vAlign w:val="center"/>
        </w:tcPr>
        <w:p w14:paraId="37D4A2A0" w14:textId="77777777"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  <w:noProof/>
            </w:rPr>
            <w:drawing>
              <wp:inline distT="0" distB="0" distL="0" distR="0" wp14:anchorId="18021903" wp14:editId="23865019">
                <wp:extent cx="1036800" cy="338400"/>
                <wp:effectExtent l="0" t="0" r="0" b="5080"/>
                <wp:docPr id="27" name="Imagen 27" descr="Imagen que contiene imágenes prediseñadas&#10;&#10;Descripción generada con confianza alt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 Gobierno-01.jp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6800" cy="3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557478" w:rsidRPr="00624C3C" w14:paraId="0CF032E8" w14:textId="77777777" w:rsidTr="00C23AC0">
      <w:tblPrEx>
        <w:tblCellMar>
          <w:left w:w="108" w:type="dxa"/>
          <w:right w:w="108" w:type="dxa"/>
        </w:tblCellMar>
      </w:tblPrEx>
      <w:trPr>
        <w:cantSplit/>
        <w:trHeight w:val="890"/>
      </w:trPr>
      <w:tc>
        <w:tcPr>
          <w:tcW w:w="766" w:type="pct"/>
          <w:vMerge/>
        </w:tcPr>
        <w:p w14:paraId="1F8E419A" w14:textId="77777777"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</w:p>
      </w:tc>
      <w:tc>
        <w:tcPr>
          <w:tcW w:w="1793" w:type="pct"/>
          <w:vMerge/>
        </w:tcPr>
        <w:p w14:paraId="2F77720F" w14:textId="77777777"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</w:p>
      </w:tc>
      <w:tc>
        <w:tcPr>
          <w:tcW w:w="658" w:type="pct"/>
        </w:tcPr>
        <w:p w14:paraId="145F7D5F" w14:textId="77777777" w:rsidR="00557478" w:rsidRPr="00624C3C" w:rsidRDefault="00557478" w:rsidP="002D758B">
          <w:pPr>
            <w:rPr>
              <w:rFonts w:ascii="Arial" w:hAnsi="Arial" w:cs="Arial"/>
            </w:rPr>
          </w:pPr>
        </w:p>
        <w:p w14:paraId="2E5969C6" w14:textId="77777777" w:rsidR="00557478" w:rsidRPr="00624C3C" w:rsidRDefault="00557478" w:rsidP="00C23AC0">
          <w:pPr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Versión 5</w:t>
          </w:r>
        </w:p>
      </w:tc>
      <w:tc>
        <w:tcPr>
          <w:tcW w:w="877" w:type="pct"/>
          <w:tcMar>
            <w:left w:w="57" w:type="dxa"/>
            <w:right w:w="57" w:type="dxa"/>
          </w:tcMar>
        </w:tcPr>
        <w:p w14:paraId="373B969D" w14:textId="77777777" w:rsidR="00557478" w:rsidRPr="00624C3C" w:rsidRDefault="00557478" w:rsidP="002D758B">
          <w:pPr>
            <w:rPr>
              <w:rFonts w:ascii="Arial" w:hAnsi="Arial" w:cs="Arial"/>
            </w:rPr>
          </w:pPr>
        </w:p>
        <w:p w14:paraId="040DDC08" w14:textId="77777777" w:rsidR="00557478" w:rsidRPr="00624C3C" w:rsidRDefault="00557478" w:rsidP="00D208C3">
          <w:pPr>
            <w:jc w:val="center"/>
            <w:rPr>
              <w:rFonts w:ascii="Arial" w:hAnsi="Arial" w:cs="Arial"/>
            </w:rPr>
          </w:pPr>
          <w:r w:rsidRPr="00D208C3">
            <w:rPr>
              <w:rFonts w:ascii="Arial" w:hAnsi="Arial" w:cs="Arial"/>
              <w:lang w:val="es-ES"/>
            </w:rPr>
            <w:t xml:space="preserve">Página </w:t>
          </w:r>
          <w:r w:rsidRPr="00D208C3">
            <w:rPr>
              <w:rFonts w:ascii="Arial" w:hAnsi="Arial" w:cs="Arial"/>
              <w:b/>
              <w:bCs/>
            </w:rPr>
            <w:fldChar w:fldCharType="begin"/>
          </w:r>
          <w:r w:rsidRPr="00D208C3">
            <w:rPr>
              <w:rFonts w:ascii="Arial" w:hAnsi="Arial" w:cs="Arial"/>
              <w:b/>
              <w:bCs/>
            </w:rPr>
            <w:instrText>PAGE  \* Arabic  \* MERGEFORMAT</w:instrText>
          </w:r>
          <w:r w:rsidRPr="00D208C3">
            <w:rPr>
              <w:rFonts w:ascii="Arial" w:hAnsi="Arial" w:cs="Arial"/>
              <w:b/>
              <w:bCs/>
            </w:rPr>
            <w:fldChar w:fldCharType="separate"/>
          </w:r>
          <w:r w:rsidRPr="00F745C2">
            <w:rPr>
              <w:rFonts w:ascii="Arial" w:hAnsi="Arial" w:cs="Arial"/>
              <w:b/>
              <w:bCs/>
              <w:noProof/>
              <w:lang w:val="es-ES"/>
            </w:rPr>
            <w:t>1</w:t>
          </w:r>
          <w:r w:rsidRPr="00D208C3">
            <w:rPr>
              <w:rFonts w:ascii="Arial" w:hAnsi="Arial" w:cs="Arial"/>
              <w:b/>
              <w:bCs/>
            </w:rPr>
            <w:fldChar w:fldCharType="end"/>
          </w:r>
          <w:r w:rsidRPr="00D208C3">
            <w:rPr>
              <w:rFonts w:ascii="Arial" w:hAnsi="Arial" w:cs="Arial"/>
              <w:lang w:val="es-ES"/>
            </w:rPr>
            <w:t xml:space="preserve"> de </w:t>
          </w:r>
          <w:r w:rsidRPr="00D208C3">
            <w:rPr>
              <w:rFonts w:ascii="Arial" w:hAnsi="Arial" w:cs="Arial"/>
              <w:b/>
              <w:bCs/>
            </w:rPr>
            <w:fldChar w:fldCharType="begin"/>
          </w:r>
          <w:r w:rsidRPr="00D208C3">
            <w:rPr>
              <w:rFonts w:ascii="Arial" w:hAnsi="Arial" w:cs="Arial"/>
              <w:b/>
              <w:bCs/>
            </w:rPr>
            <w:instrText>NUMPAGES  \* Arabic  \* MERGEFORMAT</w:instrText>
          </w:r>
          <w:r w:rsidRPr="00D208C3">
            <w:rPr>
              <w:rFonts w:ascii="Arial" w:hAnsi="Arial" w:cs="Arial"/>
              <w:b/>
              <w:bCs/>
            </w:rPr>
            <w:fldChar w:fldCharType="separate"/>
          </w:r>
          <w:r w:rsidRPr="00F745C2">
            <w:rPr>
              <w:rFonts w:ascii="Arial" w:hAnsi="Arial" w:cs="Arial"/>
              <w:b/>
              <w:bCs/>
              <w:noProof/>
              <w:lang w:val="es-ES"/>
            </w:rPr>
            <w:t>2</w:t>
          </w:r>
          <w:r w:rsidRPr="00D208C3">
            <w:rPr>
              <w:rFonts w:ascii="Arial" w:hAnsi="Arial" w:cs="Arial"/>
              <w:b/>
              <w:bCs/>
            </w:rPr>
            <w:fldChar w:fldCharType="end"/>
          </w:r>
        </w:p>
      </w:tc>
      <w:tc>
        <w:tcPr>
          <w:tcW w:w="906" w:type="pct"/>
          <w:vMerge/>
        </w:tcPr>
        <w:p w14:paraId="22BECDF7" w14:textId="77777777" w:rsidR="00557478" w:rsidRPr="00624C3C" w:rsidRDefault="00557478" w:rsidP="002D758B">
          <w:pPr>
            <w:rPr>
              <w:rFonts w:ascii="Arial" w:hAnsi="Arial" w:cs="Arial"/>
            </w:rPr>
          </w:pPr>
        </w:p>
      </w:tc>
    </w:tr>
  </w:tbl>
  <w:p w14:paraId="75DDAE44" w14:textId="77777777" w:rsidR="00557478" w:rsidRDefault="00B67757">
    <w:pPr>
      <w:pStyle w:val="Encabezado"/>
    </w:pPr>
    <w:r>
      <w:rPr>
        <w:noProof/>
      </w:rPr>
      <w:pict w14:anchorId="72BB97E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2" o:spid="_x0000_s2051" type="#_x0000_t136" style="position:absolute;margin-left:0;margin-top:0;width:478.45pt;height:205.05pt;rotation:315;z-index:-25163468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B212ED" w14:textId="77777777" w:rsidR="00557478" w:rsidRDefault="00B67757">
    <w:pPr>
      <w:pStyle w:val="Encabezado"/>
    </w:pPr>
    <w:r>
      <w:rPr>
        <w:noProof/>
      </w:rPr>
      <w:pict w14:anchorId="27F5CA34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0" o:spid="_x0000_s2049" type="#_x0000_t136" style="position:absolute;margin-left:0;margin-top:0;width:478.45pt;height:205.05pt;rotation:315;z-index:-251638784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A0C73"/>
    <w:multiLevelType w:val="hybridMultilevel"/>
    <w:tmpl w:val="8E88653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902FB"/>
    <w:multiLevelType w:val="hybridMultilevel"/>
    <w:tmpl w:val="2A0423C6"/>
    <w:lvl w:ilvl="0" w:tplc="240A0019">
      <w:start w:val="1"/>
      <w:numFmt w:val="lowerLetter"/>
      <w:lvlText w:val="%1.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8065F"/>
    <w:multiLevelType w:val="hybridMultilevel"/>
    <w:tmpl w:val="47CA633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274FA"/>
    <w:multiLevelType w:val="hybridMultilevel"/>
    <w:tmpl w:val="C1DE0C22"/>
    <w:lvl w:ilvl="0" w:tplc="B5C4CF98">
      <w:start w:val="1"/>
      <w:numFmt w:val="decimal"/>
      <w:lvlText w:val="%1)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D40E59"/>
    <w:multiLevelType w:val="hybridMultilevel"/>
    <w:tmpl w:val="1E643DCA"/>
    <w:lvl w:ilvl="0" w:tplc="240A0001">
      <w:start w:val="1"/>
      <w:numFmt w:val="bullet"/>
      <w:lvlText w:val=""/>
      <w:lvlJc w:val="left"/>
      <w:pPr>
        <w:ind w:left="1177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97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617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</w:abstractNum>
  <w:abstractNum w:abstractNumId="5" w15:restartNumberingAfterBreak="0">
    <w:nsid w:val="2C5D214A"/>
    <w:multiLevelType w:val="hybridMultilevel"/>
    <w:tmpl w:val="AEA80D3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4D6BD9"/>
    <w:multiLevelType w:val="hybridMultilevel"/>
    <w:tmpl w:val="B184AB2C"/>
    <w:lvl w:ilvl="0" w:tplc="570CC854">
      <w:start w:val="1"/>
      <w:numFmt w:val="decimal"/>
      <w:lvlText w:val="%1)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A014F3"/>
    <w:multiLevelType w:val="hybridMultilevel"/>
    <w:tmpl w:val="CB24BA1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E0014C"/>
    <w:multiLevelType w:val="hybridMultilevel"/>
    <w:tmpl w:val="F2289614"/>
    <w:lvl w:ilvl="0" w:tplc="EB62C9D2">
      <w:start w:val="1"/>
      <w:numFmt w:val="decimal"/>
      <w:lvlText w:val="%1)"/>
      <w:lvlJc w:val="left"/>
      <w:pPr>
        <w:tabs>
          <w:tab w:val="num" w:pos="180"/>
        </w:tabs>
        <w:ind w:left="180" w:hanging="360"/>
      </w:pPr>
      <w:rPr>
        <w:rFonts w:hint="default"/>
        <w:b/>
        <w:sz w:val="14"/>
        <w:szCs w:val="14"/>
      </w:rPr>
    </w:lvl>
    <w:lvl w:ilvl="1" w:tplc="65DC354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14"/>
        <w:szCs w:val="14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3A6071"/>
    <w:multiLevelType w:val="hybridMultilevel"/>
    <w:tmpl w:val="11EC11F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D735BF"/>
    <w:multiLevelType w:val="hybridMultilevel"/>
    <w:tmpl w:val="596C03C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A90DAC"/>
    <w:multiLevelType w:val="hybridMultilevel"/>
    <w:tmpl w:val="59127F28"/>
    <w:lvl w:ilvl="0" w:tplc="BCD4ABC6">
      <w:start w:val="1"/>
      <w:numFmt w:val="decimal"/>
      <w:lvlText w:val="%1."/>
      <w:lvlJc w:val="left"/>
      <w:pPr>
        <w:tabs>
          <w:tab w:val="num" w:pos="180"/>
        </w:tabs>
        <w:ind w:left="180" w:hanging="360"/>
      </w:pPr>
      <w:rPr>
        <w:rFonts w:hint="default"/>
        <w:sz w:val="14"/>
        <w:szCs w:val="14"/>
      </w:rPr>
    </w:lvl>
    <w:lvl w:ilvl="1" w:tplc="65DC354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14"/>
        <w:szCs w:val="14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09566B"/>
    <w:multiLevelType w:val="hybridMultilevel"/>
    <w:tmpl w:val="160E77C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BD1F8C"/>
    <w:multiLevelType w:val="multilevel"/>
    <w:tmpl w:val="01F0D4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278671F"/>
    <w:multiLevelType w:val="hybridMultilevel"/>
    <w:tmpl w:val="778CAF28"/>
    <w:lvl w:ilvl="0" w:tplc="36BACCD4">
      <w:start w:val="1"/>
      <w:numFmt w:val="decimal"/>
      <w:lvlText w:val="%1)"/>
      <w:lvlJc w:val="left"/>
      <w:pPr>
        <w:ind w:left="720" w:hanging="360"/>
      </w:pPr>
      <w:rPr>
        <w:b w:val="0"/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EA44B78"/>
    <w:multiLevelType w:val="hybridMultilevel"/>
    <w:tmpl w:val="1E7E27E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B11491"/>
    <w:multiLevelType w:val="hybridMultilevel"/>
    <w:tmpl w:val="46D4AC84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1"/>
  </w:num>
  <w:num w:numId="4">
    <w:abstractNumId w:val="9"/>
  </w:num>
  <w:num w:numId="5">
    <w:abstractNumId w:val="8"/>
  </w:num>
  <w:num w:numId="6">
    <w:abstractNumId w:val="2"/>
  </w:num>
  <w:num w:numId="7">
    <w:abstractNumId w:val="5"/>
  </w:num>
  <w:num w:numId="8">
    <w:abstractNumId w:val="16"/>
  </w:num>
  <w:num w:numId="9">
    <w:abstractNumId w:val="6"/>
  </w:num>
  <w:num w:numId="10">
    <w:abstractNumId w:val="3"/>
  </w:num>
  <w:num w:numId="11">
    <w:abstractNumId w:val="10"/>
  </w:num>
  <w:num w:numId="12">
    <w:abstractNumId w:val="0"/>
  </w:num>
  <w:num w:numId="13">
    <w:abstractNumId w:val="7"/>
  </w:num>
  <w:num w:numId="14">
    <w:abstractNumId w:val="13"/>
  </w:num>
  <w:num w:numId="15">
    <w:abstractNumId w:val="4"/>
  </w:num>
  <w:num w:numId="16">
    <w:abstractNumId w:val="12"/>
  </w:num>
  <w:num w:numId="17">
    <w:abstractNumId w:val="15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34A"/>
    <w:rsid w:val="00004C0F"/>
    <w:rsid w:val="00012868"/>
    <w:rsid w:val="00014CE0"/>
    <w:rsid w:val="00014E5E"/>
    <w:rsid w:val="00014F5F"/>
    <w:rsid w:val="000338BA"/>
    <w:rsid w:val="000372C1"/>
    <w:rsid w:val="000430F2"/>
    <w:rsid w:val="00050B8E"/>
    <w:rsid w:val="0005136F"/>
    <w:rsid w:val="00054B26"/>
    <w:rsid w:val="00055A72"/>
    <w:rsid w:val="0005630C"/>
    <w:rsid w:val="00056565"/>
    <w:rsid w:val="00056A69"/>
    <w:rsid w:val="00060257"/>
    <w:rsid w:val="00061545"/>
    <w:rsid w:val="0006243F"/>
    <w:rsid w:val="00065193"/>
    <w:rsid w:val="000749AE"/>
    <w:rsid w:val="00087EFD"/>
    <w:rsid w:val="00092A47"/>
    <w:rsid w:val="00097C08"/>
    <w:rsid w:val="000A0E01"/>
    <w:rsid w:val="000A1B16"/>
    <w:rsid w:val="000A2FF7"/>
    <w:rsid w:val="000A4EC3"/>
    <w:rsid w:val="000A7228"/>
    <w:rsid w:val="000B0502"/>
    <w:rsid w:val="000B051C"/>
    <w:rsid w:val="000B1154"/>
    <w:rsid w:val="000B4547"/>
    <w:rsid w:val="000C5E0E"/>
    <w:rsid w:val="000D1280"/>
    <w:rsid w:val="000D12B2"/>
    <w:rsid w:val="000D137B"/>
    <w:rsid w:val="000D20F4"/>
    <w:rsid w:val="000D5BF9"/>
    <w:rsid w:val="000E4CE5"/>
    <w:rsid w:val="000E64C4"/>
    <w:rsid w:val="000E6BA4"/>
    <w:rsid w:val="00103D50"/>
    <w:rsid w:val="001051FA"/>
    <w:rsid w:val="00113C8A"/>
    <w:rsid w:val="00113F09"/>
    <w:rsid w:val="0011416E"/>
    <w:rsid w:val="00121583"/>
    <w:rsid w:val="0013446D"/>
    <w:rsid w:val="00134518"/>
    <w:rsid w:val="00136950"/>
    <w:rsid w:val="00141B6D"/>
    <w:rsid w:val="00143E04"/>
    <w:rsid w:val="0014735D"/>
    <w:rsid w:val="00147F96"/>
    <w:rsid w:val="00156561"/>
    <w:rsid w:val="001573D1"/>
    <w:rsid w:val="00160B59"/>
    <w:rsid w:val="0016304D"/>
    <w:rsid w:val="00163DF3"/>
    <w:rsid w:val="00170084"/>
    <w:rsid w:val="001707C1"/>
    <w:rsid w:val="00175D13"/>
    <w:rsid w:val="001802DB"/>
    <w:rsid w:val="001824CC"/>
    <w:rsid w:val="001915D5"/>
    <w:rsid w:val="00191E9F"/>
    <w:rsid w:val="001A6F2A"/>
    <w:rsid w:val="001A7A6B"/>
    <w:rsid w:val="001B3F3E"/>
    <w:rsid w:val="001B5DC9"/>
    <w:rsid w:val="001C5F30"/>
    <w:rsid w:val="001D3F82"/>
    <w:rsid w:val="001D65C5"/>
    <w:rsid w:val="001E09C7"/>
    <w:rsid w:val="001E352A"/>
    <w:rsid w:val="001E5A1D"/>
    <w:rsid w:val="001E6181"/>
    <w:rsid w:val="001E7EB1"/>
    <w:rsid w:val="001F1B5C"/>
    <w:rsid w:val="001F36C2"/>
    <w:rsid w:val="001F3DC9"/>
    <w:rsid w:val="001F4965"/>
    <w:rsid w:val="001F534A"/>
    <w:rsid w:val="00207FDF"/>
    <w:rsid w:val="0021031F"/>
    <w:rsid w:val="002154E9"/>
    <w:rsid w:val="002176FB"/>
    <w:rsid w:val="0022029F"/>
    <w:rsid w:val="002215DF"/>
    <w:rsid w:val="00225FA2"/>
    <w:rsid w:val="0022610D"/>
    <w:rsid w:val="00227140"/>
    <w:rsid w:val="00231A6E"/>
    <w:rsid w:val="00231F00"/>
    <w:rsid w:val="00242763"/>
    <w:rsid w:val="002465DA"/>
    <w:rsid w:val="0025139B"/>
    <w:rsid w:val="00252E04"/>
    <w:rsid w:val="00265214"/>
    <w:rsid w:val="0027229E"/>
    <w:rsid w:val="00274935"/>
    <w:rsid w:val="00274C84"/>
    <w:rsid w:val="0027603D"/>
    <w:rsid w:val="00286787"/>
    <w:rsid w:val="002873B1"/>
    <w:rsid w:val="0029066A"/>
    <w:rsid w:val="0029508F"/>
    <w:rsid w:val="00295CBA"/>
    <w:rsid w:val="00297D6E"/>
    <w:rsid w:val="002A638F"/>
    <w:rsid w:val="002B1335"/>
    <w:rsid w:val="002B62DF"/>
    <w:rsid w:val="002C06EF"/>
    <w:rsid w:val="002C681B"/>
    <w:rsid w:val="002C7691"/>
    <w:rsid w:val="002D13EF"/>
    <w:rsid w:val="002D758B"/>
    <w:rsid w:val="002E52E5"/>
    <w:rsid w:val="002E74BC"/>
    <w:rsid w:val="002F4C52"/>
    <w:rsid w:val="002F64D4"/>
    <w:rsid w:val="00301D4F"/>
    <w:rsid w:val="00305B26"/>
    <w:rsid w:val="00313672"/>
    <w:rsid w:val="00314E12"/>
    <w:rsid w:val="00315859"/>
    <w:rsid w:val="00322D22"/>
    <w:rsid w:val="00323B5F"/>
    <w:rsid w:val="00326BA5"/>
    <w:rsid w:val="00327AB8"/>
    <w:rsid w:val="00336D81"/>
    <w:rsid w:val="003415B1"/>
    <w:rsid w:val="00344F41"/>
    <w:rsid w:val="00351212"/>
    <w:rsid w:val="0035559C"/>
    <w:rsid w:val="0035783A"/>
    <w:rsid w:val="003613EC"/>
    <w:rsid w:val="003663C1"/>
    <w:rsid w:val="003674A4"/>
    <w:rsid w:val="00371921"/>
    <w:rsid w:val="003859B6"/>
    <w:rsid w:val="003863D2"/>
    <w:rsid w:val="00387610"/>
    <w:rsid w:val="00393AF7"/>
    <w:rsid w:val="003A0F6A"/>
    <w:rsid w:val="003A389F"/>
    <w:rsid w:val="003A7C1A"/>
    <w:rsid w:val="003B0062"/>
    <w:rsid w:val="003B1042"/>
    <w:rsid w:val="003C20BE"/>
    <w:rsid w:val="003C2382"/>
    <w:rsid w:val="003C41BD"/>
    <w:rsid w:val="003D0FB0"/>
    <w:rsid w:val="003D22B1"/>
    <w:rsid w:val="003D347A"/>
    <w:rsid w:val="003D58A9"/>
    <w:rsid w:val="003D6CA6"/>
    <w:rsid w:val="003E38C8"/>
    <w:rsid w:val="004014C7"/>
    <w:rsid w:val="004030AB"/>
    <w:rsid w:val="0040411F"/>
    <w:rsid w:val="00411E30"/>
    <w:rsid w:val="00414605"/>
    <w:rsid w:val="0042297A"/>
    <w:rsid w:val="00423A8A"/>
    <w:rsid w:val="0042629A"/>
    <w:rsid w:val="00432A80"/>
    <w:rsid w:val="00436B3F"/>
    <w:rsid w:val="00453ADB"/>
    <w:rsid w:val="00456D2E"/>
    <w:rsid w:val="004656A6"/>
    <w:rsid w:val="004805D2"/>
    <w:rsid w:val="0048267A"/>
    <w:rsid w:val="004840D9"/>
    <w:rsid w:val="00485598"/>
    <w:rsid w:val="00485CAF"/>
    <w:rsid w:val="004862A7"/>
    <w:rsid w:val="0048698C"/>
    <w:rsid w:val="00493A7A"/>
    <w:rsid w:val="004A0AF6"/>
    <w:rsid w:val="004A4B29"/>
    <w:rsid w:val="004A4D15"/>
    <w:rsid w:val="004B49CC"/>
    <w:rsid w:val="004B66CB"/>
    <w:rsid w:val="004B69F1"/>
    <w:rsid w:val="004C30D0"/>
    <w:rsid w:val="004C7FCD"/>
    <w:rsid w:val="004D0F4A"/>
    <w:rsid w:val="004D27A5"/>
    <w:rsid w:val="004D28CB"/>
    <w:rsid w:val="004E6247"/>
    <w:rsid w:val="004F5D04"/>
    <w:rsid w:val="004F6998"/>
    <w:rsid w:val="00507A40"/>
    <w:rsid w:val="00510A63"/>
    <w:rsid w:val="0051394A"/>
    <w:rsid w:val="00513F64"/>
    <w:rsid w:val="00517B1B"/>
    <w:rsid w:val="005224FE"/>
    <w:rsid w:val="005308F0"/>
    <w:rsid w:val="005352B6"/>
    <w:rsid w:val="0054200C"/>
    <w:rsid w:val="00546730"/>
    <w:rsid w:val="00550A2E"/>
    <w:rsid w:val="00554522"/>
    <w:rsid w:val="00557478"/>
    <w:rsid w:val="00557758"/>
    <w:rsid w:val="0056364E"/>
    <w:rsid w:val="0057601C"/>
    <w:rsid w:val="0058234B"/>
    <w:rsid w:val="00586DD8"/>
    <w:rsid w:val="00587AA2"/>
    <w:rsid w:val="005958BD"/>
    <w:rsid w:val="00596EDE"/>
    <w:rsid w:val="005A2050"/>
    <w:rsid w:val="005A5CA9"/>
    <w:rsid w:val="005B0A19"/>
    <w:rsid w:val="005B228C"/>
    <w:rsid w:val="005B39EF"/>
    <w:rsid w:val="005B6BBA"/>
    <w:rsid w:val="005C4CFD"/>
    <w:rsid w:val="005D0A63"/>
    <w:rsid w:val="005E294B"/>
    <w:rsid w:val="005E3A9A"/>
    <w:rsid w:val="005E41F7"/>
    <w:rsid w:val="005E7A4F"/>
    <w:rsid w:val="005F0D8A"/>
    <w:rsid w:val="005F4EE7"/>
    <w:rsid w:val="005F7035"/>
    <w:rsid w:val="0060415C"/>
    <w:rsid w:val="00606E7E"/>
    <w:rsid w:val="00607AE7"/>
    <w:rsid w:val="00613470"/>
    <w:rsid w:val="00630808"/>
    <w:rsid w:val="00640633"/>
    <w:rsid w:val="006412F8"/>
    <w:rsid w:val="006441D0"/>
    <w:rsid w:val="00644F5C"/>
    <w:rsid w:val="0065059D"/>
    <w:rsid w:val="00655530"/>
    <w:rsid w:val="0066472A"/>
    <w:rsid w:val="00665DAB"/>
    <w:rsid w:val="00672D98"/>
    <w:rsid w:val="00675827"/>
    <w:rsid w:val="00684D07"/>
    <w:rsid w:val="006852A9"/>
    <w:rsid w:val="00691EB1"/>
    <w:rsid w:val="00692F50"/>
    <w:rsid w:val="00693BD9"/>
    <w:rsid w:val="006950E0"/>
    <w:rsid w:val="006A1375"/>
    <w:rsid w:val="006A1BCE"/>
    <w:rsid w:val="006A2D9D"/>
    <w:rsid w:val="006A42A6"/>
    <w:rsid w:val="006B0629"/>
    <w:rsid w:val="006B704F"/>
    <w:rsid w:val="006C608C"/>
    <w:rsid w:val="006D2C36"/>
    <w:rsid w:val="006D4176"/>
    <w:rsid w:val="006D5054"/>
    <w:rsid w:val="006D5261"/>
    <w:rsid w:val="006D540C"/>
    <w:rsid w:val="006D60CF"/>
    <w:rsid w:val="006E0F8F"/>
    <w:rsid w:val="006E3213"/>
    <w:rsid w:val="006E4AAC"/>
    <w:rsid w:val="006E6CE8"/>
    <w:rsid w:val="006F0D65"/>
    <w:rsid w:val="006F249B"/>
    <w:rsid w:val="006F720E"/>
    <w:rsid w:val="00702BDF"/>
    <w:rsid w:val="00702C84"/>
    <w:rsid w:val="007112B1"/>
    <w:rsid w:val="007154A8"/>
    <w:rsid w:val="0071655F"/>
    <w:rsid w:val="00721FDC"/>
    <w:rsid w:val="00726BE4"/>
    <w:rsid w:val="00733512"/>
    <w:rsid w:val="00742927"/>
    <w:rsid w:val="00743580"/>
    <w:rsid w:val="007441B9"/>
    <w:rsid w:val="007461ED"/>
    <w:rsid w:val="007471CD"/>
    <w:rsid w:val="007478C5"/>
    <w:rsid w:val="007501B5"/>
    <w:rsid w:val="007538F5"/>
    <w:rsid w:val="00753E04"/>
    <w:rsid w:val="00774DCB"/>
    <w:rsid w:val="0077561B"/>
    <w:rsid w:val="007770CC"/>
    <w:rsid w:val="00786E78"/>
    <w:rsid w:val="00787AD0"/>
    <w:rsid w:val="00797CB7"/>
    <w:rsid w:val="007A00B2"/>
    <w:rsid w:val="007A3525"/>
    <w:rsid w:val="007A3889"/>
    <w:rsid w:val="007A56E5"/>
    <w:rsid w:val="007A6FAF"/>
    <w:rsid w:val="007B5C91"/>
    <w:rsid w:val="007B7504"/>
    <w:rsid w:val="007B7552"/>
    <w:rsid w:val="007C23A4"/>
    <w:rsid w:val="007C6D28"/>
    <w:rsid w:val="007D03CE"/>
    <w:rsid w:val="007E0336"/>
    <w:rsid w:val="007E167A"/>
    <w:rsid w:val="007E241D"/>
    <w:rsid w:val="007E4B6F"/>
    <w:rsid w:val="007E7CA9"/>
    <w:rsid w:val="007F0CE2"/>
    <w:rsid w:val="007F7B00"/>
    <w:rsid w:val="00801002"/>
    <w:rsid w:val="00804AC7"/>
    <w:rsid w:val="00806263"/>
    <w:rsid w:val="0081184B"/>
    <w:rsid w:val="00814986"/>
    <w:rsid w:val="00821DB1"/>
    <w:rsid w:val="00831F1E"/>
    <w:rsid w:val="00831FFA"/>
    <w:rsid w:val="008441C8"/>
    <w:rsid w:val="00853A59"/>
    <w:rsid w:val="00853C96"/>
    <w:rsid w:val="0085507D"/>
    <w:rsid w:val="00860DF8"/>
    <w:rsid w:val="008673A2"/>
    <w:rsid w:val="00867DAC"/>
    <w:rsid w:val="008713E6"/>
    <w:rsid w:val="00872341"/>
    <w:rsid w:val="0088365C"/>
    <w:rsid w:val="008842D7"/>
    <w:rsid w:val="00884AE9"/>
    <w:rsid w:val="008902F2"/>
    <w:rsid w:val="008936F5"/>
    <w:rsid w:val="00893E7F"/>
    <w:rsid w:val="008951F2"/>
    <w:rsid w:val="008A25A5"/>
    <w:rsid w:val="008B4EE6"/>
    <w:rsid w:val="008C75EC"/>
    <w:rsid w:val="008D0C14"/>
    <w:rsid w:val="008D0D90"/>
    <w:rsid w:val="008D10A2"/>
    <w:rsid w:val="008D3901"/>
    <w:rsid w:val="008E35A0"/>
    <w:rsid w:val="008E62E7"/>
    <w:rsid w:val="008E78E6"/>
    <w:rsid w:val="008F03FF"/>
    <w:rsid w:val="008F1D99"/>
    <w:rsid w:val="008F3E35"/>
    <w:rsid w:val="008F61C0"/>
    <w:rsid w:val="009051B2"/>
    <w:rsid w:val="0091053D"/>
    <w:rsid w:val="009109F4"/>
    <w:rsid w:val="00910A6A"/>
    <w:rsid w:val="00912FD7"/>
    <w:rsid w:val="00916A2D"/>
    <w:rsid w:val="00920C31"/>
    <w:rsid w:val="00921804"/>
    <w:rsid w:val="009255DC"/>
    <w:rsid w:val="0092649D"/>
    <w:rsid w:val="00926581"/>
    <w:rsid w:val="00927EE1"/>
    <w:rsid w:val="009301C8"/>
    <w:rsid w:val="00934418"/>
    <w:rsid w:val="00941FB0"/>
    <w:rsid w:val="00951026"/>
    <w:rsid w:val="009535BF"/>
    <w:rsid w:val="00955CE3"/>
    <w:rsid w:val="00960257"/>
    <w:rsid w:val="00961C23"/>
    <w:rsid w:val="009644F6"/>
    <w:rsid w:val="00971595"/>
    <w:rsid w:val="00972694"/>
    <w:rsid w:val="00975F35"/>
    <w:rsid w:val="00993908"/>
    <w:rsid w:val="009A22E3"/>
    <w:rsid w:val="009A4A86"/>
    <w:rsid w:val="009A6772"/>
    <w:rsid w:val="009B25D5"/>
    <w:rsid w:val="009B4261"/>
    <w:rsid w:val="009B6ACC"/>
    <w:rsid w:val="009C0A95"/>
    <w:rsid w:val="009C221B"/>
    <w:rsid w:val="009D39EB"/>
    <w:rsid w:val="009D4A46"/>
    <w:rsid w:val="009D702E"/>
    <w:rsid w:val="009F122F"/>
    <w:rsid w:val="009F7E93"/>
    <w:rsid w:val="00A01636"/>
    <w:rsid w:val="00A026C0"/>
    <w:rsid w:val="00A02CBB"/>
    <w:rsid w:val="00A02ED6"/>
    <w:rsid w:val="00A16F3A"/>
    <w:rsid w:val="00A17002"/>
    <w:rsid w:val="00A24EC7"/>
    <w:rsid w:val="00A26CD1"/>
    <w:rsid w:val="00A274CC"/>
    <w:rsid w:val="00A36AD2"/>
    <w:rsid w:val="00A41811"/>
    <w:rsid w:val="00A470D9"/>
    <w:rsid w:val="00A4747B"/>
    <w:rsid w:val="00A52052"/>
    <w:rsid w:val="00A642B3"/>
    <w:rsid w:val="00A71B46"/>
    <w:rsid w:val="00A8245A"/>
    <w:rsid w:val="00A82952"/>
    <w:rsid w:val="00A87F23"/>
    <w:rsid w:val="00A92618"/>
    <w:rsid w:val="00A93E9C"/>
    <w:rsid w:val="00A96805"/>
    <w:rsid w:val="00A9703C"/>
    <w:rsid w:val="00AA3D8F"/>
    <w:rsid w:val="00AA5688"/>
    <w:rsid w:val="00AA57FE"/>
    <w:rsid w:val="00AA7F83"/>
    <w:rsid w:val="00AB23BE"/>
    <w:rsid w:val="00AB2A7A"/>
    <w:rsid w:val="00AB30B0"/>
    <w:rsid w:val="00AB47FE"/>
    <w:rsid w:val="00AB6244"/>
    <w:rsid w:val="00AC1ECD"/>
    <w:rsid w:val="00AC260C"/>
    <w:rsid w:val="00AC6A48"/>
    <w:rsid w:val="00AC7880"/>
    <w:rsid w:val="00AD32CC"/>
    <w:rsid w:val="00AD54C5"/>
    <w:rsid w:val="00B03F00"/>
    <w:rsid w:val="00B04224"/>
    <w:rsid w:val="00B0597E"/>
    <w:rsid w:val="00B10DFE"/>
    <w:rsid w:val="00B14DA3"/>
    <w:rsid w:val="00B157AD"/>
    <w:rsid w:val="00B158B5"/>
    <w:rsid w:val="00B225ED"/>
    <w:rsid w:val="00B24C44"/>
    <w:rsid w:val="00B27366"/>
    <w:rsid w:val="00B32A4E"/>
    <w:rsid w:val="00B34B70"/>
    <w:rsid w:val="00B370CF"/>
    <w:rsid w:val="00B403C8"/>
    <w:rsid w:val="00B42D09"/>
    <w:rsid w:val="00B459C9"/>
    <w:rsid w:val="00B45FE9"/>
    <w:rsid w:val="00B466CF"/>
    <w:rsid w:val="00B467EF"/>
    <w:rsid w:val="00B56949"/>
    <w:rsid w:val="00B67757"/>
    <w:rsid w:val="00B816CD"/>
    <w:rsid w:val="00B83C32"/>
    <w:rsid w:val="00B92CBE"/>
    <w:rsid w:val="00B97FA3"/>
    <w:rsid w:val="00BA1C03"/>
    <w:rsid w:val="00BA5A66"/>
    <w:rsid w:val="00BA698F"/>
    <w:rsid w:val="00BB26A0"/>
    <w:rsid w:val="00BB5242"/>
    <w:rsid w:val="00BB6D2C"/>
    <w:rsid w:val="00BC0528"/>
    <w:rsid w:val="00BD0A93"/>
    <w:rsid w:val="00BD2897"/>
    <w:rsid w:val="00BE39F4"/>
    <w:rsid w:val="00BE776F"/>
    <w:rsid w:val="00BF2536"/>
    <w:rsid w:val="00BF5D52"/>
    <w:rsid w:val="00C04299"/>
    <w:rsid w:val="00C05420"/>
    <w:rsid w:val="00C223F6"/>
    <w:rsid w:val="00C23AC0"/>
    <w:rsid w:val="00C2714C"/>
    <w:rsid w:val="00C30833"/>
    <w:rsid w:val="00C30B71"/>
    <w:rsid w:val="00C322CA"/>
    <w:rsid w:val="00C37F48"/>
    <w:rsid w:val="00C407E7"/>
    <w:rsid w:val="00C51E84"/>
    <w:rsid w:val="00C5361F"/>
    <w:rsid w:val="00C62C65"/>
    <w:rsid w:val="00C63CBF"/>
    <w:rsid w:val="00C67187"/>
    <w:rsid w:val="00C722A2"/>
    <w:rsid w:val="00C74835"/>
    <w:rsid w:val="00C91176"/>
    <w:rsid w:val="00C9299D"/>
    <w:rsid w:val="00C93029"/>
    <w:rsid w:val="00C9476D"/>
    <w:rsid w:val="00CA7D13"/>
    <w:rsid w:val="00CB195D"/>
    <w:rsid w:val="00CB6B12"/>
    <w:rsid w:val="00CC2171"/>
    <w:rsid w:val="00CC3E9B"/>
    <w:rsid w:val="00CC59B8"/>
    <w:rsid w:val="00CD31A1"/>
    <w:rsid w:val="00CD442E"/>
    <w:rsid w:val="00CE336E"/>
    <w:rsid w:val="00CF59B5"/>
    <w:rsid w:val="00D01CCF"/>
    <w:rsid w:val="00D1135C"/>
    <w:rsid w:val="00D11954"/>
    <w:rsid w:val="00D11F23"/>
    <w:rsid w:val="00D12DB2"/>
    <w:rsid w:val="00D208C3"/>
    <w:rsid w:val="00D23440"/>
    <w:rsid w:val="00D3103D"/>
    <w:rsid w:val="00D353F2"/>
    <w:rsid w:val="00D374AA"/>
    <w:rsid w:val="00D44F5A"/>
    <w:rsid w:val="00D461CC"/>
    <w:rsid w:val="00D57368"/>
    <w:rsid w:val="00D61056"/>
    <w:rsid w:val="00D63438"/>
    <w:rsid w:val="00D64766"/>
    <w:rsid w:val="00D75253"/>
    <w:rsid w:val="00D8363C"/>
    <w:rsid w:val="00D930DD"/>
    <w:rsid w:val="00D9441F"/>
    <w:rsid w:val="00D959FD"/>
    <w:rsid w:val="00DB09B8"/>
    <w:rsid w:val="00DB251F"/>
    <w:rsid w:val="00DB3480"/>
    <w:rsid w:val="00DB4093"/>
    <w:rsid w:val="00DB64EC"/>
    <w:rsid w:val="00DC15FC"/>
    <w:rsid w:val="00DC33CA"/>
    <w:rsid w:val="00DD415D"/>
    <w:rsid w:val="00DD4C27"/>
    <w:rsid w:val="00DD5E4B"/>
    <w:rsid w:val="00DF0008"/>
    <w:rsid w:val="00DF4A55"/>
    <w:rsid w:val="00DF55E4"/>
    <w:rsid w:val="00DF62D8"/>
    <w:rsid w:val="00E06DE4"/>
    <w:rsid w:val="00E13308"/>
    <w:rsid w:val="00E17C16"/>
    <w:rsid w:val="00E237E9"/>
    <w:rsid w:val="00E30340"/>
    <w:rsid w:val="00E37A6D"/>
    <w:rsid w:val="00E43A52"/>
    <w:rsid w:val="00E505A4"/>
    <w:rsid w:val="00E50A7D"/>
    <w:rsid w:val="00E532A8"/>
    <w:rsid w:val="00E60882"/>
    <w:rsid w:val="00E61304"/>
    <w:rsid w:val="00E61989"/>
    <w:rsid w:val="00E70315"/>
    <w:rsid w:val="00E72164"/>
    <w:rsid w:val="00E7284D"/>
    <w:rsid w:val="00E75A9D"/>
    <w:rsid w:val="00E76B61"/>
    <w:rsid w:val="00E80892"/>
    <w:rsid w:val="00E832F6"/>
    <w:rsid w:val="00E83D52"/>
    <w:rsid w:val="00E856A6"/>
    <w:rsid w:val="00E863FB"/>
    <w:rsid w:val="00E90334"/>
    <w:rsid w:val="00E92508"/>
    <w:rsid w:val="00E96494"/>
    <w:rsid w:val="00EA5DD4"/>
    <w:rsid w:val="00EC041F"/>
    <w:rsid w:val="00EC14CA"/>
    <w:rsid w:val="00EC24AC"/>
    <w:rsid w:val="00EC365C"/>
    <w:rsid w:val="00ED799D"/>
    <w:rsid w:val="00EE0910"/>
    <w:rsid w:val="00EE41BA"/>
    <w:rsid w:val="00EE6309"/>
    <w:rsid w:val="00EE721D"/>
    <w:rsid w:val="00EE7312"/>
    <w:rsid w:val="00EF4DA5"/>
    <w:rsid w:val="00F0207A"/>
    <w:rsid w:val="00F0645C"/>
    <w:rsid w:val="00F07F2A"/>
    <w:rsid w:val="00F10491"/>
    <w:rsid w:val="00F17EA6"/>
    <w:rsid w:val="00F17EE3"/>
    <w:rsid w:val="00F2075E"/>
    <w:rsid w:val="00F20A60"/>
    <w:rsid w:val="00F448D2"/>
    <w:rsid w:val="00F52FC1"/>
    <w:rsid w:val="00F53E6A"/>
    <w:rsid w:val="00F657E1"/>
    <w:rsid w:val="00F7011B"/>
    <w:rsid w:val="00F70DF5"/>
    <w:rsid w:val="00F745C2"/>
    <w:rsid w:val="00F772CB"/>
    <w:rsid w:val="00F86ADA"/>
    <w:rsid w:val="00F963D7"/>
    <w:rsid w:val="00FA0AFC"/>
    <w:rsid w:val="00FA388B"/>
    <w:rsid w:val="00FA388D"/>
    <w:rsid w:val="00FA4172"/>
    <w:rsid w:val="00FA59DF"/>
    <w:rsid w:val="00FB35B4"/>
    <w:rsid w:val="00FB4472"/>
    <w:rsid w:val="00FB7EC8"/>
    <w:rsid w:val="00FC2E9B"/>
    <w:rsid w:val="00FC6F88"/>
    <w:rsid w:val="00FD1B20"/>
    <w:rsid w:val="00FD5747"/>
    <w:rsid w:val="00FE5DF1"/>
    <w:rsid w:val="00FE764C"/>
    <w:rsid w:val="00FE7A3E"/>
    <w:rsid w:val="00FF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,"/>
  <w:listSeparator w:val=";"/>
  <w14:docId w14:val="0C9FB6CF"/>
  <w15:docId w15:val="{58068C5C-98D6-4E1B-8D40-311CDA43A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74935"/>
    <w:rPr>
      <w:sz w:val="24"/>
      <w:szCs w:val="24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6D4176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6D4176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link w:val="TextodegloboCar"/>
    <w:rsid w:val="00951026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951026"/>
    <w:rPr>
      <w:rFonts w:ascii="Tahoma" w:hAnsi="Tahoma" w:cs="Tahoma"/>
      <w:sz w:val="16"/>
      <w:szCs w:val="16"/>
      <w:lang w:eastAsia="es-ES"/>
    </w:rPr>
  </w:style>
  <w:style w:type="paragraph" w:styleId="Prrafodelista">
    <w:name w:val="List Paragraph"/>
    <w:basedOn w:val="Normal"/>
    <w:uiPriority w:val="34"/>
    <w:qFormat/>
    <w:rsid w:val="00743580"/>
    <w:pPr>
      <w:ind w:left="708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AC6A48"/>
    <w:rPr>
      <w:sz w:val="24"/>
      <w:szCs w:val="24"/>
      <w:lang w:val="es-CO"/>
    </w:rPr>
  </w:style>
  <w:style w:type="character" w:styleId="Nmerodepgina">
    <w:name w:val="page number"/>
    <w:basedOn w:val="Fuentedeprrafopredeter"/>
    <w:rsid w:val="002D758B"/>
    <w:rPr>
      <w:rFonts w:ascii="Arial" w:hAnsi="Arial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61545"/>
    <w:rPr>
      <w:sz w:val="24"/>
      <w:szCs w:val="24"/>
      <w:lang w:val="es-CO"/>
    </w:rPr>
  </w:style>
  <w:style w:type="table" w:styleId="Tablaconcuadrcula">
    <w:name w:val="Table Grid"/>
    <w:basedOn w:val="Tablanormal"/>
    <w:rsid w:val="007B75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7B755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ighlight">
    <w:name w:val="highlight"/>
    <w:basedOn w:val="Fuentedeprrafopredeter"/>
    <w:rsid w:val="004A0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5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1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16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57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510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193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415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9.jpg"/><Relationship Id="rId1" Type="http://schemas.openxmlformats.org/officeDocument/2006/relationships/image" Target="media/image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ianac.Pardo\Escritorio\plantilla_comunicacion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F22B82-57A0-4EA7-8032-7BB7162DAA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plantilla_comunicaciones.dotx</Template>
  <TotalTime>39</TotalTime>
  <Pages>14</Pages>
  <Words>603</Words>
  <Characters>3320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DianaC.Pardo</dc:creator>
  <cp:lastModifiedBy>Paula  Andrea Ospina Patino</cp:lastModifiedBy>
  <cp:revision>10</cp:revision>
  <cp:lastPrinted>2018-11-19T14:24:00Z</cp:lastPrinted>
  <dcterms:created xsi:type="dcterms:W3CDTF">2018-11-09T20:57:00Z</dcterms:created>
  <dcterms:modified xsi:type="dcterms:W3CDTF">2018-11-19T14:35:00Z</dcterms:modified>
</cp:coreProperties>
</file>