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C5F93" w:rsidRPr="0074786F" w:rsidRDefault="006C5F93" w:rsidP="006C5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bookmarkStart w:id="0" w:name="_GoBack"/>
      <w:bookmarkEnd w:id="0"/>
    </w:p>
    <w:p w:rsidR="006C5F93" w:rsidRPr="0074786F" w:rsidRDefault="006C5F93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Solicitud de Información para Mínimos Requeridos de Dotación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      Regional:</w:t>
      </w:r>
      <w:r w:rsidRPr="000E0688">
        <w:rPr>
          <w:rFonts w:ascii="Arial" w:eastAsia="Times New Roman" w:hAnsi="Arial" w:cs="Arial"/>
          <w:color w:val="000000"/>
          <w:lang w:eastAsia="es-CO"/>
        </w:rPr>
        <w:t> </w:t>
      </w:r>
      <w:r w:rsidR="000E0688" w:rsidRPr="000E0688">
        <w:rPr>
          <w:rFonts w:ascii="Arial" w:eastAsia="Times New Roman" w:hAnsi="Arial" w:cs="Arial"/>
          <w:color w:val="000000"/>
          <w:lang w:eastAsia="es-CO"/>
        </w:rPr>
        <w:t>Boyacá</w:t>
      </w:r>
      <w:r w:rsidR="000E0688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</w:p>
    <w:p w:rsidR="006C5F93" w:rsidRPr="00493A5C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Municipio/Localidad: </w:t>
      </w:r>
      <w:r w:rsidR="00493A5C" w:rsidRPr="00493A5C">
        <w:rPr>
          <w:rFonts w:ascii="Arial" w:eastAsia="Times New Roman" w:hAnsi="Arial" w:cs="Arial"/>
          <w:color w:val="000000"/>
          <w:lang w:eastAsia="es-CO"/>
        </w:rPr>
        <w:t xml:space="preserve">Soracá </w:t>
      </w:r>
    </w:p>
    <w:p w:rsidR="001D6FC2" w:rsidRPr="00E347F4" w:rsidRDefault="006C5F93" w:rsidP="00F1499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Entidad Administradora de Servicio (EAS):</w:t>
      </w:r>
      <w:r w:rsidR="00493A5C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1D6FC2">
        <w:rPr>
          <w:rFonts w:ascii="Arial" w:eastAsia="Times New Roman" w:hAnsi="Arial" w:cs="Arial"/>
          <w:color w:val="000000"/>
          <w:lang w:eastAsia="es-CO"/>
        </w:rPr>
        <w:t xml:space="preserve">ASOCIACION DE </w:t>
      </w:r>
      <w:proofErr w:type="gramStart"/>
      <w:r w:rsidR="001D6FC2">
        <w:rPr>
          <w:rFonts w:ascii="Arial" w:eastAsia="Times New Roman" w:hAnsi="Arial" w:cs="Arial"/>
          <w:color w:val="000000"/>
          <w:lang w:eastAsia="es-CO"/>
        </w:rPr>
        <w:t xml:space="preserve">PADRES  </w:t>
      </w:r>
      <w:r w:rsidR="001D6FC2" w:rsidRPr="00E347F4">
        <w:rPr>
          <w:rFonts w:ascii="Arial" w:eastAsia="Times New Roman" w:hAnsi="Arial" w:cs="Arial"/>
          <w:color w:val="000000"/>
          <w:lang w:eastAsia="es-CO"/>
        </w:rPr>
        <w:t>DE</w:t>
      </w:r>
      <w:proofErr w:type="gramEnd"/>
      <w:r w:rsidR="001D6FC2" w:rsidRPr="00E347F4">
        <w:rPr>
          <w:rFonts w:ascii="Arial" w:eastAsia="Times New Roman" w:hAnsi="Arial" w:cs="Arial"/>
          <w:color w:val="000000"/>
          <w:lang w:eastAsia="es-CO"/>
        </w:rPr>
        <w:t xml:space="preserve"> FAMILIA DEL CDI INSTITUCIONAL OTRAS MODALIDADES DE ATENCION A LA PRIMERA INFANCIA DEL SECTOR BOAVITA Y OTROS</w:t>
      </w:r>
    </w:p>
    <w:p w:rsidR="006C5F93" w:rsidRPr="0074786F" w:rsidRDefault="006C5F93" w:rsidP="00F14997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de Unidad de Servicio (UDS): </w:t>
      </w:r>
      <w:r w:rsidR="001D6FC2" w:rsidRPr="001D6FC2">
        <w:rPr>
          <w:rFonts w:ascii="Arial" w:eastAsia="Times New Roman" w:hAnsi="Arial" w:cs="Arial"/>
          <w:color w:val="000000"/>
          <w:lang w:eastAsia="es-CO"/>
        </w:rPr>
        <w:t>Semillas del Saber</w:t>
      </w:r>
      <w:r w:rsidR="001D6FC2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</w:p>
    <w:p w:rsidR="00E16097" w:rsidRDefault="006C5F93" w:rsidP="00E16097">
      <w:pPr>
        <w:autoSpaceDE w:val="0"/>
        <w:autoSpaceDN w:val="0"/>
        <w:spacing w:before="40" w:after="40" w:line="240" w:lineRule="auto"/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 Código cuéntame de Unidad de Servicio (UDS): </w:t>
      </w:r>
      <w:r w:rsidR="00E16097">
        <w:rPr>
          <w:rFonts w:ascii="Segoe UI" w:hAnsi="Segoe UI" w:cs="Segoe UI"/>
          <w:color w:val="000000"/>
          <w:sz w:val="20"/>
          <w:szCs w:val="20"/>
        </w:rPr>
        <w:t xml:space="preserve">157641148295 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 Modalidad:</w:t>
      </w:r>
      <w:r w:rsidR="001D6FC2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1D6FC2" w:rsidRPr="001D6FC2">
        <w:rPr>
          <w:rFonts w:ascii="Arial" w:eastAsia="Times New Roman" w:hAnsi="Arial" w:cs="Arial"/>
          <w:color w:val="000000"/>
          <w:lang w:eastAsia="es-CO"/>
        </w:rPr>
        <w:t>Institucional</w:t>
      </w:r>
      <w:r w:rsidR="001D6FC2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Cupos UDS: </w:t>
      </w:r>
      <w:r w:rsidR="001D6FC2" w:rsidRPr="001D6FC2">
        <w:rPr>
          <w:rFonts w:ascii="Arial" w:eastAsia="Times New Roman" w:hAnsi="Arial" w:cs="Arial"/>
          <w:color w:val="000000"/>
          <w:lang w:eastAsia="es-CO"/>
        </w:rPr>
        <w:t>110</w:t>
      </w:r>
    </w:p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8098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98"/>
        <w:gridCol w:w="2692"/>
      </w:tblGrid>
      <w:tr w:rsidR="006C5F93" w:rsidRPr="0074786F" w:rsidTr="006C5F93"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Grupo de Edades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Cupos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N° Aulas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 a 1 año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 a 2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 a 3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9115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44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9115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 a 4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9115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44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9115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 a 5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9115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22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9115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 a menos de 6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9115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110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39115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5</w:t>
            </w:r>
          </w:p>
        </w:tc>
      </w:tr>
    </w:tbl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000000"/>
          <w:lang w:eastAsia="es-CO"/>
        </w:rPr>
        <w:t>  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391159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Construida total UDS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391159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391159" w:rsidRPr="00391159">
        <w:rPr>
          <w:rFonts w:ascii="Arial" w:eastAsia="Times New Roman" w:hAnsi="Arial" w:cs="Arial"/>
          <w:color w:val="000000"/>
          <w:lang w:eastAsia="es-CO"/>
        </w:rPr>
        <w:t>207.98</w:t>
      </w:r>
      <w:r w:rsidR="00255595">
        <w:rPr>
          <w:rFonts w:ascii="Arial" w:eastAsia="Times New Roman" w:hAnsi="Arial" w:cs="Arial"/>
          <w:color w:val="000000"/>
          <w:lang w:eastAsia="es-CO"/>
        </w:rPr>
        <w:t>m2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Recreativa Exterior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391159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255595">
        <w:rPr>
          <w:rFonts w:ascii="Arial" w:eastAsia="Times New Roman" w:hAnsi="Arial" w:cs="Arial"/>
          <w:color w:val="000000"/>
          <w:lang w:eastAsia="es-CO"/>
        </w:rPr>
        <w:t>120m2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 Área interior 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391159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391159" w:rsidRPr="00391159">
        <w:rPr>
          <w:rFonts w:ascii="Arial" w:eastAsia="Times New Roman" w:hAnsi="Arial" w:cs="Arial"/>
          <w:color w:val="000000"/>
          <w:lang w:eastAsia="es-CO"/>
        </w:rPr>
        <w:t>152</w:t>
      </w:r>
      <w:r w:rsidR="00255595">
        <w:rPr>
          <w:rFonts w:ascii="Arial" w:eastAsia="Times New Roman" w:hAnsi="Arial" w:cs="Arial"/>
          <w:color w:val="000000"/>
          <w:lang w:eastAsia="es-CO"/>
        </w:rPr>
        <w:t>m2</w:t>
      </w:r>
    </w:p>
    <w:p w:rsidR="006C5F93" w:rsidRPr="00391159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Clima</w:t>
      </w:r>
      <w:r w:rsidR="00557AB8" w:rsidRPr="0074786F">
        <w:rPr>
          <w:rFonts w:ascii="Arial" w:eastAsia="Times New Roman" w:hAnsi="Arial" w:cs="Arial"/>
          <w:b/>
          <w:color w:val="000000"/>
          <w:lang w:eastAsia="es-CO"/>
        </w:rPr>
        <w:t xml:space="preserve"> (Cálido/Frío)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 xml:space="preserve">: </w:t>
      </w:r>
      <w:r w:rsidR="00391159" w:rsidRPr="00391159">
        <w:rPr>
          <w:rFonts w:ascii="Arial" w:eastAsia="Times New Roman" w:hAnsi="Arial" w:cs="Arial"/>
          <w:color w:val="000000"/>
          <w:lang w:eastAsia="es-CO"/>
        </w:rPr>
        <w:t xml:space="preserve">Frio </w:t>
      </w:r>
    </w:p>
    <w:p w:rsidR="006C5F93" w:rsidRPr="0074786F" w:rsidRDefault="006C5F93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7232AD"/>
          <w:lang w:eastAsia="es-CO"/>
        </w:rPr>
        <w:t> </w:t>
      </w:r>
    </w:p>
    <w:p w:rsidR="00F37BE5" w:rsidRPr="0074786F" w:rsidRDefault="005073B3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5B4ECC" w:rsidRDefault="005B4ECC" w:rsidP="0099509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D96F6D" w:rsidRDefault="005B4ECC" w:rsidP="005B4ECC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p w:rsidR="00995096" w:rsidRPr="00D96F6D" w:rsidRDefault="00D96F6D" w:rsidP="00D96F6D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sectPr w:rsidR="00995096" w:rsidRPr="00D96F6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3B3" w:rsidRDefault="005073B3" w:rsidP="00265FBC">
      <w:pPr>
        <w:spacing w:after="0" w:line="240" w:lineRule="auto"/>
      </w:pPr>
      <w:r>
        <w:separator/>
      </w:r>
    </w:p>
  </w:endnote>
  <w:endnote w:type="continuationSeparator" w:id="0">
    <w:p w:rsidR="005073B3" w:rsidRDefault="005073B3" w:rsidP="0026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096" w:rsidRPr="005B4ECC" w:rsidRDefault="00995096" w:rsidP="00995096">
    <w:pPr>
      <w:pStyle w:val="Piedepgina"/>
      <w:ind w:firstLine="708"/>
      <w:jc w:val="center"/>
      <w:rPr>
        <w:rFonts w:ascii="Tempus Sans ITC" w:hAnsi="Tempus Sans ITC"/>
        <w:b/>
        <w:sz w:val="24"/>
        <w:szCs w:val="24"/>
      </w:rPr>
    </w:pPr>
    <w:bookmarkStart w:id="1" w:name="_Hlk489018298"/>
    <w:proofErr w:type="gramStart"/>
    <w:r w:rsidRPr="005B4ECC">
      <w:rPr>
        <w:rFonts w:ascii="Tempus Sans ITC" w:hAnsi="Tempus Sans ITC"/>
        <w:b/>
        <w:sz w:val="24"/>
        <w:szCs w:val="24"/>
      </w:rPr>
      <w:t>Antes de imprimir este documento… piense en el medio ambiente!</w:t>
    </w:r>
    <w:proofErr w:type="gramEnd"/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r w:rsidRPr="005B4ECC">
      <w:rPr>
        <w:rFonts w:ascii="Arial" w:hAnsi="Arial" w:cs="Arial"/>
        <w:sz w:val="12"/>
        <w:szCs w:val="12"/>
      </w:rPr>
      <w:t>Cualquier copia impresa de este documento se considera como COPIA NO CONTROLADA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bookmarkStart w:id="2" w:name="_Hlk513040889"/>
    <w:bookmarkEnd w:id="1"/>
    <w:r w:rsidRPr="005B4ECC">
      <w:rPr>
        <w:rFonts w:ascii="Arial" w:hAnsi="Arial" w:cs="Arial"/>
        <w:sz w:val="12"/>
        <w:szCs w:val="12"/>
      </w:rPr>
      <w:t>LOS DATOS PROPORCIONADOS SERÁN TRATADOS DE ACUERDO A LA POLÌTICA DE TRATAMIENTO DE DATOS PERSONALES DEL ICBF Y A LA LEY 1581 DE 2012</w:t>
    </w:r>
  </w:p>
  <w:bookmarkEnd w:id="2"/>
  <w:p w:rsidR="00995096" w:rsidRDefault="00995096" w:rsidP="00995096">
    <w:pPr>
      <w:pStyle w:val="Piedepgina"/>
      <w:jc w:val="center"/>
      <w:rPr>
        <w:rFonts w:cs="Arial"/>
        <w:sz w:val="12"/>
        <w:szCs w:val="12"/>
      </w:rPr>
    </w:pPr>
  </w:p>
  <w:p w:rsidR="00995096" w:rsidRDefault="009950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3B3" w:rsidRDefault="005073B3" w:rsidP="00265FBC">
      <w:pPr>
        <w:spacing w:after="0" w:line="240" w:lineRule="auto"/>
      </w:pPr>
      <w:r>
        <w:separator/>
      </w:r>
    </w:p>
  </w:footnote>
  <w:footnote w:type="continuationSeparator" w:id="0">
    <w:p w:rsidR="005073B3" w:rsidRDefault="005073B3" w:rsidP="0026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F6D" w:rsidRDefault="005073B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84.55pt;height:138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0" w:type="dxa"/>
      <w:tblInd w:w="-7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00" w:firstRow="0" w:lastRow="0" w:firstColumn="0" w:lastColumn="0" w:noHBand="0" w:noVBand="1"/>
    </w:tblPr>
    <w:tblGrid>
      <w:gridCol w:w="1048"/>
      <w:gridCol w:w="6520"/>
      <w:gridCol w:w="1683"/>
      <w:gridCol w:w="1419"/>
    </w:tblGrid>
    <w:tr w:rsidR="00265FBC" w:rsidTr="00B141C3">
      <w:trPr>
        <w:cantSplit/>
        <w:trHeight w:val="826"/>
      </w:trPr>
      <w:tc>
        <w:tcPr>
          <w:tcW w:w="104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hideMark/>
        </w:tcPr>
        <w:p w:rsidR="00265FBC" w:rsidRDefault="005073B3" w:rsidP="00265FBC">
          <w:pPr>
            <w:pStyle w:val="Encabezado"/>
          </w:pPr>
          <w:sdt>
            <w:sdtPr>
              <w:id w:val="1647395925"/>
              <w:docPartObj>
                <w:docPartGallery w:val="Watermarks"/>
                <w:docPartUnique/>
              </w:docPartObj>
            </w:sdtPr>
            <w:sdtEndPr/>
            <w:sdtContent/>
          </w:sdt>
          <w:r w:rsidR="00265FBC"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60025036" wp14:editId="53CC13D0">
                <wp:simplePos x="0" y="0"/>
                <wp:positionH relativeFrom="column">
                  <wp:posOffset>-2540</wp:posOffset>
                </wp:positionH>
                <wp:positionV relativeFrom="paragraph">
                  <wp:posOffset>153035</wp:posOffset>
                </wp:positionV>
                <wp:extent cx="579755" cy="742315"/>
                <wp:effectExtent l="0" t="0" r="0" b="635"/>
                <wp:wrapNone/>
                <wp:docPr id="2" name="Imagen 2" descr="Descripción: 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742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PROCESO</w:t>
          </w:r>
        </w:p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PROMOCIÓN Y PREVENCIÓN</w:t>
          </w:r>
        </w:p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SOLICITUD INFORMACIÓN PARA MÍNIMOS REQUERIDO</w:t>
          </w:r>
          <w:r w:rsidR="00995096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DE DOTACIÓN </w:t>
          </w: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F8.G10.PP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24</w:t>
          </w:r>
          <w:r w:rsidR="0073136F">
            <w:rPr>
              <w:rFonts w:ascii="Arial" w:hAnsi="Arial" w:cs="Arial"/>
              <w:sz w:val="20"/>
              <w:szCs w:val="20"/>
            </w:rPr>
            <w:t>/10/2018</w:t>
          </w:r>
        </w:p>
      </w:tc>
    </w:tr>
    <w:tr w:rsidR="00265FBC" w:rsidTr="00B141C3">
      <w:trPr>
        <w:cantSplit/>
        <w:trHeight w:val="855"/>
      </w:trPr>
      <w:tc>
        <w:tcPr>
          <w:tcW w:w="10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65FBC" w:rsidRDefault="00265FBC" w:rsidP="00265FBC">
          <w:pPr>
            <w:pStyle w:val="Encabezado"/>
          </w:pPr>
        </w:p>
      </w:tc>
      <w:tc>
        <w:tcPr>
          <w:tcW w:w="652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265FBC">
            <w:rPr>
              <w:rFonts w:ascii="Arial" w:hAnsi="Arial" w:cs="Arial"/>
              <w:sz w:val="20"/>
              <w:szCs w:val="20"/>
            </w:rPr>
            <w:t>Versión 1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690F30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2F634A" w:rsidRPr="002F634A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2F634A" w:rsidRPr="002F634A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:rsidR="00265FBC" w:rsidRDefault="005073B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484.55pt;height:138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  <w:r>
      <w:rPr>
        <w:noProof/>
      </w:rPr>
      <w:pict>
        <v:shape id="MSIPWM48c646858b76a2e135629bc5" o:spid="_x0000_s2053" type="#_x0000_t136" alt="{&quot;HashCode&quot;:1781600079,&quot;Height&quot;:792.0,&quot;Width&quot;:612.0,&quot;Placement&quot;:&quot;Header&quot;,&quot;Index&quot;:&quot;Primary&quot;,&quot;Section&quot;:1,&quot;Top&quot;:-999995.0,&quot;Left&quot;:-999995.0}" style="position:absolute;margin-left:0;margin-top:0;width:529.2pt;height:123.8pt;rotation:315;z-index:-251658240;visibility:hidden;mso-position-horizontal:center;mso-position-horizontal-relative:margin;mso-position-vertical:center;mso-position-vertical-relative:margin" o:allowincell="f" fillcolor="silver" stroked="f">
          <v:textpath style="font-family:&quot;Calibri&quot;;font-size:1pt" string="CLASIFIC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F6D" w:rsidRDefault="005073B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4" type="#_x0000_t136" style="position:absolute;margin-left:0;margin-top:0;width:484.55pt;height:138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9E2"/>
    <w:multiLevelType w:val="hybridMultilevel"/>
    <w:tmpl w:val="8CB0B7D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93"/>
    <w:rsid w:val="000E0688"/>
    <w:rsid w:val="001D0FF1"/>
    <w:rsid w:val="001D6FC2"/>
    <w:rsid w:val="00255595"/>
    <w:rsid w:val="00265FBC"/>
    <w:rsid w:val="002A3081"/>
    <w:rsid w:val="002F634A"/>
    <w:rsid w:val="00315F17"/>
    <w:rsid w:val="00391159"/>
    <w:rsid w:val="003E486D"/>
    <w:rsid w:val="00452238"/>
    <w:rsid w:val="00493A5C"/>
    <w:rsid w:val="004E6686"/>
    <w:rsid w:val="005073B3"/>
    <w:rsid w:val="00557AB8"/>
    <w:rsid w:val="005B4ECC"/>
    <w:rsid w:val="005D5E10"/>
    <w:rsid w:val="00600F47"/>
    <w:rsid w:val="00690F30"/>
    <w:rsid w:val="006C5F93"/>
    <w:rsid w:val="006F2F23"/>
    <w:rsid w:val="00700D92"/>
    <w:rsid w:val="00701155"/>
    <w:rsid w:val="0073136F"/>
    <w:rsid w:val="0074786F"/>
    <w:rsid w:val="0077167A"/>
    <w:rsid w:val="00774E32"/>
    <w:rsid w:val="008A59A7"/>
    <w:rsid w:val="00914AF0"/>
    <w:rsid w:val="00995096"/>
    <w:rsid w:val="00BF0F84"/>
    <w:rsid w:val="00BF780F"/>
    <w:rsid w:val="00C12364"/>
    <w:rsid w:val="00D36EB4"/>
    <w:rsid w:val="00D42B7D"/>
    <w:rsid w:val="00D96F6D"/>
    <w:rsid w:val="00DC7AFB"/>
    <w:rsid w:val="00E16097"/>
    <w:rsid w:val="00E921C5"/>
    <w:rsid w:val="00ED29C8"/>
    <w:rsid w:val="00F1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chartTrackingRefBased/>
  <w15:docId w15:val="{5D610FE0-FAA9-40CE-9E95-E13B9997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F93"/>
    <w:pPr>
      <w:ind w:left="720"/>
      <w:contextualSpacing/>
    </w:pPr>
  </w:style>
  <w:style w:type="paragraph" w:styleId="Encabezado">
    <w:name w:val="header"/>
    <w:aliases w:val="encabezado,Encabezado1,Encabezado Car Car,Encabezado Car Car Car Car Car,Encabezado Car Car Car"/>
    <w:basedOn w:val="Normal"/>
    <w:link w:val="Encabezado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1 Car,Encabezado Car Car Car1,Encabezado Car Car Car Car Car Car,Encabezado Car Car Car Car"/>
    <w:basedOn w:val="Fuentedeprrafopredeter"/>
    <w:link w:val="Encabezado"/>
    <w:uiPriority w:val="99"/>
    <w:rsid w:val="00265FBC"/>
  </w:style>
  <w:style w:type="paragraph" w:styleId="Piedepgina">
    <w:name w:val="footer"/>
    <w:basedOn w:val="Normal"/>
    <w:link w:val="Piedepgina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920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959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93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05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0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127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728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06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4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65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22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357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4073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7C0A6-3322-4C2A-B796-A064DEFD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</Template>
  <TotalTime>1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James</dc:creator>
  <cp:keywords/>
  <dc:description/>
  <cp:lastModifiedBy>Nury Viviana Gomez Roa</cp:lastModifiedBy>
  <cp:revision>2</cp:revision>
  <dcterms:created xsi:type="dcterms:W3CDTF">2019-01-31T15:17:00Z</dcterms:created>
  <dcterms:modified xsi:type="dcterms:W3CDTF">2019-01-31T15:17:00Z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24fa64-d846-4d95-8530-9056851cc407_Enabled">
    <vt:lpwstr>False</vt:lpwstr>
  </property>
  <property fmtid="{D5CDD505-2E9C-101B-9397-08002B2CF9AE}" pid="3" name="MSIP_Label_1b24fa64-d846-4d95-8530-9056851cc407_SiteId">
    <vt:lpwstr>3d92a5f3-bc7a-4a79-8c5e-5e483f7789bf</vt:lpwstr>
  </property>
  <property fmtid="{D5CDD505-2E9C-101B-9397-08002B2CF9AE}" pid="4" name="MSIP_Label_1b24fa64-d846-4d95-8530-9056851cc407_Owner">
    <vt:lpwstr>Mariluz.Quintero@icbf.gov.co</vt:lpwstr>
  </property>
  <property fmtid="{D5CDD505-2E9C-101B-9397-08002B2CF9AE}" pid="5" name="MSIP_Label_1b24fa64-d846-4d95-8530-9056851cc407_SetDate">
    <vt:lpwstr>2018-10-22T22:28:10.5729352Z</vt:lpwstr>
  </property>
  <property fmtid="{D5CDD505-2E9C-101B-9397-08002B2CF9AE}" pid="6" name="MSIP_Label_1b24fa64-d846-4d95-8530-9056851cc407_Name">
    <vt:lpwstr>Clasificada</vt:lpwstr>
  </property>
  <property fmtid="{D5CDD505-2E9C-101B-9397-08002B2CF9AE}" pid="7" name="MSIP_Label_1b24fa64-d846-4d95-8530-9056851cc407_Application">
    <vt:lpwstr>Microsoft Azure Information Protection</vt:lpwstr>
  </property>
  <property fmtid="{D5CDD505-2E9C-101B-9397-08002B2CF9AE}" pid="8" name="MSIP_Label_1b24fa64-d846-4d95-8530-9056851cc407_Extended_MSFT_Method">
    <vt:lpwstr>Automatic</vt:lpwstr>
  </property>
</Properties>
</file>