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bookmarkStart w:id="0" w:name="_GoBack"/>
      <w:bookmarkEnd w:id="0"/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365ADD" w:rsidRDefault="006C5F93" w:rsidP="00365ADD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Regional: </w:t>
      </w:r>
      <w:r w:rsidR="00365ADD" w:rsidRPr="00365ADD">
        <w:rPr>
          <w:rFonts w:ascii="Arial" w:eastAsia="Times New Roman" w:hAnsi="Arial" w:cs="Arial"/>
          <w:b/>
          <w:color w:val="000000"/>
          <w:lang w:eastAsia="es-CO"/>
        </w:rPr>
        <w:t>BOYACA</w:t>
      </w:r>
    </w:p>
    <w:p w:rsidR="006C5F93" w:rsidRPr="00365ADD" w:rsidRDefault="006C5F93" w:rsidP="00365ADD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Municipio/Localidad: </w:t>
      </w:r>
      <w:r w:rsidR="00365ADD" w:rsidRPr="00365ADD">
        <w:rPr>
          <w:rFonts w:ascii="Arial" w:eastAsia="Times New Roman" w:hAnsi="Arial" w:cs="Arial"/>
          <w:b/>
          <w:color w:val="000000"/>
          <w:lang w:eastAsia="es-CO"/>
        </w:rPr>
        <w:t xml:space="preserve">MIRAFLORES </w:t>
      </w:r>
    </w:p>
    <w:p w:rsidR="00365ADD" w:rsidRDefault="006C5F93" w:rsidP="00265FB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Nombre Entidad Administradora de Servicio (EAS):</w:t>
      </w:r>
      <w:r w:rsidR="00365ADD" w:rsidRPr="00365ADD">
        <w:rPr>
          <w:rFonts w:ascii="Arial" w:eastAsia="Times New Roman" w:hAnsi="Arial" w:cs="Arial"/>
          <w:b/>
          <w:color w:val="000000"/>
          <w:lang w:eastAsia="es-CO"/>
        </w:rPr>
        <w:t xml:space="preserve"> COOPERATIVA DE HOGARES DE </w:t>
      </w:r>
      <w:r w:rsidR="00365ADD">
        <w:rPr>
          <w:rFonts w:ascii="Arial" w:eastAsia="Times New Roman" w:hAnsi="Arial" w:cs="Arial"/>
          <w:b/>
          <w:color w:val="000000"/>
          <w:lang w:eastAsia="es-CO"/>
        </w:rPr>
        <w:t>BIENESTAR DE SOGAMOSO LIMITADA.</w:t>
      </w:r>
    </w:p>
    <w:p w:rsidR="006C5F93" w:rsidRDefault="006C5F93" w:rsidP="00265FB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Nombre de Unidad de Servicio (UDS): </w:t>
      </w:r>
      <w:r w:rsidR="00924881">
        <w:rPr>
          <w:rFonts w:ascii="Arial" w:eastAsia="Times New Roman" w:hAnsi="Arial" w:cs="Arial"/>
          <w:b/>
          <w:color w:val="000000"/>
          <w:lang w:eastAsia="es-CO"/>
        </w:rPr>
        <w:t xml:space="preserve"> UNIDAD 1: SEMILLAS DEL FUTURO</w:t>
      </w:r>
    </w:p>
    <w:p w:rsidR="00924881" w:rsidRDefault="00924881" w:rsidP="00924881">
      <w:pPr>
        <w:pStyle w:val="Prrafodelista"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UNIDAD 2: EL BOSQUE</w:t>
      </w:r>
    </w:p>
    <w:p w:rsidR="006C5F93" w:rsidRPr="00365ADD" w:rsidRDefault="006C5F93" w:rsidP="00365AD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Código cuéntame de Unidad de Servicio (UDS): </w:t>
      </w:r>
    </w:p>
    <w:p w:rsidR="006C5F93" w:rsidRPr="00365ADD" w:rsidRDefault="006C5F93" w:rsidP="00365AD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Modalidad:</w:t>
      </w:r>
      <w:r w:rsidR="00924881">
        <w:rPr>
          <w:rFonts w:ascii="Arial" w:eastAsia="Times New Roman" w:hAnsi="Arial" w:cs="Arial"/>
          <w:b/>
          <w:color w:val="000000"/>
          <w:lang w:eastAsia="es-CO"/>
        </w:rPr>
        <w:t xml:space="preserve"> CENTRO DE DESARROLLO INFANTIL INSTITUCIONAL </w:t>
      </w:r>
    </w:p>
    <w:p w:rsidR="006C5F93" w:rsidRPr="00365ADD" w:rsidRDefault="006C5F93" w:rsidP="00365AD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Cupos UDS: </w:t>
      </w:r>
      <w:r w:rsidR="00924881">
        <w:rPr>
          <w:rFonts w:ascii="Arial" w:eastAsia="Times New Roman" w:hAnsi="Arial" w:cs="Arial"/>
          <w:b/>
          <w:color w:val="000000"/>
          <w:lang w:eastAsia="es-CO"/>
        </w:rPr>
        <w:t>120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28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0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5455D1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7</w:t>
            </w: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6C5F93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B459C1" w:rsidRPr="0074786F" w:rsidRDefault="00B459C1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UNIDAD 1: SEMILLAS DEL FUT</w:t>
      </w:r>
      <w:r w:rsidR="00924881">
        <w:rPr>
          <w:rFonts w:ascii="Arial" w:eastAsia="Times New Roman" w:hAnsi="Arial" w:cs="Arial"/>
          <w:b/>
          <w:color w:val="000000"/>
          <w:lang w:eastAsia="es-CO"/>
        </w:rPr>
        <w:t>U</w:t>
      </w:r>
      <w:r>
        <w:rPr>
          <w:rFonts w:ascii="Arial" w:eastAsia="Times New Roman" w:hAnsi="Arial" w:cs="Arial"/>
          <w:b/>
          <w:color w:val="000000"/>
          <w:lang w:eastAsia="es-CO"/>
        </w:rPr>
        <w:t xml:space="preserve">RO 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365ADD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B459C1">
        <w:rPr>
          <w:rFonts w:ascii="Arial" w:eastAsia="Times New Roman" w:hAnsi="Arial" w:cs="Arial"/>
          <w:b/>
          <w:color w:val="000000"/>
          <w:lang w:eastAsia="es-CO"/>
        </w:rPr>
        <w:t xml:space="preserve">2813 </w:t>
      </w:r>
      <w:r w:rsidR="00B459C1"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="00B459C1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6C5F93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B459C1">
        <w:rPr>
          <w:rFonts w:ascii="Arial" w:eastAsia="Times New Roman" w:hAnsi="Arial" w:cs="Arial"/>
          <w:b/>
          <w:color w:val="000000"/>
          <w:lang w:eastAsia="es-CO"/>
        </w:rPr>
        <w:t xml:space="preserve">600 </w:t>
      </w:r>
      <w:r w:rsidR="00B459C1"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="00B459C1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E92C19" w:rsidRPr="0074786F" w:rsidRDefault="00E92C19" w:rsidP="00E92C19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Área interior (m</w:t>
      </w:r>
      <w:r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>
        <w:rPr>
          <w:rFonts w:ascii="Arial" w:eastAsia="Times New Roman" w:hAnsi="Arial" w:cs="Arial"/>
          <w:b/>
          <w:color w:val="000000"/>
          <w:lang w:eastAsia="es-CO"/>
        </w:rPr>
        <w:t xml:space="preserve"> 1552 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B459C1" w:rsidRDefault="00B459C1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924881" w:rsidRPr="0074786F" w:rsidRDefault="00924881" w:rsidP="00924881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 xml:space="preserve">UNIDAD 1: EL BOSQUE </w:t>
      </w:r>
    </w:p>
    <w:p w:rsidR="00B459C1" w:rsidRDefault="00B459C1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B459C1" w:rsidRPr="0074786F" w:rsidRDefault="00B459C1" w:rsidP="00B459C1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Área Construida total UDS (m</w:t>
      </w:r>
      <w:r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92C19">
        <w:rPr>
          <w:rFonts w:ascii="Arial" w:eastAsia="Times New Roman" w:hAnsi="Arial" w:cs="Arial"/>
          <w:b/>
          <w:color w:val="000000"/>
          <w:lang w:eastAsia="es-CO"/>
        </w:rPr>
        <w:t xml:space="preserve">2.400 </w:t>
      </w:r>
      <w:r w:rsidR="00E92C19"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="00E92C19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B459C1" w:rsidRPr="0074786F" w:rsidRDefault="00B459C1" w:rsidP="00B459C1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Área Recreativa Exterior (m</w:t>
      </w:r>
      <w:r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E92C19">
        <w:rPr>
          <w:rFonts w:ascii="Arial" w:eastAsia="Times New Roman" w:hAnsi="Arial" w:cs="Arial"/>
          <w:b/>
          <w:color w:val="000000"/>
          <w:lang w:eastAsia="es-CO"/>
        </w:rPr>
        <w:t xml:space="preserve"> 700 </w:t>
      </w:r>
      <w:r w:rsidR="00E92C19"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="00E92C19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E92C19" w:rsidRPr="0074786F" w:rsidRDefault="00E92C19" w:rsidP="00E92C19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Área interior (m</w:t>
      </w:r>
      <w:r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>
        <w:rPr>
          <w:rFonts w:ascii="Arial" w:eastAsia="Times New Roman" w:hAnsi="Arial" w:cs="Arial"/>
          <w:b/>
          <w:color w:val="000000"/>
          <w:lang w:eastAsia="es-CO"/>
        </w:rPr>
        <w:t xml:space="preserve"> 1700 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 xml:space="preserve">: </w:t>
      </w:r>
      <w:r w:rsidR="00365ADD">
        <w:rPr>
          <w:rFonts w:ascii="Arial" w:eastAsia="Times New Roman" w:hAnsi="Arial" w:cs="Arial"/>
          <w:b/>
          <w:color w:val="000000"/>
          <w:lang w:eastAsia="es-CO"/>
        </w:rPr>
        <w:t>CALIDO</w:t>
      </w:r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F37BE5" w:rsidRPr="0074786F" w:rsidRDefault="00B31D21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995096" w:rsidRPr="005B4ECC" w:rsidRDefault="00995096" w:rsidP="009950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5B4ECC" w:rsidRDefault="005B4ECC" w:rsidP="0099509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D96F6D" w:rsidRDefault="005B4ECC" w:rsidP="005B4ECC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D21" w:rsidRDefault="00B31D21" w:rsidP="00265FBC">
      <w:pPr>
        <w:spacing w:after="0" w:line="240" w:lineRule="auto"/>
      </w:pPr>
      <w:r>
        <w:separator/>
      </w:r>
    </w:p>
  </w:endnote>
  <w:endnote w:type="continuationSeparator" w:id="0">
    <w:p w:rsidR="00B31D21" w:rsidRDefault="00B31D21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1" w:name="_Hlk489018298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ambiente!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2" w:name="_Hlk513040889"/>
    <w:bookmarkEnd w:id="1"/>
    <w:r w:rsidRPr="005B4ECC">
      <w:rPr>
        <w:rFonts w:ascii="Arial" w:hAnsi="Arial" w:cs="Arial"/>
        <w:sz w:val="12"/>
        <w:szCs w:val="12"/>
      </w:rPr>
      <w:t>LOS DATOS PROPORCIONADOS SERÁN TRATADOS DE ACUERDO A LA POLÌTICA DE TRATAMIENTO DE DATOS PERSONALES DEL ICBF Y A LA LEY 1581 DE 2012</w:t>
    </w:r>
  </w:p>
  <w:bookmarkEnd w:id="2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D21" w:rsidRDefault="00B31D21" w:rsidP="00265FBC">
      <w:pPr>
        <w:spacing w:after="0" w:line="240" w:lineRule="auto"/>
      </w:pPr>
      <w:r>
        <w:separator/>
      </w:r>
    </w:p>
  </w:footnote>
  <w:footnote w:type="continuationSeparator" w:id="0">
    <w:p w:rsidR="00B31D21" w:rsidRDefault="00B31D21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F6D" w:rsidRDefault="00B31D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84.55pt;height:138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B31D21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F8.G10.PP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30EE5" w:rsidRPr="00030EE5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30EE5" w:rsidRPr="00030EE5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B31D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84.55pt;height:138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3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position-horizontal:center;mso-position-horizontal-relative:margin;mso-position-vertical:center;mso-position-vertical-relative:margin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F6D" w:rsidRDefault="00B31D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4" type="#_x0000_t136" style="position:absolute;margin-left:0;margin-top:0;width:484.55pt;height:138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FF171F"/>
    <w:multiLevelType w:val="hybridMultilevel"/>
    <w:tmpl w:val="96E2F2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75B9D"/>
    <w:multiLevelType w:val="hybridMultilevel"/>
    <w:tmpl w:val="FCF84D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93"/>
    <w:rsid w:val="00030EE5"/>
    <w:rsid w:val="001D0FF1"/>
    <w:rsid w:val="00265FBC"/>
    <w:rsid w:val="00315F17"/>
    <w:rsid w:val="00365ADD"/>
    <w:rsid w:val="003E486D"/>
    <w:rsid w:val="004344CB"/>
    <w:rsid w:val="00452238"/>
    <w:rsid w:val="004E6686"/>
    <w:rsid w:val="005455D1"/>
    <w:rsid w:val="00557AB8"/>
    <w:rsid w:val="005B4ECC"/>
    <w:rsid w:val="005D5E10"/>
    <w:rsid w:val="00600F47"/>
    <w:rsid w:val="00690F30"/>
    <w:rsid w:val="006C5F93"/>
    <w:rsid w:val="006F2F23"/>
    <w:rsid w:val="00700D92"/>
    <w:rsid w:val="00701155"/>
    <w:rsid w:val="0073136F"/>
    <w:rsid w:val="0074786F"/>
    <w:rsid w:val="00774E32"/>
    <w:rsid w:val="008A59A7"/>
    <w:rsid w:val="00924881"/>
    <w:rsid w:val="00995096"/>
    <w:rsid w:val="00A27EF6"/>
    <w:rsid w:val="00B31D21"/>
    <w:rsid w:val="00B459C1"/>
    <w:rsid w:val="00B74C99"/>
    <w:rsid w:val="00BF0F84"/>
    <w:rsid w:val="00BF780F"/>
    <w:rsid w:val="00C12364"/>
    <w:rsid w:val="00D96F6D"/>
    <w:rsid w:val="00DC7AFB"/>
    <w:rsid w:val="00E92C19"/>
    <w:rsid w:val="00ED29C8"/>
    <w:rsid w:val="00F5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BC03-36CB-4254-A4D1-03F76981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</Template>
  <TotalTime>0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Nury Viviana Gomez Roa</cp:lastModifiedBy>
  <cp:revision>2</cp:revision>
  <dcterms:created xsi:type="dcterms:W3CDTF">2019-01-31T14:37:00Z</dcterms:created>
  <dcterms:modified xsi:type="dcterms:W3CDTF">2019-01-31T14:37:00Z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