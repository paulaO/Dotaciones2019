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</w:p>
    <w:p w:rsidR="00FC305E" w:rsidRDefault="00FC305E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FC305E" w:rsidRPr="00E347F4">
        <w:rPr>
          <w:rFonts w:ascii="Arial" w:eastAsia="Times New Roman" w:hAnsi="Arial" w:cs="Arial"/>
          <w:color w:val="000000"/>
          <w:lang w:eastAsia="es-CO"/>
        </w:rPr>
        <w:t>Boyacá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  <w:r w:rsidR="00FC305E" w:rsidRPr="00E347F4">
        <w:rPr>
          <w:rFonts w:ascii="Arial" w:eastAsia="Times New Roman" w:hAnsi="Arial" w:cs="Arial"/>
          <w:color w:val="000000"/>
          <w:lang w:eastAsia="es-CO"/>
        </w:rPr>
        <w:t xml:space="preserve">Toca </w:t>
      </w:r>
    </w:p>
    <w:p w:rsidR="00E347F4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FC305E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E347F4" w:rsidRDefault="00E347F4" w:rsidP="00E347F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 xml:space="preserve">         </w:t>
      </w:r>
      <w:bookmarkStart w:id="1" w:name="_Hlk536611786"/>
      <w:r>
        <w:rPr>
          <w:rFonts w:ascii="Arial" w:eastAsia="Times New Roman" w:hAnsi="Arial" w:cs="Arial"/>
          <w:color w:val="000000"/>
          <w:lang w:eastAsia="es-CO"/>
        </w:rPr>
        <w:t xml:space="preserve">ASOCIACION DE PADRES </w:t>
      </w:r>
      <w:r w:rsidRPr="00E347F4">
        <w:rPr>
          <w:rFonts w:ascii="Arial" w:eastAsia="Times New Roman" w:hAnsi="Arial" w:cs="Arial"/>
          <w:color w:val="000000"/>
          <w:lang w:eastAsia="es-CO"/>
        </w:rPr>
        <w:t xml:space="preserve">DE FAMILIA DEL CDI INSTITUCIONAL OTRAS </w:t>
      </w:r>
      <w:r>
        <w:rPr>
          <w:rFonts w:ascii="Arial" w:eastAsia="Times New Roman" w:hAnsi="Arial" w:cs="Arial"/>
          <w:color w:val="000000"/>
          <w:lang w:eastAsia="es-CO"/>
        </w:rPr>
        <w:t xml:space="preserve">           </w:t>
      </w:r>
      <w:r w:rsidRPr="00E347F4">
        <w:rPr>
          <w:rFonts w:ascii="Arial" w:eastAsia="Times New Roman" w:hAnsi="Arial" w:cs="Arial"/>
          <w:color w:val="000000"/>
          <w:lang w:eastAsia="es-CO"/>
        </w:rPr>
        <w:t>MODALIDADES DE ATENCION A LA PRIMERA INFANCIA DEL SECTOR BOAVITA Y OTROS</w:t>
      </w:r>
    </w:p>
    <w:bookmarkEnd w:id="1"/>
    <w:p w:rsidR="006C5F93" w:rsidRPr="003C3E35" w:rsidRDefault="006C5F93" w:rsidP="009B2E4B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D44792">
        <w:rPr>
          <w:rFonts w:ascii="Arial" w:eastAsia="Times New Roman" w:hAnsi="Arial" w:cs="Arial"/>
          <w:color w:val="000000"/>
          <w:lang w:eastAsia="es-CO"/>
        </w:rPr>
        <w:t>CDI HUELLITAS DE AMOR SEDE 2</w:t>
      </w:r>
      <w:r w:rsidR="00E347F4" w:rsidRP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9B2E4B" w:rsidRPr="003C3E35">
        <w:rPr>
          <w:rFonts w:ascii="Arial" w:hAnsi="Arial" w:cs="Arial"/>
          <w:sz w:val="24"/>
          <w:szCs w:val="24"/>
        </w:rPr>
        <w:t>1581400105245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347F4" w:rsidRPr="00E347F4">
        <w:rPr>
          <w:rFonts w:ascii="Arial" w:eastAsia="Times New Roman" w:hAnsi="Arial" w:cs="Arial"/>
          <w:color w:val="000000"/>
          <w:lang w:eastAsia="es-CO"/>
        </w:rPr>
        <w:t>INSTITUCIONAL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 </w:t>
      </w:r>
      <w:r w:rsidR="006F33C8">
        <w:rPr>
          <w:rFonts w:ascii="Arial" w:eastAsia="Times New Roman" w:hAnsi="Arial" w:cs="Arial"/>
          <w:color w:val="000000"/>
          <w:lang w:eastAsia="es-CO"/>
        </w:rPr>
        <w:t>13</w:t>
      </w:r>
      <w:r w:rsidR="00E347F4" w:rsidRPr="00E347F4">
        <w:rPr>
          <w:rFonts w:ascii="Arial" w:eastAsia="Times New Roman" w:hAnsi="Arial" w:cs="Arial"/>
          <w:color w:val="000000"/>
          <w:lang w:eastAsia="es-CO"/>
        </w:rPr>
        <w:t>5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C04528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135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C1ECA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7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D4479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4C384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73126E" w:rsidRPr="00D44792">
        <w:rPr>
          <w:rFonts w:ascii="Arial" w:eastAsia="Times New Roman" w:hAnsi="Arial" w:cs="Arial"/>
          <w:color w:val="000000"/>
          <w:lang w:eastAsia="es-CO"/>
        </w:rPr>
        <w:t>3200</w:t>
      </w:r>
      <w:r w:rsidR="00D44792" w:rsidRPr="00D44792">
        <w:rPr>
          <w:rFonts w:ascii="Arial" w:eastAsia="Times New Roman" w:hAnsi="Arial" w:cs="Arial"/>
          <w:color w:val="000000"/>
          <w:lang w:eastAsia="es-CO"/>
        </w:rPr>
        <w:t>m2</w:t>
      </w:r>
    </w:p>
    <w:p w:rsidR="002623F2" w:rsidRPr="00C50404" w:rsidRDefault="006C5F93" w:rsidP="002623F2">
      <w:pPr>
        <w:rPr>
          <w:rFonts w:ascii="Arial" w:eastAsia="Times New Roman" w:hAnsi="Arial" w:cs="Arial"/>
          <w:bCs/>
          <w:sz w:val="20"/>
          <w:szCs w:val="2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623F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Área para </w:t>
      </w:r>
      <w:r w:rsidR="00D4479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recreación: </w:t>
      </w:r>
      <w:r w:rsidR="00D44792" w:rsidRPr="00C50404">
        <w:rPr>
          <w:rFonts w:ascii="Arial" w:eastAsia="Times New Roman" w:hAnsi="Arial" w:cs="Arial"/>
          <w:bCs/>
          <w:sz w:val="20"/>
          <w:szCs w:val="20"/>
          <w:lang w:eastAsia="es-CO"/>
        </w:rPr>
        <w:t>280</w:t>
      </w:r>
      <w:r w:rsidR="002623F2" w:rsidRPr="00C50404">
        <w:rPr>
          <w:rFonts w:ascii="Arial" w:eastAsia="Times New Roman" w:hAnsi="Arial" w:cs="Arial"/>
          <w:bCs/>
          <w:sz w:val="20"/>
          <w:szCs w:val="20"/>
          <w:lang w:eastAsia="es-CO"/>
        </w:rPr>
        <w:t>m2</w:t>
      </w:r>
    </w:p>
    <w:p w:rsidR="006C5F93" w:rsidRPr="008F15B1" w:rsidRDefault="006C5F93" w:rsidP="002623F2">
      <w:pPr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F1B4E">
        <w:rPr>
          <w:rFonts w:ascii="Arial" w:eastAsia="Times New Roman" w:hAnsi="Arial" w:cs="Arial"/>
          <w:color w:val="000000"/>
          <w:lang w:eastAsia="es-CO"/>
        </w:rPr>
        <w:t>1280</w:t>
      </w:r>
      <w:r w:rsidR="008F15B1">
        <w:rPr>
          <w:rFonts w:ascii="Arial" w:eastAsia="Times New Roman" w:hAnsi="Arial" w:cs="Arial"/>
          <w:color w:val="000000"/>
          <w:lang w:eastAsia="es-CO"/>
        </w:rPr>
        <w:t>m2</w:t>
      </w:r>
    </w:p>
    <w:p w:rsidR="006C5F93" w:rsidRPr="002623F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r w:rsidR="002623F2" w:rsidRPr="002623F2">
        <w:rPr>
          <w:rFonts w:ascii="Arial" w:eastAsia="Times New Roman" w:hAnsi="Arial" w:cs="Arial"/>
          <w:color w:val="000000"/>
          <w:lang w:eastAsia="es-CO"/>
        </w:rPr>
        <w:t xml:space="preserve">Frío 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C426DE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DE" w:rsidRDefault="00C426DE" w:rsidP="00265FBC">
      <w:pPr>
        <w:spacing w:after="0" w:line="240" w:lineRule="auto"/>
      </w:pPr>
      <w:r>
        <w:separator/>
      </w:r>
    </w:p>
  </w:endnote>
  <w:endnote w:type="continuationSeparator" w:id="0">
    <w:p w:rsidR="00C426DE" w:rsidRDefault="00C426DE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2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3" w:name="_Hlk513040889"/>
    <w:bookmarkEnd w:id="2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3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DE" w:rsidRDefault="00C426DE" w:rsidP="00265FBC">
      <w:pPr>
        <w:spacing w:after="0" w:line="240" w:lineRule="auto"/>
      </w:pPr>
      <w:r>
        <w:separator/>
      </w:r>
    </w:p>
  </w:footnote>
  <w:footnote w:type="continuationSeparator" w:id="0">
    <w:p w:rsidR="00C426DE" w:rsidRDefault="00C426DE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C426D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C426DE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1805E9" w:rsidRPr="001805E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1805E9" w:rsidRPr="001805E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C426D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F6D" w:rsidRDefault="00C426D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01651A"/>
    <w:rsid w:val="001805E9"/>
    <w:rsid w:val="001D0FF1"/>
    <w:rsid w:val="002623F2"/>
    <w:rsid w:val="00265FBC"/>
    <w:rsid w:val="00315F17"/>
    <w:rsid w:val="00347309"/>
    <w:rsid w:val="003C3E35"/>
    <w:rsid w:val="003E486D"/>
    <w:rsid w:val="00452238"/>
    <w:rsid w:val="004C3847"/>
    <w:rsid w:val="004E6686"/>
    <w:rsid w:val="00557AB8"/>
    <w:rsid w:val="005B4ECC"/>
    <w:rsid w:val="005C1ECA"/>
    <w:rsid w:val="005D5E10"/>
    <w:rsid w:val="00600F47"/>
    <w:rsid w:val="00690F30"/>
    <w:rsid w:val="006C5F93"/>
    <w:rsid w:val="006F2F23"/>
    <w:rsid w:val="006F33C8"/>
    <w:rsid w:val="00700D92"/>
    <w:rsid w:val="00701155"/>
    <w:rsid w:val="0073126E"/>
    <w:rsid w:val="0073136F"/>
    <w:rsid w:val="0074786F"/>
    <w:rsid w:val="00774E32"/>
    <w:rsid w:val="007D6910"/>
    <w:rsid w:val="008A59A7"/>
    <w:rsid w:val="008F15B1"/>
    <w:rsid w:val="00995096"/>
    <w:rsid w:val="009B2E4B"/>
    <w:rsid w:val="00AD5987"/>
    <w:rsid w:val="00BF0F84"/>
    <w:rsid w:val="00BF780F"/>
    <w:rsid w:val="00C04528"/>
    <w:rsid w:val="00C12364"/>
    <w:rsid w:val="00C426DE"/>
    <w:rsid w:val="00C50404"/>
    <w:rsid w:val="00CF6D3D"/>
    <w:rsid w:val="00D44792"/>
    <w:rsid w:val="00D96F6D"/>
    <w:rsid w:val="00DC7AFB"/>
    <w:rsid w:val="00E301DF"/>
    <w:rsid w:val="00E347F4"/>
    <w:rsid w:val="00EA4A5A"/>
    <w:rsid w:val="00ED29C8"/>
    <w:rsid w:val="00EF1B4E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0241-9AB9-470B-B63E-34D7B34E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Nury Viviana Gomez Roa</cp:lastModifiedBy>
  <cp:revision>2</cp:revision>
  <dcterms:created xsi:type="dcterms:W3CDTF">2019-01-31T15:17:00Z</dcterms:created>
  <dcterms:modified xsi:type="dcterms:W3CDTF">2019-01-31T15:17:00Z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