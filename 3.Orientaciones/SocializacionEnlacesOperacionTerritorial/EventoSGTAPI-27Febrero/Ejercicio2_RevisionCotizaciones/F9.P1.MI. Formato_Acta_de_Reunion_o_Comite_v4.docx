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992"/>
        <w:gridCol w:w="851"/>
        <w:gridCol w:w="850"/>
        <w:gridCol w:w="1134"/>
        <w:gridCol w:w="993"/>
        <w:gridCol w:w="1847"/>
      </w:tblGrid>
      <w:tr w:rsidR="00092A47" w:rsidRPr="005B0A19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bookmarkStart w:id="0" w:name="_GoBack"/>
            <w:bookmarkEnd w:id="0"/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ACTA DE REUNIÓN O COMITÉ </w:t>
            </w:r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N°</w:t>
            </w:r>
            <w:proofErr w:type="spellEnd"/>
          </w:p>
        </w:tc>
      </w:tr>
      <w:tr w:rsidR="00DC33CA" w:rsidRPr="005B0A19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</w:p>
        </w:tc>
        <w:tc>
          <w:tcPr>
            <w:tcW w:w="4824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40411F" w:rsidRPr="005B0A19" w:rsidTr="00684D07">
        <w:trPr>
          <w:trHeight w:val="340"/>
        </w:trPr>
        <w:tc>
          <w:tcPr>
            <w:tcW w:w="2802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:rsidR="0040411F" w:rsidRPr="0051394A" w:rsidRDefault="0040411F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672D98" w:rsidRPr="005B0A19" w:rsidTr="001F36C2">
        <w:trPr>
          <w:trHeight w:val="363"/>
        </w:trPr>
        <w:tc>
          <w:tcPr>
            <w:tcW w:w="9752" w:type="dxa"/>
            <w:gridSpan w:val="8"/>
          </w:tcPr>
          <w:p w:rsidR="00A24EC7" w:rsidRDefault="00A24EC7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2D758B" w:rsidRPr="005B0A19" w:rsidRDefault="002D758B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AB47FE" w:rsidRDefault="00AB47FE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B225ED" w:rsidRDefault="00B225ED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493A7A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AB47FE" w:rsidRDefault="00AB47FE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E7284D" w:rsidRDefault="00E7284D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DC33CA" w:rsidRPr="005B0A19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Decisiones:</w:t>
            </w:r>
            <w:r w:rsidR="00EE0910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  <w:p w:rsidR="002D758B" w:rsidRDefault="002D758B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2D758B" w:rsidRDefault="002D758B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E7284D" w:rsidRDefault="00E7284D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E7284D" w:rsidRPr="00A8245A" w:rsidRDefault="00E7284D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840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672D98" w:rsidRPr="005B0A19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797CB7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672D98" w:rsidRPr="005B0A19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D442E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D442E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F55E4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1985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0B" w:rsidRDefault="0090660B">
      <w:r>
        <w:separator/>
      </w:r>
    </w:p>
  </w:endnote>
  <w:endnote w:type="continuationSeparator" w:id="0">
    <w:p w:rsidR="0090660B" w:rsidRDefault="0090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BA1C03" w:rsidRPr="002D758B" w:rsidRDefault="00912FD7" w:rsidP="00912FD7">
    <w:pPr>
      <w:tabs>
        <w:tab w:val="left" w:pos="4470"/>
        <w:tab w:val="center" w:pos="4848"/>
      </w:tabs>
      <w:jc w:val="center"/>
    </w:pPr>
    <w:r>
      <w:rPr>
        <w:noProof/>
        <w:lang w:eastAsia="es-CO"/>
      </w:rPr>
      <w:drawing>
        <wp:inline distT="0" distB="0" distL="0" distR="0">
          <wp:extent cx="2784390" cy="2171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se nueva_Mesa de trabaj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8139" cy="228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1C03"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4" name="Imagen 4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A1C03" w:rsidRPr="00E7284D" w:rsidRDefault="00BA1C03" w:rsidP="00E7284D">
    <w:pPr>
      <w:autoSpaceDE w:val="0"/>
      <w:autoSpaceDN w:val="0"/>
      <w:adjustRightInd w:val="0"/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3" name="Imagen 3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="00050B8E" w:rsidRPr="00050B8E">
      <w:rPr>
        <w:rFonts w:ascii="Arial" w:hAnsi="Arial" w:cs="Arial"/>
        <w:sz w:val="12"/>
        <w:szCs w:val="12"/>
      </w:rPr>
      <w:t>DE ACUERDO A</w:t>
    </w:r>
    <w:proofErr w:type="gramEnd"/>
    <w:r w:rsidR="00050B8E"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0B" w:rsidRDefault="0090660B">
      <w:r>
        <w:separator/>
      </w:r>
    </w:p>
  </w:footnote>
  <w:footnote w:type="continuationSeparator" w:id="0">
    <w:p w:rsidR="0090660B" w:rsidRDefault="00906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90660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55"/>
      <w:gridCol w:w="3288"/>
      <w:gridCol w:w="1434"/>
      <w:gridCol w:w="1649"/>
      <w:gridCol w:w="1760"/>
    </w:tblGrid>
    <w:tr w:rsidR="00D208C3" w:rsidRPr="00624C3C" w:rsidTr="00D208C3">
      <w:trPr>
        <w:cantSplit/>
        <w:trHeight w:val="928"/>
      </w:trPr>
      <w:tc>
        <w:tcPr>
          <w:tcW w:w="803" w:type="pct"/>
          <w:vMerge w:val="restart"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410670D6" wp14:editId="2F2397FC">
                <wp:simplePos x="0" y="0"/>
                <wp:positionH relativeFrom="column">
                  <wp:posOffset>-635</wp:posOffset>
                </wp:positionH>
                <wp:positionV relativeFrom="paragraph">
                  <wp:posOffset>69850</wp:posOffset>
                </wp:positionV>
                <wp:extent cx="885825" cy="1062745"/>
                <wp:effectExtent l="0" t="0" r="0" b="4445"/>
                <wp:wrapNone/>
                <wp:docPr id="10" name="Imagen 10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98" w:type="pct"/>
          <w:vMerge w:val="restart"/>
        </w:tcPr>
        <w:p w:rsidR="00B225ED" w:rsidRPr="00624C3C" w:rsidRDefault="00B225ED" w:rsidP="002D758B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</w:p>
        <w:p w:rsidR="00B225ED" w:rsidRPr="00624C3C" w:rsidRDefault="00B225ED" w:rsidP="002D758B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:rsidR="00B225ED" w:rsidRPr="00624C3C" w:rsidRDefault="00B225ED" w:rsidP="002D758B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:rsidR="00B225ED" w:rsidRPr="00624C3C" w:rsidRDefault="00B225ED" w:rsidP="002D758B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B225ED" w:rsidRPr="00624C3C" w:rsidRDefault="00B225ED" w:rsidP="002D758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  <w:p w:rsidR="00B225ED" w:rsidRPr="00624C3C" w:rsidRDefault="00B225ED" w:rsidP="002D758B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740" w:type="pct"/>
          <w:vAlign w:val="center"/>
        </w:tcPr>
        <w:p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51" w:type="pct"/>
          <w:vAlign w:val="center"/>
        </w:tcPr>
        <w:p w:rsidR="00B225ED" w:rsidRPr="00624C3C" w:rsidRDefault="00FA388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16/11/2017</w:t>
          </w:r>
        </w:p>
      </w:tc>
      <w:tc>
        <w:tcPr>
          <w:tcW w:w="909" w:type="pct"/>
          <w:vMerge w:val="restart"/>
          <w:vAlign w:val="center"/>
        </w:tcPr>
        <w:p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inline distT="0" distB="0" distL="0" distR="0" wp14:anchorId="313B4262" wp14:editId="2F173ED6">
                <wp:extent cx="1027034" cy="600075"/>
                <wp:effectExtent l="0" t="0" r="1905" b="0"/>
                <wp:docPr id="1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054" cy="606514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B225ED" w:rsidRPr="00624C3C" w:rsidTr="00D208C3">
      <w:tblPrEx>
        <w:tblCellMar>
          <w:left w:w="108" w:type="dxa"/>
          <w:right w:w="108" w:type="dxa"/>
        </w:tblCellMar>
      </w:tblPrEx>
      <w:trPr>
        <w:cantSplit/>
        <w:trHeight w:val="746"/>
      </w:trPr>
      <w:tc>
        <w:tcPr>
          <w:tcW w:w="803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698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740" w:type="pct"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E7284D" w:rsidP="002D758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4</w:t>
          </w:r>
        </w:p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  <w:tc>
        <w:tcPr>
          <w:tcW w:w="851" w:type="pct"/>
          <w:tcMar>
            <w:left w:w="57" w:type="dxa"/>
            <w:right w:w="57" w:type="dxa"/>
          </w:tcMar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A388B" w:rsidRPr="00FA388B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A388B" w:rsidRPr="00FA388B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9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90660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90660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1CF5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3E35"/>
    <w:rsid w:val="008F61C0"/>
    <w:rsid w:val="009051B2"/>
    <w:rsid w:val="0090660B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223F6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7011B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E9DAA-4CFD-43CD-9A6E-6D67DE16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</Template>
  <TotalTime>0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Diego Andrés Buendía</cp:lastModifiedBy>
  <cp:revision>2</cp:revision>
  <cp:lastPrinted>2015-10-15T15:26:00Z</cp:lastPrinted>
  <dcterms:created xsi:type="dcterms:W3CDTF">2018-04-04T21:52:00Z</dcterms:created>
  <dcterms:modified xsi:type="dcterms:W3CDTF">2018-04-04T21:52:00Z</dcterms:modified>
</cp:coreProperties>
</file>