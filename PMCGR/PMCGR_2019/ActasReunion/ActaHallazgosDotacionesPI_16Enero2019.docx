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2"/>
        <w:gridCol w:w="283"/>
        <w:gridCol w:w="1021"/>
        <w:gridCol w:w="822"/>
        <w:gridCol w:w="850"/>
        <w:gridCol w:w="1447"/>
        <w:gridCol w:w="680"/>
        <w:gridCol w:w="1847"/>
      </w:tblGrid>
      <w:tr w:rsidR="00092A47" w:rsidRPr="00840C5C" w14:paraId="10DD160D" w14:textId="77777777" w:rsidTr="00B9743A">
        <w:trPr>
          <w:trHeight w:val="340"/>
        </w:trPr>
        <w:tc>
          <w:tcPr>
            <w:tcW w:w="9752" w:type="dxa"/>
            <w:gridSpan w:val="8"/>
            <w:shd w:val="clear" w:color="auto" w:fill="auto"/>
            <w:vAlign w:val="center"/>
          </w:tcPr>
          <w:p w14:paraId="3AF2D4DE" w14:textId="77777777" w:rsidR="00092A47" w:rsidRPr="00840C5C" w:rsidRDefault="00092A47" w:rsidP="00840C5C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bookmarkStart w:id="0" w:name="_GoBack"/>
            <w:bookmarkEnd w:id="0"/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ACTA DE REUNIÓN O COMITÉ N</w:t>
            </w:r>
            <w:r w:rsidR="0063684C"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 </w:t>
            </w: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°</w:t>
            </w:r>
            <w:r w:rsidR="0063684C"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1</w:t>
            </w:r>
          </w:p>
        </w:tc>
      </w:tr>
      <w:tr w:rsidR="00DC33CA" w:rsidRPr="00840C5C" w14:paraId="12FB8E63" w14:textId="77777777" w:rsidTr="007C6D28">
        <w:trPr>
          <w:trHeight w:val="340"/>
        </w:trPr>
        <w:tc>
          <w:tcPr>
            <w:tcW w:w="4928" w:type="dxa"/>
            <w:gridSpan w:val="4"/>
            <w:shd w:val="clear" w:color="auto" w:fill="auto"/>
            <w:vAlign w:val="center"/>
          </w:tcPr>
          <w:p w14:paraId="0CA3BC8E" w14:textId="2A86BD97" w:rsidR="00DC33CA" w:rsidRPr="00840C5C" w:rsidRDefault="00DC33CA" w:rsidP="00840C5C">
            <w:pPr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Hora:</w:t>
            </w:r>
            <w:r w:rsidR="003900CE"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 </w:t>
            </w:r>
            <w:r w:rsidR="00B93AB7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10</w:t>
            </w:r>
            <w:r w:rsidR="0063684C" w:rsidRPr="009E3B32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:00 </w:t>
            </w:r>
            <w:r w:rsidR="009E3B32" w:rsidRPr="009E3B32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a</w:t>
            </w:r>
            <w:r w:rsidR="0063684C" w:rsidRPr="009E3B32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.m.</w:t>
            </w:r>
          </w:p>
        </w:tc>
        <w:tc>
          <w:tcPr>
            <w:tcW w:w="4824" w:type="dxa"/>
            <w:gridSpan w:val="4"/>
            <w:vAlign w:val="center"/>
          </w:tcPr>
          <w:p w14:paraId="0085402C" w14:textId="436507FB" w:rsidR="00DC33CA" w:rsidRPr="00840C5C" w:rsidRDefault="00DC33CA" w:rsidP="00840C5C">
            <w:pPr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Fecha:  </w:t>
            </w:r>
            <w:r w:rsidR="00B93AB7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16 enero</w:t>
            </w:r>
            <w:r w:rsidR="0063684C" w:rsidRPr="00840C5C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de 201</w:t>
            </w:r>
            <w:r w:rsidR="00B93AB7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9</w:t>
            </w:r>
          </w:p>
        </w:tc>
      </w:tr>
      <w:tr w:rsidR="000D12B2" w:rsidRPr="00840C5C" w14:paraId="36A698ED" w14:textId="77777777" w:rsidTr="00684D07">
        <w:trPr>
          <w:trHeight w:val="340"/>
        </w:trPr>
        <w:tc>
          <w:tcPr>
            <w:tcW w:w="2802" w:type="dxa"/>
            <w:vAlign w:val="center"/>
          </w:tcPr>
          <w:p w14:paraId="57921A7F" w14:textId="77777777" w:rsidR="000D12B2" w:rsidRPr="00840C5C" w:rsidRDefault="00DC33CA" w:rsidP="00840C5C">
            <w:pPr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Lugar:</w:t>
            </w:r>
          </w:p>
        </w:tc>
        <w:tc>
          <w:tcPr>
            <w:tcW w:w="6950" w:type="dxa"/>
            <w:gridSpan w:val="7"/>
            <w:vAlign w:val="center"/>
          </w:tcPr>
          <w:p w14:paraId="1B0F57C3" w14:textId="219FD85E" w:rsidR="000D12B2" w:rsidRPr="00840C5C" w:rsidRDefault="0063684C" w:rsidP="00C43A3C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Oficina de</w:t>
            </w:r>
            <w:r w:rsidR="00B93AB7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infraestructura y Dotaciones de la</w:t>
            </w:r>
            <w:r w:rsidRPr="00840C5C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Subdirección de Operación de la Atención a la Primera Infancia</w:t>
            </w:r>
          </w:p>
        </w:tc>
      </w:tr>
      <w:tr w:rsidR="000D12B2" w:rsidRPr="00840C5C" w14:paraId="5BF5C7D5" w14:textId="77777777" w:rsidTr="00684D07">
        <w:trPr>
          <w:trHeight w:val="340"/>
        </w:trPr>
        <w:tc>
          <w:tcPr>
            <w:tcW w:w="2802" w:type="dxa"/>
            <w:vAlign w:val="center"/>
          </w:tcPr>
          <w:p w14:paraId="304581B5" w14:textId="77777777" w:rsidR="000D12B2" w:rsidRPr="00840C5C" w:rsidRDefault="00E70315" w:rsidP="00840C5C">
            <w:pPr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Dependencia que </w:t>
            </w:r>
            <w:r w:rsidR="00DC33CA"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Convoca:</w:t>
            </w:r>
          </w:p>
        </w:tc>
        <w:tc>
          <w:tcPr>
            <w:tcW w:w="6950" w:type="dxa"/>
            <w:gridSpan w:val="7"/>
            <w:vAlign w:val="center"/>
          </w:tcPr>
          <w:p w14:paraId="758DCCC6" w14:textId="7496798F" w:rsidR="000D12B2" w:rsidRPr="00840C5C" w:rsidRDefault="00B93AB7" w:rsidP="00C43A3C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Oficina de Control Interno</w:t>
            </w:r>
          </w:p>
        </w:tc>
      </w:tr>
      <w:tr w:rsidR="000D12B2" w:rsidRPr="00840C5C" w14:paraId="136FDD7F" w14:textId="77777777" w:rsidTr="00684D07">
        <w:trPr>
          <w:trHeight w:val="340"/>
        </w:trPr>
        <w:tc>
          <w:tcPr>
            <w:tcW w:w="2802" w:type="dxa"/>
            <w:vAlign w:val="center"/>
          </w:tcPr>
          <w:p w14:paraId="7F00129D" w14:textId="77777777" w:rsidR="000D12B2" w:rsidRPr="00840C5C" w:rsidRDefault="00DC33CA" w:rsidP="00840C5C">
            <w:pPr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Proceso:</w:t>
            </w:r>
          </w:p>
        </w:tc>
        <w:tc>
          <w:tcPr>
            <w:tcW w:w="6950" w:type="dxa"/>
            <w:gridSpan w:val="7"/>
            <w:vAlign w:val="center"/>
          </w:tcPr>
          <w:p w14:paraId="40D701E1" w14:textId="77777777" w:rsidR="000D12B2" w:rsidRPr="00840C5C" w:rsidRDefault="0063684C" w:rsidP="00C43A3C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Promoción y Prevención- Dotaciones de Primera Infancia</w:t>
            </w:r>
          </w:p>
        </w:tc>
      </w:tr>
      <w:tr w:rsidR="0040411F" w:rsidRPr="00840C5C" w14:paraId="4DC51642" w14:textId="77777777" w:rsidTr="00684D07">
        <w:trPr>
          <w:trHeight w:val="340"/>
        </w:trPr>
        <w:tc>
          <w:tcPr>
            <w:tcW w:w="2802" w:type="dxa"/>
            <w:vAlign w:val="center"/>
          </w:tcPr>
          <w:p w14:paraId="459112EC" w14:textId="77777777" w:rsidR="0040411F" w:rsidRPr="00840C5C" w:rsidRDefault="00DC33CA" w:rsidP="00840C5C">
            <w:pPr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Objetivo:</w:t>
            </w:r>
          </w:p>
        </w:tc>
        <w:tc>
          <w:tcPr>
            <w:tcW w:w="6950" w:type="dxa"/>
            <w:gridSpan w:val="7"/>
            <w:vAlign w:val="center"/>
          </w:tcPr>
          <w:p w14:paraId="698FD401" w14:textId="318DA53F" w:rsidR="0040411F" w:rsidRPr="00840C5C" w:rsidRDefault="00B93AB7" w:rsidP="00C43A3C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Explicar </w:t>
            </w:r>
            <w:r w:rsidR="00793E9A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proceso y acciones de mejora</w:t>
            </w:r>
            <w:r w:rsidR="00651415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implementadas </w:t>
            </w:r>
            <w:r w:rsidR="00793E9A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en el tema </w:t>
            </w:r>
            <w:r w:rsidR="00C43A3C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de dotaciones de</w:t>
            </w:r>
            <w:r w:rsidR="00651415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sde la Dirección de</w:t>
            </w:r>
            <w:r w:rsidR="00C43A3C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</w:t>
            </w:r>
            <w:r w:rsidR="00651415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P</w:t>
            </w:r>
            <w:r w:rsidR="00C43A3C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rimera </w:t>
            </w:r>
            <w:r w:rsidR="00651415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I</w:t>
            </w:r>
            <w:r w:rsidR="00C43A3C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nfancia</w:t>
            </w:r>
            <w:r w:rsidR="006346D0" w:rsidRPr="006346D0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.</w:t>
            </w:r>
          </w:p>
        </w:tc>
      </w:tr>
      <w:tr w:rsidR="00672D98" w:rsidRPr="00840C5C" w14:paraId="1FEA308E" w14:textId="77777777" w:rsidTr="001F36C2">
        <w:trPr>
          <w:trHeight w:val="363"/>
        </w:trPr>
        <w:tc>
          <w:tcPr>
            <w:tcW w:w="9752" w:type="dxa"/>
            <w:gridSpan w:val="8"/>
          </w:tcPr>
          <w:p w14:paraId="1CF3D166" w14:textId="77777777" w:rsidR="00672D98" w:rsidRPr="00840C5C" w:rsidRDefault="00DC33CA" w:rsidP="00840C5C">
            <w:pPr>
              <w:spacing w:after="200"/>
              <w:jc w:val="both"/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</w:pPr>
            <w:r w:rsidRPr="00840C5C"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  <w:t xml:space="preserve">Agenda: </w:t>
            </w:r>
          </w:p>
          <w:p w14:paraId="50B4ED5A" w14:textId="49DEA891" w:rsidR="007C60D9" w:rsidRDefault="00884B8A" w:rsidP="00017FE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 w:rsidRPr="00884B8A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Explicación de la ruta operativa de Primera 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I</w:t>
            </w:r>
            <w:r w:rsidRPr="00884B8A">
              <w:rPr>
                <w:rFonts w:ascii="Arial Narrow" w:hAnsi="Arial Narrow" w:cs="Calibri"/>
                <w:color w:val="000000"/>
                <w:sz w:val="22"/>
                <w:szCs w:val="22"/>
              </w:rPr>
              <w:t>nfancia</w:t>
            </w:r>
            <w:r w:rsidR="007C60D9" w:rsidRPr="00884B8A">
              <w:rPr>
                <w:rFonts w:ascii="Arial Narrow" w:hAnsi="Arial Narrow" w:cs="Calibri"/>
                <w:color w:val="000000"/>
                <w:sz w:val="22"/>
                <w:szCs w:val="22"/>
              </w:rPr>
              <w:t>.</w:t>
            </w:r>
          </w:p>
          <w:p w14:paraId="7DF5AC3F" w14:textId="64ABAC3A" w:rsidR="00383EFE" w:rsidRDefault="00383EFE" w:rsidP="00017FE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Acciones de mejora aplicadas en la vigencia 2018.</w:t>
            </w:r>
          </w:p>
          <w:p w14:paraId="0D16EAC5" w14:textId="36B13381" w:rsidR="00884B8A" w:rsidRPr="00884B8A" w:rsidRDefault="00884B8A" w:rsidP="00017FE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Retos en 2019 en el tema de dotaciones de </w:t>
            </w:r>
            <w:r w:rsidRPr="00884B8A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Primera 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I</w:t>
            </w:r>
            <w:r w:rsidRPr="00884B8A">
              <w:rPr>
                <w:rFonts w:ascii="Arial Narrow" w:hAnsi="Arial Narrow" w:cs="Calibri"/>
                <w:color w:val="000000"/>
                <w:sz w:val="22"/>
                <w:szCs w:val="22"/>
              </w:rPr>
              <w:t>nfancia.</w:t>
            </w:r>
          </w:p>
          <w:p w14:paraId="5507968C" w14:textId="77777777" w:rsidR="007C60D9" w:rsidRPr="00884B8A" w:rsidRDefault="007C60D9" w:rsidP="00840C5C">
            <w:pPr>
              <w:pStyle w:val="Prrafodelista"/>
              <w:ind w:left="720"/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 w:rsidRPr="00884B8A">
              <w:rPr>
                <w:rFonts w:ascii="Arial Narrow" w:hAnsi="Arial Narrow" w:cs="Calibri"/>
                <w:color w:val="000000"/>
                <w:sz w:val="22"/>
                <w:szCs w:val="22"/>
              </w:rPr>
              <w:t>Decisiones y compromisos.</w:t>
            </w:r>
          </w:p>
          <w:p w14:paraId="1F275C24" w14:textId="77777777" w:rsidR="002D758B" w:rsidRPr="00840C5C" w:rsidRDefault="002D758B" w:rsidP="00840C5C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  <w:p w14:paraId="44069E67" w14:textId="77777777" w:rsidR="00E34F63" w:rsidRPr="00840C5C" w:rsidRDefault="00DC33CA" w:rsidP="00840C5C">
            <w:pPr>
              <w:jc w:val="both"/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</w:pPr>
            <w:r w:rsidRPr="00840C5C"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  <w:t xml:space="preserve">Desarrollo: </w:t>
            </w:r>
          </w:p>
          <w:p w14:paraId="4CF7C0A4" w14:textId="723A71FD" w:rsidR="00E34F63" w:rsidRPr="00F53701" w:rsidRDefault="00F53701" w:rsidP="00840C5C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  <w:t xml:space="preserve"> </w:t>
            </w:r>
          </w:p>
          <w:p w14:paraId="4733DAF0" w14:textId="0C4B09A6" w:rsidR="00F53701" w:rsidRPr="00F53701" w:rsidRDefault="00F53701" w:rsidP="00840C5C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 w:rsidRPr="00F53701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Conforme a la solicitud de la 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profesional de la Oficina de Control Interno, </w:t>
            </w:r>
            <w:r w:rsidRPr="00F53701">
              <w:rPr>
                <w:rFonts w:ascii="Arial Narrow" w:hAnsi="Arial Narrow" w:cs="Calibri"/>
                <w:color w:val="000000"/>
                <w:sz w:val="22"/>
                <w:szCs w:val="22"/>
              </w:rPr>
              <w:t>Gloria Nova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,</w:t>
            </w:r>
            <w:r w:rsidRPr="00F53701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 se procede a explicar paso a paso la ruta de dotacion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e</w:t>
            </w:r>
            <w:r w:rsidRPr="00F53701">
              <w:rPr>
                <w:rFonts w:ascii="Arial Narrow" w:hAnsi="Arial Narrow" w:cs="Calibri"/>
                <w:color w:val="000000"/>
                <w:sz w:val="22"/>
                <w:szCs w:val="22"/>
              </w:rPr>
              <w:t>s de primera infancia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 destacando las oportunidades de mejora que se tienen identificadas y que deben incluirse dentro del Plan de Mejoramiento de la Contraloría General de la República- PMCGR en 2019, frente a los hallazgos en el tema</w:t>
            </w:r>
            <w:r w:rsidR="00893831">
              <w:rPr>
                <w:rFonts w:ascii="Arial Narrow" w:hAnsi="Arial Narrow" w:cs="Calibri"/>
                <w:color w:val="000000"/>
                <w:sz w:val="22"/>
                <w:szCs w:val="22"/>
              </w:rPr>
              <w:t>.</w:t>
            </w:r>
          </w:p>
          <w:p w14:paraId="1D8D81A2" w14:textId="4CD8F513" w:rsidR="003B220B" w:rsidRDefault="003B220B" w:rsidP="00840C5C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  <w:p w14:paraId="6180AB01" w14:textId="0F53F306" w:rsidR="00B2577E" w:rsidRPr="00EA30EC" w:rsidRDefault="00F53701" w:rsidP="00EA30EC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</w:pPr>
            <w:r w:rsidRPr="00EA30EC"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  <w:t xml:space="preserve">Explicación </w:t>
            </w:r>
            <w:r w:rsidR="00537E43" w:rsidRPr="00EA30EC"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  <w:t xml:space="preserve">de </w:t>
            </w:r>
            <w:r w:rsidRPr="00EA30EC"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  <w:t>la ruta operativa de Primera infancia</w:t>
            </w:r>
            <w:r w:rsidR="00893831" w:rsidRPr="00EA30EC"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  <w:t xml:space="preserve"> </w:t>
            </w:r>
            <w:r w:rsidR="00B2577E" w:rsidRPr="00EA30EC">
              <w:rPr>
                <w:rFonts w:ascii="Arial Narrow" w:hAnsi="Arial Narrow" w:cs="Calibri"/>
                <w:color w:val="000000"/>
                <w:sz w:val="22"/>
                <w:szCs w:val="22"/>
              </w:rPr>
              <w:t>en la adquisición de dotaciones con recursos ICBF, en el marco de contratos de aporte que comprenden las siguientes actividades:</w:t>
            </w:r>
          </w:p>
          <w:p w14:paraId="61422563" w14:textId="2D95A8FD" w:rsidR="006F12B5" w:rsidRDefault="006F12B5" w:rsidP="00840C5C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  <w:p w14:paraId="4AA53B2B" w14:textId="77777777" w:rsidR="006F12B5" w:rsidRPr="006F12B5" w:rsidRDefault="006F12B5" w:rsidP="006F12B5">
            <w:pPr>
              <w:shd w:val="clear" w:color="auto" w:fill="FFFFFF"/>
              <w:jc w:val="both"/>
              <w:rPr>
                <w:rFonts w:ascii="Arial Narrow" w:eastAsia="Adobe Ming Std L" w:hAnsi="Arial Narrow" w:cs="Arial"/>
                <w:color w:val="0D0D0D"/>
                <w:sz w:val="22"/>
                <w:szCs w:val="22"/>
                <w:lang w:eastAsia="es-CO"/>
              </w:rPr>
            </w:pPr>
            <w:r w:rsidRPr="006F12B5">
              <w:rPr>
                <w:rFonts w:ascii="Arial Narrow" w:eastAsia="Adobe Ming Std L" w:hAnsi="Arial Narrow" w:cs="Arial"/>
                <w:b/>
                <w:bCs/>
                <w:color w:val="0D0D0D"/>
                <w:sz w:val="22"/>
                <w:szCs w:val="22"/>
                <w:lang w:eastAsia="es-CO"/>
              </w:rPr>
              <w:t xml:space="preserve">Identificar las Unidades de Servicio - UDS a dotar: </w:t>
            </w:r>
            <w:r w:rsidRPr="006F12B5">
              <w:rPr>
                <w:rFonts w:ascii="Arial Narrow" w:eastAsia="Adobe Ming Std L" w:hAnsi="Arial Narrow" w:cs="Arial"/>
                <w:color w:val="0D0D0D"/>
                <w:sz w:val="22"/>
                <w:szCs w:val="22"/>
                <w:lang w:eastAsia="es-CO"/>
              </w:rPr>
              <w:t xml:space="preserve">las necesidades de dotación inicial o reposición de dotación deben ser identificadas por las Regionales ICBF para cada Centro Zonal </w:t>
            </w:r>
            <w:r w:rsidRPr="006F12B5">
              <w:rPr>
                <w:rFonts w:ascii="Arial Narrow" w:eastAsia="Adobe Ming Std L" w:hAnsi="Arial Narrow" w:cs="ArialMT"/>
                <w:color w:val="0D0D0D"/>
                <w:sz w:val="22"/>
                <w:szCs w:val="22"/>
                <w:lang w:eastAsia="es-CO"/>
              </w:rPr>
              <w:t xml:space="preserve">– </w:t>
            </w:r>
            <w:r w:rsidRPr="006F12B5">
              <w:rPr>
                <w:rFonts w:ascii="Arial Narrow" w:eastAsia="Adobe Ming Std L" w:hAnsi="Arial Narrow" w:cs="Arial"/>
                <w:color w:val="0D0D0D"/>
                <w:sz w:val="22"/>
                <w:szCs w:val="22"/>
                <w:lang w:eastAsia="es-CO"/>
              </w:rPr>
              <w:t xml:space="preserve">CZ, Entidad Administradora del Servicio y UDS; y ser diligenciadas en el </w:t>
            </w:r>
            <w:r w:rsidRPr="006F12B5">
              <w:rPr>
                <w:rFonts w:ascii="Arial Narrow" w:eastAsia="Adobe Ming Std L" w:hAnsi="Arial Narrow" w:cs="Arial"/>
                <w:i/>
                <w:iCs/>
                <w:color w:val="002060"/>
                <w:sz w:val="22"/>
                <w:szCs w:val="22"/>
                <w:u w:val="single"/>
                <w:lang w:eastAsia="es-CO"/>
              </w:rPr>
              <w:t>f</w:t>
            </w:r>
            <w:proofErr w:type="gramStart"/>
            <w:r w:rsidRPr="006F12B5">
              <w:rPr>
                <w:rFonts w:ascii="Arial Narrow" w:eastAsia="Adobe Ming Std L" w:hAnsi="Arial Narrow" w:cs="Arial"/>
                <w:i/>
                <w:iCs/>
                <w:color w:val="002060"/>
                <w:sz w:val="22"/>
                <w:szCs w:val="22"/>
                <w:u w:val="single"/>
                <w:lang w:eastAsia="es-CO"/>
              </w:rPr>
              <w:t>2.g10.pp</w:t>
            </w:r>
            <w:proofErr w:type="gramEnd"/>
            <w:r w:rsidRPr="006F12B5">
              <w:rPr>
                <w:rFonts w:ascii="Arial Narrow" w:eastAsia="Adobe Ming Std L" w:hAnsi="Arial Narrow" w:cs="Arial"/>
                <w:i/>
                <w:iCs/>
                <w:color w:val="002060"/>
                <w:sz w:val="22"/>
                <w:szCs w:val="22"/>
                <w:u w:val="single"/>
                <w:lang w:eastAsia="es-CO"/>
              </w:rPr>
              <w:t>_formato_de_identificacion_de_necesidades_de_dotacion_v1</w:t>
            </w:r>
            <w:r w:rsidRPr="006F12B5">
              <w:rPr>
                <w:rFonts w:ascii="Arial Narrow" w:eastAsia="Adobe Ming Std L" w:hAnsi="Arial Narrow" w:cs="Arial"/>
                <w:i/>
                <w:iCs/>
                <w:color w:val="0D0D0D"/>
                <w:sz w:val="22"/>
                <w:szCs w:val="22"/>
                <w:lang w:eastAsia="es-CO"/>
              </w:rPr>
              <w:t xml:space="preserve">. </w:t>
            </w:r>
          </w:p>
          <w:p w14:paraId="611D6659" w14:textId="3FEC3CF9" w:rsidR="006F12B5" w:rsidRPr="006F12B5" w:rsidRDefault="006F12B5" w:rsidP="00840C5C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  <w:p w14:paraId="53FCC24D" w14:textId="77777777" w:rsidR="007F45C4" w:rsidRPr="007F45C4" w:rsidRDefault="007F45C4" w:rsidP="007F45C4">
            <w:pPr>
              <w:shd w:val="clear" w:color="auto" w:fill="FFFFFF"/>
              <w:jc w:val="both"/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</w:pPr>
            <w:r w:rsidRPr="007F45C4">
              <w:rPr>
                <w:rFonts w:ascii="Arial Narrow" w:hAnsi="Arial Narrow" w:cs="Arial"/>
                <w:b/>
                <w:bCs/>
                <w:color w:val="0D0D0D"/>
                <w:sz w:val="22"/>
                <w:szCs w:val="22"/>
                <w:lang w:eastAsia="es-CO"/>
              </w:rPr>
              <w:t xml:space="preserve">Remitir formato diligenciado al Equipo de dotaciones de la Subdirección de Operación de la Atención a la Primera Infancia -SOAPI: </w:t>
            </w:r>
            <w:r w:rsidRPr="007F45C4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cada regional debe remitir al Equipo de Dotaciones la identificación de sus necesidades de dotación inicial o reposición de dotación en el </w:t>
            </w:r>
            <w:r w:rsidRPr="007F45C4">
              <w:rPr>
                <w:rFonts w:ascii="Arial Narrow" w:hAnsi="Arial Narrow" w:cs="Arial"/>
                <w:i/>
                <w:iCs/>
                <w:color w:val="002060"/>
                <w:sz w:val="22"/>
                <w:szCs w:val="22"/>
                <w:u w:val="single"/>
                <w:lang w:eastAsia="es-CO"/>
              </w:rPr>
              <w:t>f</w:t>
            </w:r>
            <w:proofErr w:type="gramStart"/>
            <w:r w:rsidRPr="007F45C4">
              <w:rPr>
                <w:rFonts w:ascii="Arial Narrow" w:hAnsi="Arial Narrow" w:cs="Arial"/>
                <w:i/>
                <w:iCs/>
                <w:color w:val="002060"/>
                <w:sz w:val="22"/>
                <w:szCs w:val="22"/>
                <w:u w:val="single"/>
                <w:lang w:eastAsia="es-CO"/>
              </w:rPr>
              <w:t>2.g10.pp</w:t>
            </w:r>
            <w:proofErr w:type="gramEnd"/>
            <w:r w:rsidRPr="007F45C4">
              <w:rPr>
                <w:rFonts w:ascii="Arial Narrow" w:hAnsi="Arial Narrow" w:cs="Arial"/>
                <w:i/>
                <w:iCs/>
                <w:color w:val="002060"/>
                <w:sz w:val="22"/>
                <w:szCs w:val="22"/>
                <w:u w:val="single"/>
                <w:lang w:eastAsia="es-CO"/>
              </w:rPr>
              <w:t>_formato_de_identificacion_de_necesidades_de_dotacion_v1</w:t>
            </w:r>
            <w:r w:rsidRPr="007F45C4">
              <w:rPr>
                <w:rFonts w:ascii="Arial Narrow" w:hAnsi="Arial Narrow" w:cs="Arial"/>
                <w:i/>
                <w:iCs/>
                <w:color w:val="0D0D0D"/>
                <w:sz w:val="22"/>
                <w:szCs w:val="22"/>
                <w:lang w:eastAsia="es-CO"/>
              </w:rPr>
              <w:t>.</w:t>
            </w:r>
          </w:p>
          <w:p w14:paraId="22B6D546" w14:textId="77777777" w:rsidR="007F45C4" w:rsidRPr="007F45C4" w:rsidRDefault="007F45C4" w:rsidP="007F45C4">
            <w:pPr>
              <w:pStyle w:val="Prrafodelista"/>
              <w:rPr>
                <w:rFonts w:ascii="Arial Narrow" w:hAnsi="Arial Narrow" w:cs="Arial"/>
                <w:b/>
                <w:bCs/>
                <w:color w:val="0D0D0D"/>
                <w:sz w:val="22"/>
                <w:szCs w:val="22"/>
              </w:rPr>
            </w:pPr>
          </w:p>
          <w:p w14:paraId="5B2094FA" w14:textId="77777777" w:rsidR="007F45C4" w:rsidRPr="007F45C4" w:rsidRDefault="007F45C4" w:rsidP="007F45C4">
            <w:pPr>
              <w:shd w:val="clear" w:color="auto" w:fill="FFFFFF"/>
              <w:jc w:val="both"/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</w:pPr>
            <w:r w:rsidRPr="007F45C4">
              <w:rPr>
                <w:rFonts w:ascii="Arial Narrow" w:hAnsi="Arial Narrow" w:cs="Arial"/>
                <w:b/>
                <w:bCs/>
                <w:color w:val="0D0D0D"/>
                <w:sz w:val="22"/>
                <w:szCs w:val="22"/>
                <w:lang w:eastAsia="es-CO"/>
              </w:rPr>
              <w:t xml:space="preserve">Consolidar en Matriz y remitir a Grupo Financiero Dirección de Primera Infancia- DPI: </w:t>
            </w:r>
            <w:r w:rsidRPr="007F45C4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el Equipo de dotaciones consolida la información de todas las Regionales en la </w:t>
            </w:r>
            <w:r w:rsidRPr="007F45C4">
              <w:rPr>
                <w:rFonts w:ascii="Arial Narrow" w:hAnsi="Arial Narrow" w:cs="Arial"/>
                <w:i/>
                <w:iCs/>
                <w:color w:val="0D0D0D"/>
                <w:sz w:val="22"/>
                <w:szCs w:val="22"/>
                <w:lang w:eastAsia="es-CO"/>
              </w:rPr>
              <w:t xml:space="preserve">Matriz de Identificación Necesidades Dotación </w:t>
            </w:r>
            <w:r w:rsidRPr="007F45C4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>y la remite al Grupo Financiero de la DPI, quien evalúa la disponibilidad presupuestal y realiza el costeo para la asignación de recursos a las Regionales.</w:t>
            </w:r>
          </w:p>
          <w:p w14:paraId="0C001DA7" w14:textId="77777777" w:rsidR="007F45C4" w:rsidRPr="007F45C4" w:rsidRDefault="007F45C4" w:rsidP="007F45C4">
            <w:pPr>
              <w:pStyle w:val="Prrafodelista"/>
              <w:rPr>
                <w:rFonts w:ascii="Arial Narrow" w:hAnsi="Arial Narrow" w:cs="Arial"/>
                <w:b/>
                <w:bCs/>
                <w:color w:val="0D0D0D"/>
                <w:sz w:val="22"/>
                <w:szCs w:val="22"/>
              </w:rPr>
            </w:pPr>
          </w:p>
          <w:p w14:paraId="7B7E598B" w14:textId="5CC126EA" w:rsidR="007F45C4" w:rsidRDefault="007F45C4" w:rsidP="007F45C4">
            <w:pPr>
              <w:shd w:val="clear" w:color="auto" w:fill="FFFFFF"/>
              <w:jc w:val="both"/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</w:pPr>
            <w:r w:rsidRPr="007F45C4">
              <w:rPr>
                <w:rFonts w:ascii="Arial Narrow" w:hAnsi="Arial Narrow" w:cs="Arial"/>
                <w:b/>
                <w:bCs/>
                <w:color w:val="0D0D0D"/>
                <w:sz w:val="22"/>
                <w:szCs w:val="22"/>
                <w:lang w:eastAsia="es-CO"/>
              </w:rPr>
              <w:t xml:space="preserve">Asignar recursos de dotación mediante resolución: </w:t>
            </w:r>
            <w:r w:rsidRPr="007F45C4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el Grupo Financiero de la DPI realiza la gestión necesaria para la asignación de recursos de dotación mediante resolución, en el rubro correspondiente a </w:t>
            </w:r>
            <w:r w:rsidRPr="007F45C4">
              <w:rPr>
                <w:rFonts w:ascii="Arial Narrow" w:hAnsi="Arial Narrow" w:cs="Arial"/>
                <w:i/>
                <w:iCs/>
                <w:color w:val="0D0D0D"/>
                <w:sz w:val="22"/>
                <w:szCs w:val="22"/>
                <w:lang w:eastAsia="es-CO"/>
              </w:rPr>
              <w:t>Acciones para el Mejoramiento de la Atención a la Primera Infancia</w:t>
            </w:r>
            <w:r w:rsidRPr="007F45C4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>.</w:t>
            </w:r>
          </w:p>
          <w:p w14:paraId="4279E4F4" w14:textId="461F0736" w:rsidR="00AC1504" w:rsidRPr="00884B8A" w:rsidRDefault="00893831" w:rsidP="00AC1504">
            <w:pPr>
              <w:shd w:val="clear" w:color="auto" w:fill="FFFFFF"/>
              <w:jc w:val="both"/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</w:pPr>
            <w:r w:rsidRPr="00884B8A"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  <w:lastRenderedPageBreak/>
              <w:t>Oportunidad de mejora</w:t>
            </w:r>
            <w:r w:rsidRPr="00884B8A">
              <w:rPr>
                <w:rFonts w:ascii="Arial Narrow" w:hAnsi="Arial Narrow" w:cs="Arial"/>
                <w:b/>
                <w:bCs/>
                <w:i/>
                <w:color w:val="FF0066"/>
                <w:sz w:val="22"/>
                <w:szCs w:val="22"/>
                <w:lang w:eastAsia="es-CO"/>
              </w:rPr>
              <w:t>:</w:t>
            </w:r>
            <w:r w:rsidR="00AC1504" w:rsidRPr="00884B8A">
              <w:rPr>
                <w:rFonts w:ascii="Arial Narrow" w:hAnsi="Arial Narrow" w:cs="Arial"/>
                <w:b/>
                <w:bCs/>
                <w:i/>
                <w:color w:val="FF0066"/>
                <w:sz w:val="22"/>
                <w:szCs w:val="22"/>
                <w:lang w:eastAsia="es-CO"/>
              </w:rPr>
              <w:t xml:space="preserve"> </w:t>
            </w:r>
            <w:r w:rsidR="00AC1504" w:rsidRPr="00884B8A"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  <w:t xml:space="preserve">en el rubro </w:t>
            </w:r>
            <w:r w:rsidR="00AC1504" w:rsidRPr="00884B8A">
              <w:rPr>
                <w:rFonts w:ascii="Arial Narrow" w:hAnsi="Arial Narrow" w:cs="Arial"/>
                <w:i/>
                <w:iCs/>
                <w:color w:val="FF0066"/>
                <w:sz w:val="22"/>
                <w:szCs w:val="22"/>
                <w:lang w:eastAsia="es-CO"/>
              </w:rPr>
              <w:t>Acciones para el Mejoramiento de la Atención a la Primera Infancia</w:t>
            </w:r>
            <w:r w:rsidR="00AC1504" w:rsidRPr="00884B8A"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  <w:t>, también puede ejecutarse actividades de fortalecimiento o adecuaciones y la Regional ICBF es autónoma en la decisión de inversión de los recursos.</w:t>
            </w:r>
          </w:p>
          <w:p w14:paraId="393E2D72" w14:textId="77777777" w:rsidR="007F45C4" w:rsidRPr="00AC1504" w:rsidRDefault="007F45C4" w:rsidP="00AC1504">
            <w:pPr>
              <w:rPr>
                <w:rFonts w:ascii="Arial Narrow" w:hAnsi="Arial Narrow" w:cs="Arial"/>
                <w:b/>
                <w:bCs/>
                <w:color w:val="0D0D0D"/>
                <w:sz w:val="22"/>
                <w:szCs w:val="22"/>
              </w:rPr>
            </w:pPr>
          </w:p>
          <w:p w14:paraId="2162434F" w14:textId="0169425F" w:rsidR="007F45C4" w:rsidRPr="007F45C4" w:rsidRDefault="007F45C4" w:rsidP="007F45C4">
            <w:pPr>
              <w:shd w:val="clear" w:color="auto" w:fill="FFFFFF"/>
              <w:jc w:val="both"/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</w:pPr>
            <w:r w:rsidRPr="007F45C4">
              <w:rPr>
                <w:rFonts w:ascii="Arial Narrow" w:hAnsi="Arial Narrow" w:cs="Arial"/>
                <w:b/>
                <w:bCs/>
                <w:color w:val="0D0D0D"/>
                <w:sz w:val="22"/>
                <w:szCs w:val="22"/>
                <w:lang w:eastAsia="es-CO"/>
              </w:rPr>
              <w:t xml:space="preserve">Contratación o adición para dotación: </w:t>
            </w:r>
            <w:r w:rsidRPr="007F45C4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>una vez asignados los recursos</w:t>
            </w:r>
            <w:r w:rsidR="00AC1504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 a las regionales mediante Resolución</w:t>
            </w:r>
            <w:r w:rsidRPr="007F45C4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>, las regionales realizan los procesos de contratación o adición de los recursos de dotación en los contratos de aporte, para que posteriormente las Entidades Administradoras del Servicio- EAS desarrollen el proceso de compra de dotaciones.</w:t>
            </w:r>
          </w:p>
          <w:p w14:paraId="51BCFFD2" w14:textId="77777777" w:rsidR="007F45C4" w:rsidRPr="007F45C4" w:rsidRDefault="007F45C4" w:rsidP="007F45C4">
            <w:pPr>
              <w:pStyle w:val="Prrafodelista"/>
              <w:rPr>
                <w:rFonts w:ascii="Arial Narrow" w:hAnsi="Arial Narrow" w:cs="Arial"/>
                <w:b/>
                <w:bCs/>
                <w:color w:val="0D0D0D"/>
                <w:sz w:val="22"/>
                <w:szCs w:val="22"/>
              </w:rPr>
            </w:pPr>
          </w:p>
          <w:p w14:paraId="5AAEF820" w14:textId="65B7545A" w:rsidR="007F45C4" w:rsidRPr="007F45C4" w:rsidRDefault="007F45C4" w:rsidP="007F45C4">
            <w:pPr>
              <w:shd w:val="clear" w:color="auto" w:fill="FFFFFF"/>
              <w:jc w:val="both"/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</w:pPr>
            <w:r w:rsidRPr="007F45C4">
              <w:rPr>
                <w:rFonts w:ascii="Arial Narrow" w:hAnsi="Arial Narrow" w:cs="Arial"/>
                <w:b/>
                <w:bCs/>
                <w:color w:val="0D0D0D"/>
                <w:sz w:val="22"/>
                <w:szCs w:val="22"/>
                <w:lang w:eastAsia="es-CO"/>
              </w:rPr>
              <w:t xml:space="preserve">Remitir información de contratación de dotaciones </w:t>
            </w:r>
            <w:r w:rsidR="00AC1504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>l</w:t>
            </w:r>
            <w:r w:rsidR="00AC1504" w:rsidRPr="00AC1504">
              <w:rPr>
                <w:rFonts w:ascii="Arial Narrow" w:hAnsi="Arial Narrow" w:cs="Arial"/>
                <w:b/>
                <w:bCs/>
                <w:color w:val="0D0D0D"/>
                <w:sz w:val="22"/>
                <w:szCs w:val="22"/>
                <w:lang w:eastAsia="es-CO"/>
              </w:rPr>
              <w:t>a Subdirección de Operación de la Atención a la Primera Infancia</w:t>
            </w:r>
            <w:r w:rsidRPr="007F45C4">
              <w:rPr>
                <w:rFonts w:ascii="Arial Narrow" w:hAnsi="Arial Narrow" w:cs="Arial"/>
                <w:b/>
                <w:bCs/>
                <w:color w:val="0D0D0D"/>
                <w:sz w:val="22"/>
                <w:szCs w:val="22"/>
                <w:lang w:eastAsia="es-CO"/>
              </w:rPr>
              <w:t xml:space="preserve"> </w:t>
            </w:r>
            <w:r w:rsidR="00AC1504">
              <w:rPr>
                <w:rFonts w:ascii="Arial Narrow" w:hAnsi="Arial Narrow" w:cs="Arial"/>
                <w:b/>
                <w:bCs/>
                <w:color w:val="0D0D0D"/>
                <w:sz w:val="22"/>
                <w:szCs w:val="22"/>
                <w:lang w:eastAsia="es-CO"/>
              </w:rPr>
              <w:t>–</w:t>
            </w:r>
            <w:r w:rsidR="00AC1504" w:rsidRPr="007F45C4">
              <w:rPr>
                <w:rFonts w:ascii="Arial Narrow" w:hAnsi="Arial Narrow" w:cs="Arial"/>
                <w:b/>
                <w:bCs/>
                <w:color w:val="0D0D0D"/>
                <w:sz w:val="22"/>
                <w:szCs w:val="22"/>
                <w:lang w:eastAsia="es-CO"/>
              </w:rPr>
              <w:t xml:space="preserve"> SOAPI</w:t>
            </w:r>
            <w:r w:rsidR="00AC1504">
              <w:rPr>
                <w:rFonts w:ascii="Arial Narrow" w:hAnsi="Arial Narrow" w:cs="Arial"/>
                <w:b/>
                <w:bCs/>
                <w:color w:val="0D0D0D"/>
                <w:sz w:val="22"/>
                <w:szCs w:val="22"/>
                <w:lang w:eastAsia="es-CO"/>
              </w:rPr>
              <w:t>/</w:t>
            </w:r>
            <w:r w:rsidRPr="007F45C4">
              <w:rPr>
                <w:rFonts w:ascii="Arial Narrow" w:hAnsi="Arial Narrow" w:cs="Arial"/>
                <w:b/>
                <w:bCs/>
                <w:color w:val="0D0D0D"/>
                <w:sz w:val="22"/>
                <w:szCs w:val="22"/>
                <w:lang w:eastAsia="es-CO"/>
              </w:rPr>
              <w:t xml:space="preserve">Equipo de dotaciones: </w:t>
            </w:r>
            <w:r w:rsidRPr="007F45C4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>como parte de las actividades de seguimiento y control</w:t>
            </w:r>
            <w:r w:rsidR="00AC1504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>, se</w:t>
            </w:r>
            <w:r w:rsidRPr="007F45C4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 solicita a las Regionales reportar el avance en la contratación</w:t>
            </w:r>
            <w:r w:rsidR="00AC1504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 o </w:t>
            </w:r>
            <w:r w:rsidRPr="007F45C4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>adición de recursos de dotaciones y cómo se han asignado</w:t>
            </w:r>
            <w:r w:rsidR="00AC1504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 y ejecutado</w:t>
            </w:r>
            <w:r w:rsidRPr="007F45C4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 los recursos en el </w:t>
            </w:r>
            <w:r w:rsidRPr="007F45C4">
              <w:rPr>
                <w:rFonts w:ascii="Arial Narrow" w:hAnsi="Arial Narrow" w:cs="Arial"/>
                <w:i/>
                <w:iCs/>
                <w:color w:val="002060"/>
                <w:sz w:val="22"/>
                <w:szCs w:val="22"/>
                <w:u w:val="single"/>
                <w:lang w:eastAsia="es-CO"/>
              </w:rPr>
              <w:t>f</w:t>
            </w:r>
            <w:proofErr w:type="gramStart"/>
            <w:r w:rsidRPr="007F45C4">
              <w:rPr>
                <w:rFonts w:ascii="Arial Narrow" w:hAnsi="Arial Narrow" w:cs="Arial"/>
                <w:i/>
                <w:iCs/>
                <w:color w:val="002060"/>
                <w:sz w:val="22"/>
                <w:szCs w:val="22"/>
                <w:u w:val="single"/>
                <w:lang w:eastAsia="es-CO"/>
              </w:rPr>
              <w:t>7.g10.pp</w:t>
            </w:r>
            <w:proofErr w:type="gramEnd"/>
            <w:r w:rsidRPr="007F45C4">
              <w:rPr>
                <w:rFonts w:ascii="Arial Narrow" w:hAnsi="Arial Narrow" w:cs="Arial"/>
                <w:i/>
                <w:iCs/>
                <w:color w:val="002060"/>
                <w:sz w:val="22"/>
                <w:szCs w:val="22"/>
                <w:u w:val="single"/>
                <w:lang w:eastAsia="es-CO"/>
              </w:rPr>
              <w:t>_formato_seguimiento_contratacion_ejecucion_de_dotaciones_v1</w:t>
            </w:r>
            <w:r w:rsidRPr="007F45C4">
              <w:rPr>
                <w:rFonts w:ascii="Arial Narrow" w:hAnsi="Arial Narrow" w:cs="Arial"/>
                <w:i/>
                <w:iCs/>
                <w:color w:val="0D0D0D"/>
                <w:sz w:val="22"/>
                <w:szCs w:val="22"/>
                <w:lang w:eastAsia="es-CO"/>
              </w:rPr>
              <w:t>.</w:t>
            </w:r>
          </w:p>
          <w:p w14:paraId="0571BF7E" w14:textId="77777777" w:rsidR="007F45C4" w:rsidRPr="007F45C4" w:rsidRDefault="007F45C4" w:rsidP="007F45C4">
            <w:pPr>
              <w:pStyle w:val="Prrafodelista"/>
              <w:rPr>
                <w:rFonts w:ascii="Arial Narrow" w:hAnsi="Arial Narrow" w:cs="Arial"/>
                <w:b/>
                <w:bCs/>
                <w:color w:val="0D0D0D"/>
                <w:sz w:val="22"/>
                <w:szCs w:val="22"/>
              </w:rPr>
            </w:pPr>
          </w:p>
          <w:p w14:paraId="77CBEC68" w14:textId="286F8E14" w:rsidR="007F45C4" w:rsidRDefault="007F45C4" w:rsidP="007F45C4">
            <w:pPr>
              <w:shd w:val="clear" w:color="auto" w:fill="FFFFFF"/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</w:pPr>
            <w:r w:rsidRPr="007F45C4">
              <w:rPr>
                <w:rFonts w:ascii="Arial Narrow" w:hAnsi="Arial Narrow" w:cs="Arial"/>
                <w:b/>
                <w:bCs/>
                <w:color w:val="0D0D0D"/>
                <w:sz w:val="22"/>
                <w:szCs w:val="22"/>
                <w:lang w:eastAsia="es-CO"/>
              </w:rPr>
              <w:t xml:space="preserve"> Consolidar en Matriz de Control contratación Dotaciones: </w:t>
            </w:r>
            <w:r w:rsidRPr="007F45C4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la información reportada por las Regionales en </w:t>
            </w:r>
            <w:proofErr w:type="spellStart"/>
            <w:r w:rsidRPr="007F45C4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>el</w:t>
            </w:r>
            <w:proofErr w:type="spellEnd"/>
            <w:r w:rsidR="00AC1504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 </w:t>
            </w:r>
            <w:r w:rsidRPr="007F45C4">
              <w:rPr>
                <w:rFonts w:ascii="Arial Narrow" w:hAnsi="Arial Narrow" w:cs="Arial"/>
                <w:i/>
                <w:iCs/>
                <w:color w:val="002060"/>
                <w:sz w:val="22"/>
                <w:szCs w:val="22"/>
                <w:u w:val="single"/>
                <w:lang w:eastAsia="es-CO"/>
              </w:rPr>
              <w:t>f</w:t>
            </w:r>
            <w:proofErr w:type="gramStart"/>
            <w:r w:rsidRPr="007F45C4">
              <w:rPr>
                <w:rFonts w:ascii="Arial Narrow" w:hAnsi="Arial Narrow" w:cs="Arial"/>
                <w:i/>
                <w:iCs/>
                <w:color w:val="002060"/>
                <w:sz w:val="22"/>
                <w:szCs w:val="22"/>
                <w:u w:val="single"/>
                <w:lang w:eastAsia="es-CO"/>
              </w:rPr>
              <w:t>7.g10.pp</w:t>
            </w:r>
            <w:proofErr w:type="gramEnd"/>
            <w:r w:rsidRPr="007F45C4">
              <w:rPr>
                <w:rFonts w:ascii="Arial Narrow" w:hAnsi="Arial Narrow" w:cs="Arial"/>
                <w:i/>
                <w:iCs/>
                <w:color w:val="002060"/>
                <w:sz w:val="22"/>
                <w:szCs w:val="22"/>
                <w:u w:val="single"/>
                <w:lang w:eastAsia="es-CO"/>
              </w:rPr>
              <w:t>_formato_seguimiento_contratacion_ejecucion_de_dotaciones_v1</w:t>
            </w:r>
            <w:r w:rsidRPr="007F45C4">
              <w:rPr>
                <w:rFonts w:ascii="Arial Narrow" w:hAnsi="Arial Narrow" w:cs="Arial"/>
                <w:i/>
                <w:iCs/>
                <w:color w:val="0D0D0D"/>
                <w:sz w:val="22"/>
                <w:szCs w:val="22"/>
                <w:lang w:eastAsia="es-CO"/>
              </w:rPr>
              <w:t xml:space="preserve">, </w:t>
            </w:r>
            <w:r w:rsidRPr="007F45C4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se consolida en la </w:t>
            </w:r>
            <w:r w:rsidRPr="007F45C4">
              <w:rPr>
                <w:rFonts w:ascii="Arial Narrow" w:hAnsi="Arial Narrow" w:cs="Arial"/>
                <w:i/>
                <w:iCs/>
                <w:color w:val="0D0D0D"/>
                <w:sz w:val="22"/>
                <w:szCs w:val="22"/>
                <w:lang w:eastAsia="es-CO"/>
              </w:rPr>
              <w:t>Matriz Control Contratación Dotación</w:t>
            </w:r>
            <w:r w:rsidR="00AC1504">
              <w:rPr>
                <w:rFonts w:ascii="Arial Narrow" w:hAnsi="Arial Narrow" w:cs="Arial"/>
                <w:i/>
                <w:iCs/>
                <w:color w:val="0D0D0D"/>
                <w:sz w:val="22"/>
                <w:szCs w:val="22"/>
                <w:lang w:eastAsia="es-CO"/>
              </w:rPr>
              <w:t xml:space="preserve"> </w:t>
            </w:r>
            <w:r w:rsidR="00AC1504" w:rsidRPr="00AC1504">
              <w:rPr>
                <w:rFonts w:ascii="Arial Narrow" w:hAnsi="Arial Narrow" w:cs="Arial"/>
                <w:iCs/>
                <w:color w:val="0D0D0D"/>
                <w:sz w:val="22"/>
                <w:szCs w:val="22"/>
                <w:lang w:eastAsia="es-CO"/>
              </w:rPr>
              <w:t>de cada vigencia</w:t>
            </w:r>
            <w:r w:rsidRPr="007F45C4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>, la cual es base de consulta y generación de informes por parte del Equipo de Dotaciones de la SOAPI. Paralelamente se desarrolla el proceso de compra de dotaciones por parte las EAS.</w:t>
            </w:r>
          </w:p>
          <w:p w14:paraId="6539555A" w14:textId="0E4D7B74" w:rsidR="007F45C4" w:rsidRPr="00884B8A" w:rsidRDefault="00AC1504" w:rsidP="00AC1504">
            <w:pPr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</w:pPr>
            <w:r w:rsidRPr="00884B8A"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  <w:t>Oportunidad de mejora</w:t>
            </w:r>
            <w:r w:rsidRPr="00884B8A">
              <w:rPr>
                <w:rFonts w:ascii="Arial Narrow" w:hAnsi="Arial Narrow" w:cs="Arial"/>
                <w:b/>
                <w:bCs/>
                <w:i/>
                <w:color w:val="FF0066"/>
                <w:sz w:val="22"/>
                <w:szCs w:val="22"/>
                <w:lang w:eastAsia="es-CO"/>
              </w:rPr>
              <w:t xml:space="preserve">: </w:t>
            </w:r>
            <w:r w:rsidRPr="00884B8A"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  <w:t xml:space="preserve">No todas las regionales reportan la información solicitada en la </w:t>
            </w:r>
            <w:r w:rsidRPr="00884B8A">
              <w:rPr>
                <w:rFonts w:ascii="Arial Narrow" w:hAnsi="Arial Narrow" w:cs="Arial"/>
                <w:i/>
                <w:iCs/>
                <w:color w:val="FF0066"/>
                <w:sz w:val="22"/>
                <w:szCs w:val="22"/>
                <w:lang w:eastAsia="es-CO"/>
              </w:rPr>
              <w:t xml:space="preserve">Matriz Control Contratación Dotación y pueden presentarse cambios en las asignación y ejecución de los recursos respecto a la identificación inicial de las necesidades de dotación que no se conocen desde la </w:t>
            </w:r>
            <w:r w:rsidRPr="00884B8A"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  <w:t>Subdirección de Operación de la Atención a la Primera Infancia.</w:t>
            </w:r>
          </w:p>
          <w:p w14:paraId="7A4F71C5" w14:textId="77777777" w:rsidR="00AC1504" w:rsidRPr="00AC1504" w:rsidRDefault="00AC1504" w:rsidP="00AC1504">
            <w:pPr>
              <w:rPr>
                <w:rFonts w:ascii="Arial Narrow" w:hAnsi="Arial Narrow" w:cs="Arial"/>
                <w:b/>
                <w:bCs/>
                <w:color w:val="0D0D0D"/>
                <w:sz w:val="22"/>
                <w:szCs w:val="22"/>
              </w:rPr>
            </w:pPr>
          </w:p>
          <w:p w14:paraId="638C5C66" w14:textId="77777777" w:rsidR="007F45C4" w:rsidRPr="007F45C4" w:rsidRDefault="007F45C4" w:rsidP="007F45C4">
            <w:pPr>
              <w:shd w:val="clear" w:color="auto" w:fill="FFFFFF"/>
              <w:jc w:val="both"/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</w:pPr>
            <w:r w:rsidRPr="007F45C4">
              <w:rPr>
                <w:rFonts w:ascii="Arial Narrow" w:hAnsi="Arial Narrow" w:cs="Arial"/>
                <w:b/>
                <w:bCs/>
                <w:color w:val="0D0D0D"/>
                <w:sz w:val="22"/>
                <w:szCs w:val="22"/>
                <w:lang w:eastAsia="es-CO"/>
              </w:rPr>
              <w:t xml:space="preserve">Compra de dotaciones: </w:t>
            </w:r>
            <w:r w:rsidRPr="007F45C4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una vez legalizado el contrato o adición para la adquisición de dotaciones, las regionales deben adelantar las actividades administrativas y operativas necesarias para garantizar la Compra de dotaciones, teniendo en cuenta lo siguiente: </w:t>
            </w:r>
          </w:p>
          <w:p w14:paraId="1AC194D1" w14:textId="77777777" w:rsidR="007F45C4" w:rsidRPr="007F45C4" w:rsidRDefault="007F45C4" w:rsidP="007F45C4">
            <w:pPr>
              <w:pStyle w:val="Prrafodelista"/>
              <w:rPr>
                <w:rFonts w:ascii="Arial Narrow" w:hAnsi="Arial Narrow" w:cs="Arial"/>
                <w:color w:val="0D0D0D"/>
                <w:sz w:val="22"/>
                <w:szCs w:val="22"/>
              </w:rPr>
            </w:pPr>
          </w:p>
          <w:p w14:paraId="0F76CEA6" w14:textId="525BCBCE" w:rsidR="007F45C4" w:rsidRPr="00D1399D" w:rsidRDefault="007F45C4" w:rsidP="00D1399D">
            <w:pPr>
              <w:pStyle w:val="Prrafodelista"/>
              <w:numPr>
                <w:ilvl w:val="0"/>
                <w:numId w:val="9"/>
              </w:numPr>
              <w:shd w:val="clear" w:color="auto" w:fill="FFFFFF"/>
              <w:jc w:val="both"/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</w:pPr>
            <w:r w:rsidRPr="00D1399D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>La EAS</w:t>
            </w:r>
            <w:r w:rsidR="00D1399D" w:rsidRPr="00D1399D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 presenta</w:t>
            </w:r>
            <w:r w:rsidRPr="00D1399D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 a la Supervisión de Contrato, un </w:t>
            </w:r>
            <w:r w:rsidRPr="00D1399D">
              <w:rPr>
                <w:rFonts w:ascii="Arial Narrow" w:hAnsi="Arial Narrow" w:cs="Arial"/>
                <w:b/>
                <w:bCs/>
                <w:color w:val="0D0D0D"/>
                <w:sz w:val="22"/>
                <w:szCs w:val="22"/>
                <w:lang w:eastAsia="es-CO"/>
              </w:rPr>
              <w:t>Listado de Necesidades de Dotación para cada una de sus UDS</w:t>
            </w:r>
            <w:r w:rsidRPr="00D1399D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, teniendo en cuenta </w:t>
            </w:r>
            <w:r w:rsidR="00D1399D" w:rsidRPr="00D1399D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las recomendaciones del documento </w:t>
            </w:r>
            <w:r w:rsidRPr="00D1399D">
              <w:rPr>
                <w:rFonts w:ascii="Arial Narrow" w:hAnsi="Arial Narrow" w:cs="Arial"/>
                <w:i/>
                <w:iCs/>
                <w:color w:val="0D0D0D"/>
                <w:sz w:val="22"/>
                <w:szCs w:val="22"/>
                <w:lang w:eastAsia="es-CO"/>
              </w:rPr>
              <w:t xml:space="preserve">Guía Orientadora para la Compra de la Dotación para las Modalidades de Educación Inicial en el Marco de una Atención Integral, </w:t>
            </w:r>
            <w:r w:rsidRPr="00D1399D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>en su última versión.</w:t>
            </w:r>
          </w:p>
          <w:p w14:paraId="11797EDA" w14:textId="65AECAF9" w:rsidR="000516D8" w:rsidRPr="00884B8A" w:rsidRDefault="007F45C4" w:rsidP="00884B8A">
            <w:pPr>
              <w:pStyle w:val="Prrafodelista"/>
              <w:numPr>
                <w:ilvl w:val="0"/>
                <w:numId w:val="9"/>
              </w:numPr>
              <w:shd w:val="clear" w:color="auto" w:fill="FFFFFF"/>
              <w:jc w:val="both"/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</w:pPr>
            <w:r w:rsidRPr="00D1399D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El Supervisor del Contrato revisa y avala dicho </w:t>
            </w:r>
            <w:r w:rsidRPr="00D1399D">
              <w:rPr>
                <w:rFonts w:ascii="Arial Narrow" w:hAnsi="Arial Narrow" w:cs="Arial"/>
                <w:b/>
                <w:bCs/>
                <w:color w:val="0D0D0D"/>
                <w:sz w:val="22"/>
                <w:szCs w:val="22"/>
                <w:lang w:eastAsia="es-CO"/>
              </w:rPr>
              <w:t>Listado de Necesidades de Dotación</w:t>
            </w:r>
            <w:r w:rsidRPr="00D1399D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, teniendo en cuenta la </w:t>
            </w:r>
            <w:r w:rsidRPr="00D1399D">
              <w:rPr>
                <w:rFonts w:ascii="Arial Narrow" w:hAnsi="Arial Narrow" w:cs="Arial"/>
                <w:i/>
                <w:iCs/>
                <w:color w:val="0D0D0D"/>
                <w:sz w:val="22"/>
                <w:szCs w:val="22"/>
                <w:lang w:eastAsia="es-CO"/>
              </w:rPr>
              <w:t>Guía Orientadora para la Compra de la</w:t>
            </w:r>
            <w:r w:rsidR="00D1399D">
              <w:rPr>
                <w:rFonts w:ascii="Arial Narrow" w:hAnsi="Arial Narrow" w:cs="Arial"/>
                <w:i/>
                <w:iCs/>
                <w:color w:val="0D0D0D"/>
                <w:sz w:val="22"/>
                <w:szCs w:val="22"/>
                <w:lang w:eastAsia="es-CO"/>
              </w:rPr>
              <w:t xml:space="preserve"> dotación</w:t>
            </w:r>
            <w:r w:rsidRPr="00D1399D">
              <w:rPr>
                <w:rFonts w:ascii="Arial Narrow" w:hAnsi="Arial Narrow" w:cs="Arial"/>
                <w:i/>
                <w:iCs/>
                <w:color w:val="0D0D0D"/>
                <w:sz w:val="22"/>
                <w:szCs w:val="22"/>
                <w:lang w:eastAsia="es-CO"/>
              </w:rPr>
              <w:t xml:space="preserve">, </w:t>
            </w:r>
            <w:r w:rsidRPr="00D1399D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y evalúa los requerimientos particulares de la EAS que deban ser analizados y aprobados en Comité Técnico Operativo. </w:t>
            </w:r>
          </w:p>
          <w:p w14:paraId="47099BD2" w14:textId="75A18F8E" w:rsidR="000516D8" w:rsidRPr="00884B8A" w:rsidRDefault="000516D8" w:rsidP="000516D8">
            <w:pPr>
              <w:shd w:val="clear" w:color="auto" w:fill="FFFFFF"/>
              <w:jc w:val="both"/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</w:pPr>
            <w:r w:rsidRPr="00884B8A"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  <w:t>Oportunidad de mejora</w:t>
            </w:r>
            <w:r w:rsidRPr="00884B8A">
              <w:rPr>
                <w:rFonts w:ascii="Arial Narrow" w:hAnsi="Arial Narrow" w:cs="Arial"/>
                <w:b/>
                <w:bCs/>
                <w:i/>
                <w:color w:val="FF0066"/>
                <w:sz w:val="22"/>
                <w:szCs w:val="22"/>
                <w:lang w:eastAsia="es-CO"/>
              </w:rPr>
              <w:t xml:space="preserve">: </w:t>
            </w:r>
            <w:r w:rsidR="00C13210" w:rsidRPr="00C13210">
              <w:rPr>
                <w:rFonts w:ascii="Arial Narrow" w:hAnsi="Arial Narrow" w:cs="Arial"/>
                <w:bCs/>
                <w:i/>
                <w:color w:val="FF0066"/>
                <w:sz w:val="22"/>
                <w:szCs w:val="22"/>
                <w:lang w:eastAsia="es-CO"/>
              </w:rPr>
              <w:t>Proyecto de</w:t>
            </w:r>
            <w:r w:rsidR="00C13210">
              <w:rPr>
                <w:rFonts w:ascii="Arial Narrow" w:hAnsi="Arial Narrow" w:cs="Arial"/>
                <w:b/>
                <w:bCs/>
                <w:i/>
                <w:color w:val="FF0066"/>
                <w:sz w:val="22"/>
                <w:szCs w:val="22"/>
                <w:lang w:eastAsia="es-CO"/>
              </w:rPr>
              <w:t xml:space="preserve"> </w:t>
            </w:r>
            <w:r w:rsidRPr="00884B8A"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  <w:t>Compra controlada desde la Dirección Regional</w:t>
            </w:r>
            <w:r w:rsidR="00884B8A"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  <w:t xml:space="preserve"> o centro zonal,</w:t>
            </w:r>
            <w:r w:rsidRPr="00884B8A">
              <w:rPr>
                <w:rFonts w:ascii="Arial Narrow" w:hAnsi="Arial Narrow" w:cs="Arial"/>
                <w:b/>
                <w:bCs/>
                <w:i/>
                <w:color w:val="FF0066"/>
                <w:sz w:val="22"/>
                <w:szCs w:val="22"/>
                <w:lang w:eastAsia="es-CO"/>
              </w:rPr>
              <w:t xml:space="preserve"> </w:t>
            </w:r>
            <w:r w:rsidRPr="00884B8A"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  <w:t xml:space="preserve">con proveedores seleccionados que cumplan las </w:t>
            </w:r>
            <w:r w:rsidR="00884B8A"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  <w:t>especificaciones técnicas</w:t>
            </w:r>
            <w:r w:rsidRPr="00884B8A"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  <w:t xml:space="preserve"> para los elementos de dotación de primera infancia y las condiciones requeridas para la entrega de las dotaciones en sitio</w:t>
            </w:r>
            <w:r w:rsidR="00884B8A"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  <w:t>.</w:t>
            </w:r>
          </w:p>
          <w:p w14:paraId="101D170A" w14:textId="77777777" w:rsidR="000516D8" w:rsidRPr="00D1399D" w:rsidRDefault="000516D8" w:rsidP="000516D8">
            <w:pPr>
              <w:pStyle w:val="Prrafodelista"/>
              <w:shd w:val="clear" w:color="auto" w:fill="FFFFFF"/>
              <w:ind w:left="720"/>
              <w:jc w:val="both"/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</w:pPr>
          </w:p>
          <w:p w14:paraId="780757A2" w14:textId="77777777" w:rsidR="00D1399D" w:rsidRDefault="007F45C4" w:rsidP="00D1399D">
            <w:pPr>
              <w:pStyle w:val="Prrafodelista"/>
              <w:numPr>
                <w:ilvl w:val="0"/>
                <w:numId w:val="9"/>
              </w:numPr>
              <w:shd w:val="clear" w:color="auto" w:fill="FFFFFF"/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</w:pPr>
            <w:r w:rsidRPr="00D1399D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Una vez avalado el </w:t>
            </w:r>
            <w:r w:rsidRPr="00D1399D">
              <w:rPr>
                <w:rFonts w:ascii="Arial Narrow" w:hAnsi="Arial Narrow" w:cs="Arial"/>
                <w:b/>
                <w:bCs/>
                <w:color w:val="0D0D0D"/>
                <w:sz w:val="22"/>
                <w:szCs w:val="22"/>
                <w:lang w:eastAsia="es-CO"/>
              </w:rPr>
              <w:t>Listado de Necesidades de Dotación</w:t>
            </w:r>
            <w:r w:rsidRPr="00D1399D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, la EAS debe buscar proveedores y por lo menos </w:t>
            </w:r>
            <w:r w:rsidRPr="00D1399D">
              <w:rPr>
                <w:rFonts w:ascii="Arial Narrow" w:hAnsi="Arial Narrow" w:cs="Arial"/>
                <w:b/>
                <w:bCs/>
                <w:color w:val="0D0D0D"/>
                <w:sz w:val="22"/>
                <w:szCs w:val="22"/>
                <w:lang w:eastAsia="es-CO"/>
              </w:rPr>
              <w:t xml:space="preserve">tres cotizaciones </w:t>
            </w:r>
            <w:r w:rsidRPr="00D1399D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de los elementos, antes de realizar las compras. Las cotizaciones deben contener cantidades, unidades de medida, costos unitarios, costos totales, descripción detallada de cada elemento (marca, referencia, serial y modelo), garantías, servicios adicionales o valores agregados ofrecidos por los proveedores, identificación y datos de contacto de la empresa o entidad que expide la cotización. La EAS debe diligenciar la información de las tres cotizaciones en </w:t>
            </w:r>
            <w:proofErr w:type="spellStart"/>
            <w:r w:rsidRPr="00D1399D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>el</w:t>
            </w:r>
            <w:proofErr w:type="spellEnd"/>
            <w:r w:rsidRPr="00D1399D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 </w:t>
            </w:r>
            <w:r w:rsidRPr="00D1399D">
              <w:rPr>
                <w:rFonts w:ascii="Arial Narrow" w:hAnsi="Arial Narrow" w:cs="Arial"/>
                <w:i/>
                <w:iCs/>
                <w:color w:val="002060"/>
                <w:sz w:val="22"/>
                <w:szCs w:val="22"/>
                <w:u w:val="single"/>
                <w:lang w:eastAsia="es-CO"/>
              </w:rPr>
              <w:t>f</w:t>
            </w:r>
            <w:proofErr w:type="gramStart"/>
            <w:r w:rsidRPr="00D1399D">
              <w:rPr>
                <w:rFonts w:ascii="Arial Narrow" w:hAnsi="Arial Narrow" w:cs="Arial"/>
                <w:i/>
                <w:iCs/>
                <w:color w:val="002060"/>
                <w:sz w:val="22"/>
                <w:szCs w:val="22"/>
                <w:u w:val="single"/>
                <w:lang w:eastAsia="es-CO"/>
              </w:rPr>
              <w:t>1.g10.pp</w:t>
            </w:r>
            <w:proofErr w:type="gramEnd"/>
            <w:r w:rsidRPr="00D1399D">
              <w:rPr>
                <w:rFonts w:ascii="Arial Narrow" w:hAnsi="Arial Narrow" w:cs="Arial"/>
                <w:i/>
                <w:iCs/>
                <w:color w:val="002060"/>
                <w:sz w:val="22"/>
                <w:szCs w:val="22"/>
                <w:u w:val="single"/>
                <w:lang w:eastAsia="es-CO"/>
              </w:rPr>
              <w:t>_formato_cuadro_comparativo_de_cotizaciones_y_ofertas_-eas-_v1</w:t>
            </w:r>
            <w:r w:rsidRPr="00D1399D">
              <w:rPr>
                <w:rFonts w:ascii="Arial Narrow" w:hAnsi="Arial Narrow" w:cs="Arial"/>
                <w:i/>
                <w:iCs/>
                <w:color w:val="0D0D0D"/>
                <w:sz w:val="22"/>
                <w:szCs w:val="22"/>
                <w:lang w:eastAsia="es-CO"/>
              </w:rPr>
              <w:t xml:space="preserve">- </w:t>
            </w:r>
            <w:r w:rsidRPr="00D1399D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y presentarlo junto con las cotizaciones al Supervisor del contrato. </w:t>
            </w:r>
          </w:p>
          <w:p w14:paraId="1AE3AE18" w14:textId="28344352" w:rsidR="007F45C4" w:rsidRPr="00D1399D" w:rsidRDefault="007F45C4" w:rsidP="00D1399D">
            <w:pPr>
              <w:pStyle w:val="Prrafodelista"/>
              <w:numPr>
                <w:ilvl w:val="0"/>
                <w:numId w:val="9"/>
              </w:numPr>
              <w:shd w:val="clear" w:color="auto" w:fill="FFFFFF"/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</w:pPr>
            <w:r w:rsidRPr="00D1399D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lastRenderedPageBreak/>
              <w:t xml:space="preserve">La Supervisión de Contrato procederá a revisar la información, verificando que las cotizaciones correspondan con los elementos de los </w:t>
            </w:r>
            <w:r w:rsidRPr="00D1399D">
              <w:rPr>
                <w:rFonts w:ascii="Arial Narrow" w:hAnsi="Arial Narrow" w:cs="Arial"/>
                <w:b/>
                <w:bCs/>
                <w:color w:val="0D0D0D"/>
                <w:sz w:val="22"/>
                <w:szCs w:val="22"/>
                <w:lang w:eastAsia="es-CO"/>
              </w:rPr>
              <w:t xml:space="preserve">Listados de Necesidades de Dotación </w:t>
            </w:r>
            <w:r w:rsidRPr="00D1399D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>previamente avalados, que los proveedores sean confiables, que cumplan con los requisitos de ley y que los costos sean coherentes con la oferta del mercado.</w:t>
            </w:r>
          </w:p>
          <w:p w14:paraId="11E8876C" w14:textId="77777777" w:rsidR="00D1399D" w:rsidRDefault="007F45C4" w:rsidP="00D1399D">
            <w:pPr>
              <w:pStyle w:val="Prrafodelista"/>
              <w:numPr>
                <w:ilvl w:val="0"/>
                <w:numId w:val="9"/>
              </w:numPr>
              <w:shd w:val="clear" w:color="auto" w:fill="FFFFFF"/>
              <w:jc w:val="both"/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</w:pPr>
            <w:r w:rsidRPr="00D1399D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En procura del adecuado uso y optimización de los recursos bajo criterios de calidad, son revisadas las </w:t>
            </w:r>
            <w:r w:rsidRPr="00D1399D">
              <w:rPr>
                <w:rFonts w:ascii="Arial Narrow" w:hAnsi="Arial Narrow" w:cs="Arial"/>
                <w:b/>
                <w:bCs/>
                <w:color w:val="0D0D0D"/>
                <w:sz w:val="22"/>
                <w:szCs w:val="22"/>
                <w:lang w:eastAsia="es-CO"/>
              </w:rPr>
              <w:t xml:space="preserve">tres cotizaciones </w:t>
            </w:r>
            <w:r w:rsidRPr="00D1399D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y se realiza el levantamiento de acta de aprobación de cotizaciones, firmada por la Supervisión del Contrato y el representante legal de la EAS. </w:t>
            </w:r>
          </w:p>
          <w:p w14:paraId="09F4A575" w14:textId="77777777" w:rsidR="00D1399D" w:rsidRDefault="007F45C4" w:rsidP="007F45C4">
            <w:pPr>
              <w:pStyle w:val="Prrafodelista"/>
              <w:numPr>
                <w:ilvl w:val="0"/>
                <w:numId w:val="9"/>
              </w:numPr>
              <w:shd w:val="clear" w:color="auto" w:fill="FFFFFF"/>
              <w:jc w:val="both"/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</w:pPr>
            <w:r w:rsidRPr="00D1399D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>Realizada esta aprobación la EAS procederá a realizar las compras.</w:t>
            </w:r>
          </w:p>
          <w:p w14:paraId="75F86E0E" w14:textId="77777777" w:rsidR="00D1399D" w:rsidRDefault="007F45C4" w:rsidP="007F45C4">
            <w:pPr>
              <w:pStyle w:val="Prrafodelista"/>
              <w:numPr>
                <w:ilvl w:val="0"/>
                <w:numId w:val="9"/>
              </w:numPr>
              <w:shd w:val="clear" w:color="auto" w:fill="FFFFFF"/>
              <w:jc w:val="both"/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</w:pPr>
            <w:r w:rsidRPr="00D1399D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Inmediatamente sean realizadas las compras, </w:t>
            </w:r>
            <w:r w:rsidRPr="00D1399D">
              <w:rPr>
                <w:rFonts w:ascii="Arial Narrow" w:hAnsi="Arial Narrow" w:cs="Arial"/>
                <w:b/>
                <w:bCs/>
                <w:color w:val="0D0D0D"/>
                <w:sz w:val="22"/>
                <w:szCs w:val="22"/>
                <w:lang w:eastAsia="es-CO"/>
              </w:rPr>
              <w:t>la EAS debe remitir los soportes (facturas, garantías, y demás documentos aplicables) a la Supervisión del Contrato</w:t>
            </w:r>
            <w:r w:rsidRPr="00D1399D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>.</w:t>
            </w:r>
          </w:p>
          <w:p w14:paraId="4685242B" w14:textId="77777777" w:rsidR="00D1399D" w:rsidRDefault="007F45C4" w:rsidP="007F45C4">
            <w:pPr>
              <w:pStyle w:val="Prrafodelista"/>
              <w:numPr>
                <w:ilvl w:val="0"/>
                <w:numId w:val="9"/>
              </w:numPr>
              <w:shd w:val="clear" w:color="auto" w:fill="FFFFFF"/>
              <w:jc w:val="both"/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</w:pPr>
            <w:r w:rsidRPr="00D1399D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Además, debe remitir en archivo digital el </w:t>
            </w:r>
            <w:r w:rsidRPr="00D1399D">
              <w:rPr>
                <w:rFonts w:ascii="Arial Narrow" w:hAnsi="Arial Narrow" w:cs="Arial"/>
                <w:i/>
                <w:iCs/>
                <w:color w:val="0D0D0D"/>
                <w:sz w:val="22"/>
                <w:szCs w:val="22"/>
                <w:lang w:eastAsia="es-CO"/>
              </w:rPr>
              <w:t xml:space="preserve">Formato Plan de distribución del P7.SA Procedimiento Ingreso de Bienes Muebles al Almacén, </w:t>
            </w:r>
            <w:r w:rsidRPr="00D1399D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en su última versión, debidamente diligenciado con los elementos que serán entregados a cada una de sus UDS. </w:t>
            </w:r>
          </w:p>
          <w:p w14:paraId="31D2FBEA" w14:textId="39DE7D2E" w:rsidR="00D1399D" w:rsidRPr="00884B8A" w:rsidRDefault="007F45C4" w:rsidP="00884B8A">
            <w:pPr>
              <w:pStyle w:val="Prrafodelista"/>
              <w:numPr>
                <w:ilvl w:val="0"/>
                <w:numId w:val="9"/>
              </w:numPr>
              <w:shd w:val="clear" w:color="auto" w:fill="FFFFFF"/>
              <w:jc w:val="both"/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</w:pPr>
            <w:r w:rsidRPr="00D1399D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La Supervisión de Contrato revisará los soportes entregados por la EAS, verificando la legalidad de las facturas, la coherencia entre estas y las cotizaciones y la correspondencia con los datos diligenciados en el </w:t>
            </w:r>
            <w:r w:rsidRPr="00D1399D">
              <w:rPr>
                <w:rFonts w:ascii="Arial Narrow" w:hAnsi="Arial Narrow" w:cs="Arial"/>
                <w:i/>
                <w:iCs/>
                <w:color w:val="0D0D0D"/>
                <w:sz w:val="22"/>
                <w:szCs w:val="22"/>
                <w:lang w:eastAsia="es-CO"/>
              </w:rPr>
              <w:t>Formato Plan de distribución del P7.SA Procedimiento de Ingreso de Bienes muebles al Almacén</w:t>
            </w:r>
            <w:r w:rsidRPr="00D1399D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. Por supuesto, verificará que se hayan comprado los elementos avalados en el </w:t>
            </w:r>
            <w:r w:rsidRPr="00D1399D">
              <w:rPr>
                <w:rFonts w:ascii="Arial Narrow" w:hAnsi="Arial Narrow" w:cs="Arial"/>
                <w:b/>
                <w:bCs/>
                <w:color w:val="0D0D0D"/>
                <w:sz w:val="22"/>
                <w:szCs w:val="22"/>
                <w:lang w:eastAsia="es-CO"/>
              </w:rPr>
              <w:t>Listado de Necesidades de Dotación para cada UDS</w:t>
            </w:r>
            <w:r w:rsidRPr="00D1399D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. </w:t>
            </w:r>
            <w:r w:rsidR="00884B8A" w:rsidRPr="00D1399D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>Si se identifica alguna inconsistencia en los documentos o en la información reportada por la EAS, la supervisión del contrato debe proceder de manera inmediata con el requerimiento correspondiente.</w:t>
            </w:r>
          </w:p>
          <w:p w14:paraId="68FCA3ED" w14:textId="6C05FCF3" w:rsidR="000516D8" w:rsidRPr="00884B8A" w:rsidRDefault="000516D8" w:rsidP="000516D8">
            <w:pPr>
              <w:shd w:val="clear" w:color="auto" w:fill="FFFFFF"/>
              <w:jc w:val="both"/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</w:pPr>
            <w:r w:rsidRPr="00884B8A"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  <w:t>Oportunidad de mejora</w:t>
            </w:r>
            <w:r w:rsidRPr="00884B8A">
              <w:rPr>
                <w:rFonts w:ascii="Arial Narrow" w:hAnsi="Arial Narrow" w:cs="Arial"/>
                <w:b/>
                <w:bCs/>
                <w:i/>
                <w:color w:val="FF0066"/>
                <w:sz w:val="22"/>
                <w:szCs w:val="22"/>
                <w:lang w:eastAsia="es-CO"/>
              </w:rPr>
              <w:t xml:space="preserve">: </w:t>
            </w:r>
            <w:r w:rsidRPr="00884B8A"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  <w:t>Se debe reforzar la validación financiera de los soportes de las compras para identificar a tiempo inconsistencias y evitar reprocesos.</w:t>
            </w:r>
          </w:p>
          <w:p w14:paraId="3274D1B5" w14:textId="77777777" w:rsidR="00D1399D" w:rsidRPr="007F45C4" w:rsidRDefault="00D1399D" w:rsidP="00D1399D">
            <w:pPr>
              <w:shd w:val="clear" w:color="auto" w:fill="FFFFFF"/>
              <w:jc w:val="both"/>
              <w:rPr>
                <w:rFonts w:ascii="Arial Narrow" w:hAnsi="Arial Narrow" w:cs="Arial"/>
                <w:b/>
                <w:bCs/>
                <w:color w:val="0D0D0D"/>
                <w:sz w:val="22"/>
                <w:szCs w:val="22"/>
                <w:lang w:eastAsia="es-CO"/>
              </w:rPr>
            </w:pPr>
          </w:p>
          <w:p w14:paraId="5705CAE9" w14:textId="7BA954B7" w:rsidR="007F45C4" w:rsidRPr="007F45C4" w:rsidRDefault="007F45C4" w:rsidP="007F45C4">
            <w:pPr>
              <w:shd w:val="clear" w:color="auto" w:fill="FFFFFF"/>
              <w:jc w:val="both"/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</w:pPr>
            <w:r w:rsidRPr="007F45C4">
              <w:rPr>
                <w:rFonts w:ascii="Arial Narrow" w:hAnsi="Arial Narrow" w:cs="Arial"/>
                <w:b/>
                <w:color w:val="0D0D0D"/>
                <w:sz w:val="22"/>
                <w:szCs w:val="22"/>
                <w:lang w:eastAsia="es-CO"/>
              </w:rPr>
              <w:t>Recolectar soportes de ingreso al inventario ICBF:</w:t>
            </w:r>
            <w:r w:rsidRPr="007F45C4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 la Supervisión de Contrato debe reunir los documentos </w:t>
            </w:r>
            <w:r w:rsidR="000516D8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>requeridos por el</w:t>
            </w:r>
            <w:r w:rsidR="000516D8" w:rsidRPr="007F45C4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 P7.SA Procedimiento de Ingreso de Bienes muebles al Almacén, en su última versión</w:t>
            </w:r>
            <w:r w:rsidR="000516D8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, </w:t>
            </w:r>
            <w:r w:rsidRPr="007F45C4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>para remitirlos al Almacenista de la Regional, quien realizará el ingreso de la dotación al inventario ICBF</w:t>
            </w:r>
            <w:r w:rsidR="009351AA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>.</w:t>
            </w:r>
          </w:p>
          <w:p w14:paraId="7CCA16F9" w14:textId="7FF06985" w:rsidR="007F45C4" w:rsidRPr="009351AA" w:rsidRDefault="009351AA" w:rsidP="009351AA">
            <w:pPr>
              <w:shd w:val="clear" w:color="auto" w:fill="FFFFFF"/>
              <w:jc w:val="both"/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>En el Procedimiento de ingreso se exige s</w:t>
            </w:r>
            <w:r w:rsidR="007F45C4" w:rsidRPr="009351AA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oporte de </w:t>
            </w:r>
            <w:r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>la r</w:t>
            </w:r>
            <w:r w:rsidR="007F45C4" w:rsidRPr="009351AA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ecepción de los bienes y </w:t>
            </w:r>
            <w:r w:rsidR="007F45C4" w:rsidRPr="009351AA">
              <w:rPr>
                <w:rFonts w:ascii="Arial Narrow" w:hAnsi="Arial Narrow" w:cs="Arial"/>
                <w:b/>
                <w:color w:val="0D0D0D"/>
                <w:sz w:val="22"/>
                <w:szCs w:val="22"/>
                <w:lang w:eastAsia="es-CO"/>
              </w:rPr>
              <w:t>verificación de su existencia</w:t>
            </w:r>
            <w:r w:rsidR="007F45C4" w:rsidRPr="009351AA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 en la UDS. Para los contratos de aporte el soporte de recepción de los bienes puede ser levantado a través de las siguientes opciones:</w:t>
            </w:r>
          </w:p>
          <w:p w14:paraId="41DD98FF" w14:textId="4923D9AB" w:rsidR="007F45C4" w:rsidRPr="009351AA" w:rsidRDefault="007F45C4" w:rsidP="00017FE9">
            <w:pPr>
              <w:pStyle w:val="Prrafodelista"/>
              <w:numPr>
                <w:ilvl w:val="0"/>
                <w:numId w:val="4"/>
              </w:numPr>
              <w:shd w:val="clear" w:color="auto" w:fill="FFFFFF"/>
              <w:ind w:left="1068"/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</w:pPr>
            <w:r w:rsidRPr="009351AA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 xml:space="preserve">Opción 1: acta de verificación de los bienes puestos en la UDS, levantada a partir de la visita en sitio y firmada por parte de la Supervisión del contrato de aporte del ICBF, representante legal de la EAS y coordinador de la UDS. Esta acta debe contener la relación de inventarios (nombre del elemento, cantidad, unidad de medida, marca, referencia, serial, valor unitario, y valor total) de los bienes; para lo cual se recomienda emplear la información del </w:t>
            </w:r>
            <w:r w:rsidRPr="009351AA">
              <w:rPr>
                <w:rFonts w:ascii="Arial Narrow" w:hAnsi="Arial Narrow" w:cs="Arial"/>
                <w:i/>
                <w:color w:val="002060"/>
                <w:sz w:val="22"/>
                <w:szCs w:val="22"/>
                <w:u w:val="single"/>
                <w:lang w:eastAsia="es-CO"/>
              </w:rPr>
              <w:t>f</w:t>
            </w:r>
            <w:proofErr w:type="gramStart"/>
            <w:r w:rsidRPr="009351AA">
              <w:rPr>
                <w:rFonts w:ascii="Arial Narrow" w:hAnsi="Arial Narrow" w:cs="Arial"/>
                <w:i/>
                <w:color w:val="002060"/>
                <w:sz w:val="22"/>
                <w:szCs w:val="22"/>
                <w:u w:val="single"/>
                <w:lang w:eastAsia="es-CO"/>
              </w:rPr>
              <w:t>3.g10.pp</w:t>
            </w:r>
            <w:proofErr w:type="gramEnd"/>
            <w:r w:rsidRPr="009351AA">
              <w:rPr>
                <w:rFonts w:ascii="Arial Narrow" w:hAnsi="Arial Narrow" w:cs="Arial"/>
                <w:i/>
                <w:color w:val="002060"/>
                <w:sz w:val="22"/>
                <w:szCs w:val="22"/>
                <w:u w:val="single"/>
                <w:lang w:eastAsia="es-CO"/>
              </w:rPr>
              <w:t>_formato_inventario_de_dotaciones_v1</w:t>
            </w:r>
          </w:p>
          <w:p w14:paraId="6D4350CA" w14:textId="67A4F04C" w:rsidR="007F45C4" w:rsidRPr="009351AA" w:rsidRDefault="007F45C4" w:rsidP="00017FE9">
            <w:pPr>
              <w:pStyle w:val="Prrafodelista"/>
              <w:numPr>
                <w:ilvl w:val="0"/>
                <w:numId w:val="4"/>
              </w:numPr>
              <w:shd w:val="clear" w:color="auto" w:fill="FFFFFF"/>
              <w:ind w:left="1068"/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</w:pPr>
            <w:r w:rsidRPr="009351AA"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  <w:t>Opción 2: fotos y video de las dotaciones puestas en las UDS, en los casos que la verificación de la existencia de los bienes se realice con Medios Magnéticos (CD/DVD) entregados por la EAS.</w:t>
            </w:r>
          </w:p>
          <w:p w14:paraId="3DA393D0" w14:textId="3C9BB940" w:rsidR="000516D8" w:rsidRPr="009351AA" w:rsidRDefault="000516D8" w:rsidP="000516D8">
            <w:pPr>
              <w:shd w:val="clear" w:color="auto" w:fill="FFFFFF"/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</w:pPr>
            <w:r w:rsidRPr="009351AA"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  <w:t>Oportunidad de mejora</w:t>
            </w:r>
            <w:r w:rsidRPr="009351AA">
              <w:rPr>
                <w:rFonts w:ascii="Arial Narrow" w:hAnsi="Arial Narrow" w:cs="Arial"/>
                <w:b/>
                <w:bCs/>
                <w:i/>
                <w:color w:val="FF0066"/>
                <w:sz w:val="22"/>
                <w:szCs w:val="22"/>
                <w:lang w:eastAsia="es-CO"/>
              </w:rPr>
              <w:t xml:space="preserve">: </w:t>
            </w:r>
            <w:r w:rsidRPr="009351AA"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  <w:t xml:space="preserve">En la verificación de la existencia física de las dotaciones adquiridas en las UDS, se deben </w:t>
            </w:r>
            <w:r w:rsidR="00D37A39" w:rsidRPr="009351AA"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  <w:t>involucrar a la comunidad, padres de familia</w:t>
            </w:r>
            <w:r w:rsidR="00884B8A" w:rsidRPr="009351AA"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  <w:t>, organizaciones sociales,</w:t>
            </w:r>
            <w:r w:rsidR="00C13210"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  <w:t xml:space="preserve"> </w:t>
            </w:r>
            <w:r w:rsidR="00884B8A" w:rsidRPr="009351AA"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  <w:t>etc</w:t>
            </w:r>
            <w:r w:rsidR="00C13210"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  <w:t>.</w:t>
            </w:r>
            <w:r w:rsidR="00884B8A" w:rsidRPr="009351AA"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  <w:t>,</w:t>
            </w:r>
            <w:r w:rsidR="00D37A39" w:rsidRPr="009351AA"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  <w:t xml:space="preserve"> mediante </w:t>
            </w:r>
            <w:r w:rsidRPr="009351AA"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  <w:t>mecanismos de control social</w:t>
            </w:r>
            <w:r w:rsidR="00D37A39" w:rsidRPr="009351AA"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  <w:t>.</w:t>
            </w:r>
          </w:p>
          <w:p w14:paraId="79492EC5" w14:textId="77777777" w:rsidR="007F45C4" w:rsidRPr="009351AA" w:rsidRDefault="007F45C4" w:rsidP="007F45C4">
            <w:pPr>
              <w:shd w:val="clear" w:color="auto" w:fill="FFFFFF"/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</w:pPr>
          </w:p>
          <w:p w14:paraId="22983E30" w14:textId="77777777" w:rsidR="007F45C4" w:rsidRPr="007F45C4" w:rsidRDefault="007F45C4" w:rsidP="007F45C4">
            <w:pPr>
              <w:shd w:val="clear" w:color="auto" w:fill="FFFFFF"/>
              <w:jc w:val="both"/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</w:pPr>
            <w:r w:rsidRPr="007F45C4">
              <w:rPr>
                <w:rFonts w:ascii="Arial Narrow" w:hAnsi="Arial Narrow" w:cs="Arial"/>
                <w:b/>
                <w:bCs/>
                <w:color w:val="0D0D0D"/>
                <w:sz w:val="22"/>
                <w:szCs w:val="22"/>
                <w:lang w:eastAsia="es-CO"/>
              </w:rPr>
              <w:t xml:space="preserve">Trasladar soportes al Almacenista de la Regional: </w:t>
            </w:r>
            <w:r w:rsidRPr="007F45C4">
              <w:rPr>
                <w:rFonts w:ascii="Arial Narrow" w:hAnsi="Arial Narrow" w:cs="Arial"/>
                <w:bCs/>
                <w:color w:val="0D0D0D"/>
                <w:sz w:val="22"/>
                <w:szCs w:val="22"/>
                <w:lang w:eastAsia="es-CO"/>
              </w:rPr>
              <w:t>una vez verificada la calidad, coherencia y consistencia de los soportes, el Supervisor del contrato debe trasladarlos mediante memorando y/o correo electrónico con soportes digitales, al almacenista de la Regional para iniciar el ingreso de estos bienes al inventario ICBF.</w:t>
            </w:r>
          </w:p>
          <w:p w14:paraId="45968E6E" w14:textId="77777777" w:rsidR="007F45C4" w:rsidRPr="007F45C4" w:rsidRDefault="007F45C4" w:rsidP="007F45C4">
            <w:pPr>
              <w:shd w:val="clear" w:color="auto" w:fill="FFFFFF"/>
              <w:ind w:left="360"/>
              <w:jc w:val="both"/>
              <w:rPr>
                <w:rFonts w:ascii="Arial Narrow" w:hAnsi="Arial Narrow" w:cs="Arial"/>
                <w:color w:val="0D0D0D"/>
                <w:sz w:val="22"/>
                <w:szCs w:val="22"/>
                <w:lang w:eastAsia="es-CO"/>
              </w:rPr>
            </w:pPr>
          </w:p>
          <w:p w14:paraId="64EBF1B9" w14:textId="3BE2E761" w:rsidR="006F12B5" w:rsidRDefault="007F45C4" w:rsidP="007F45C4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 w:rsidRPr="007F45C4">
              <w:rPr>
                <w:rFonts w:ascii="Arial Narrow" w:hAnsi="Arial Narrow" w:cs="Arial"/>
                <w:b/>
                <w:bCs/>
                <w:color w:val="0D0D0D"/>
                <w:sz w:val="22"/>
                <w:szCs w:val="22"/>
                <w:lang w:eastAsia="es-CO"/>
              </w:rPr>
              <w:lastRenderedPageBreak/>
              <w:t xml:space="preserve">Ingresar las dotaciones al inventario ICBF: </w:t>
            </w:r>
            <w:r w:rsidRPr="007F45C4">
              <w:rPr>
                <w:rFonts w:ascii="Arial Narrow" w:hAnsi="Arial Narrow" w:cs="Arial"/>
                <w:bCs/>
                <w:color w:val="0D0D0D"/>
                <w:sz w:val="22"/>
                <w:szCs w:val="22"/>
                <w:lang w:eastAsia="es-CO"/>
              </w:rPr>
              <w:t>el almacenista de la Regional recibe los soportes entregados por la supervisión del contrato de aporte y realiza una revisión general, para identificar y reportar cualquier inconsistencia que requiera subsanación</w:t>
            </w:r>
            <w:r w:rsidRPr="00AE5F0B">
              <w:rPr>
                <w:rFonts w:ascii="Arial" w:hAnsi="Arial" w:cs="Arial"/>
                <w:bCs/>
                <w:color w:val="0D0D0D"/>
                <w:lang w:eastAsia="es-CO"/>
              </w:rPr>
              <w:t>.</w:t>
            </w:r>
          </w:p>
          <w:p w14:paraId="02090F9D" w14:textId="16B433FE" w:rsidR="00884B8A" w:rsidRPr="00C13210" w:rsidRDefault="00884B8A" w:rsidP="00884B8A">
            <w:pPr>
              <w:shd w:val="clear" w:color="auto" w:fill="FFFFFF"/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</w:pPr>
            <w:r w:rsidRPr="00884B8A"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  <w:t>Oportunidad de mejora</w:t>
            </w:r>
            <w:r w:rsidRPr="00884B8A">
              <w:rPr>
                <w:rFonts w:ascii="Arial Narrow" w:hAnsi="Arial Narrow" w:cs="Arial"/>
                <w:b/>
                <w:bCs/>
                <w:i/>
                <w:color w:val="FF0066"/>
                <w:sz w:val="22"/>
                <w:szCs w:val="22"/>
                <w:lang w:eastAsia="es-CO"/>
              </w:rPr>
              <w:t xml:space="preserve">: </w:t>
            </w:r>
            <w:r w:rsidR="00C13210" w:rsidRPr="00C13210">
              <w:rPr>
                <w:rFonts w:ascii="Arial Narrow" w:hAnsi="Arial Narrow" w:cs="Arial"/>
                <w:bCs/>
                <w:i/>
                <w:color w:val="FF0066"/>
                <w:sz w:val="22"/>
                <w:szCs w:val="22"/>
                <w:lang w:eastAsia="es-CO"/>
              </w:rPr>
              <w:t>Proyecto de</w:t>
            </w:r>
            <w:r w:rsidR="00C13210">
              <w:rPr>
                <w:rFonts w:ascii="Arial Narrow" w:hAnsi="Arial Narrow" w:cs="Arial"/>
                <w:b/>
                <w:bCs/>
                <w:i/>
                <w:color w:val="FF0066"/>
                <w:sz w:val="22"/>
                <w:szCs w:val="22"/>
                <w:lang w:eastAsia="es-CO"/>
              </w:rPr>
              <w:t xml:space="preserve"> </w:t>
            </w:r>
            <w:r w:rsidR="00C13210" w:rsidRPr="00C13210">
              <w:rPr>
                <w:rFonts w:ascii="Arial Narrow" w:hAnsi="Arial Narrow" w:cs="Arial"/>
                <w:bCs/>
                <w:i/>
                <w:color w:val="FF0066"/>
                <w:sz w:val="22"/>
                <w:szCs w:val="22"/>
                <w:lang w:eastAsia="es-CO"/>
              </w:rPr>
              <w:t>diseño del M</w:t>
            </w:r>
            <w:r w:rsidR="00C13210">
              <w:rPr>
                <w:rFonts w:ascii="Arial Narrow" w:hAnsi="Arial Narrow" w:cs="Arial"/>
                <w:bCs/>
                <w:i/>
                <w:color w:val="FF0066"/>
                <w:sz w:val="22"/>
                <w:szCs w:val="22"/>
                <w:lang w:eastAsia="es-CO"/>
              </w:rPr>
              <w:t>ó</w:t>
            </w:r>
            <w:r w:rsidR="00C13210" w:rsidRPr="00C13210">
              <w:rPr>
                <w:rFonts w:ascii="Arial Narrow" w:hAnsi="Arial Narrow" w:cs="Arial"/>
                <w:bCs/>
                <w:i/>
                <w:color w:val="FF0066"/>
                <w:sz w:val="22"/>
                <w:szCs w:val="22"/>
                <w:lang w:eastAsia="es-CO"/>
              </w:rPr>
              <w:t>dulo de Dotaciones en Sistema de información Cuéntame, en el que se registre y mantenga actualizado</w:t>
            </w:r>
            <w:r w:rsidR="00C13210" w:rsidRPr="00C13210"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  <w:t xml:space="preserve"> el inventario</w:t>
            </w:r>
            <w:r w:rsidR="00C13210"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  <w:t xml:space="preserve"> de las Dotaciones de cada UDS y que sus reportes sean compatibles o alimenten el Sistema de inventarios del ICBF.</w:t>
            </w:r>
          </w:p>
          <w:p w14:paraId="4F8B8727" w14:textId="45ABB79F" w:rsidR="001949BB" w:rsidRDefault="001949BB" w:rsidP="00C13210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  <w:p w14:paraId="6B6035A2" w14:textId="77777777" w:rsidR="00383EFE" w:rsidRPr="00383EFE" w:rsidRDefault="00383EFE" w:rsidP="00383EFE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</w:pPr>
            <w:r w:rsidRPr="00383EFE"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  <w:t>Acciones de mejora aplicadas en la vigencia 2018.</w:t>
            </w:r>
          </w:p>
          <w:p w14:paraId="67B023F4" w14:textId="77777777" w:rsidR="00383EFE" w:rsidRDefault="00383EFE" w:rsidP="00C13210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  <w:p w14:paraId="580FCEEE" w14:textId="07B4EA05" w:rsidR="003E0442" w:rsidRDefault="00383EFE" w:rsidP="00393B84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S</w:t>
            </w:r>
            <w:r w:rsidR="00C13210">
              <w:rPr>
                <w:rFonts w:ascii="Arial Narrow" w:hAnsi="Arial Narrow" w:cs="Calibri"/>
                <w:color w:val="000000"/>
                <w:sz w:val="22"/>
                <w:szCs w:val="22"/>
              </w:rPr>
              <w:t>e explica que durante la vigencia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 </w:t>
            </w:r>
            <w:r w:rsidR="00393B84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2018, se aplicaron acciones de mejora entre las que se </w:t>
            </w:r>
            <w:r w:rsid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>destacan:</w:t>
            </w:r>
          </w:p>
          <w:p w14:paraId="30565314" w14:textId="77777777" w:rsidR="003E0442" w:rsidRDefault="003E0442" w:rsidP="00393B84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  <w:p w14:paraId="2AD0A258" w14:textId="77777777" w:rsidR="003E0442" w:rsidRDefault="003E0442" w:rsidP="003E0442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>L</w:t>
            </w:r>
            <w:r w:rsidR="00393B84"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a actualización de la </w:t>
            </w:r>
            <w:r w:rsidR="00393B84" w:rsidRPr="003E0442">
              <w:rPr>
                <w:rFonts w:ascii="Arial Narrow" w:hAnsi="Arial Narrow" w:cs="Calibri"/>
                <w:i/>
                <w:color w:val="000000"/>
                <w:sz w:val="22"/>
                <w:szCs w:val="22"/>
              </w:rPr>
              <w:t xml:space="preserve">g10.pp Guía orientadora para la compra de la dotación para las modalidades de educación inicial en el marco de una atención integral, </w:t>
            </w:r>
            <w:r w:rsidR="00393B84"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a su versión </w:t>
            </w:r>
            <w:r w:rsidR="00393B84" w:rsidRPr="003E0442">
              <w:rPr>
                <w:rFonts w:ascii="Arial Narrow" w:hAnsi="Arial Narrow" w:cs="Calibri"/>
                <w:i/>
                <w:color w:val="000000"/>
                <w:sz w:val="22"/>
                <w:szCs w:val="22"/>
              </w:rPr>
              <w:t xml:space="preserve">4, </w:t>
            </w:r>
            <w:r w:rsidR="00393B84"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>publicada el 24 de octubre 2018 y en ella se incluyeron los formatos diseñados para para el control de las actividades operativas relacionadas con la compra de dotaciones y su ingreso al inventario ICBF.</w:t>
            </w:r>
          </w:p>
          <w:p w14:paraId="77C359EB" w14:textId="73234310" w:rsidR="00393B84" w:rsidRPr="003E0442" w:rsidRDefault="00393B84" w:rsidP="003E0442">
            <w:pPr>
              <w:pStyle w:val="Prrafodelista"/>
              <w:ind w:left="1068"/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La Guía y sus formatos se encuentra publicada en el portal ICBF </w:t>
            </w:r>
            <w:hyperlink r:id="rId8" w:history="1">
              <w:r w:rsidRPr="003E0442">
                <w:rPr>
                  <w:rStyle w:val="Hipervnculo"/>
                  <w:rFonts w:ascii="Arial Narrow" w:hAnsi="Arial Narrow" w:cs="Calibri"/>
                  <w:b/>
                  <w:bCs/>
                  <w:sz w:val="22"/>
                  <w:szCs w:val="22"/>
                </w:rPr>
                <w:t>https://www.icbf.gov.co/misionales/promocion-y-prevencion/primera-infancia</w:t>
              </w:r>
            </w:hyperlink>
            <w:r w:rsidRPr="003E0442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. </w:t>
            </w:r>
          </w:p>
          <w:p w14:paraId="7296FC54" w14:textId="77777777" w:rsidR="00393B84" w:rsidRPr="00C43A3C" w:rsidRDefault="00393B84" w:rsidP="003E0442">
            <w:pPr>
              <w:ind w:left="708"/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 w:rsidRPr="00C43A3C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 </w:t>
            </w:r>
          </w:p>
          <w:p w14:paraId="255B1EF9" w14:textId="77777777" w:rsidR="00393B84" w:rsidRPr="003B220B" w:rsidRDefault="00393B84" w:rsidP="003E0442">
            <w:pPr>
              <w:ind w:left="708"/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>
              <w:rPr>
                <w:rFonts w:ascii="Arial Narrow" w:hAnsi="Arial Narrow" w:cs="Calibri"/>
                <w:noProof/>
                <w:color w:val="000000"/>
                <w:sz w:val="22"/>
                <w:szCs w:val="22"/>
              </w:rPr>
              <w:drawing>
                <wp:inline distT="0" distB="0" distL="0" distR="0" wp14:anchorId="33C0050F" wp14:editId="688ED8AE">
                  <wp:extent cx="5495018" cy="2340874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06442" cy="234574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A0EE6C6" w14:textId="74F8A8CA" w:rsidR="00C13210" w:rsidRPr="00C13210" w:rsidRDefault="00C13210" w:rsidP="003E0442">
            <w:pPr>
              <w:ind w:left="708"/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  <w:p w14:paraId="0D340F3D" w14:textId="0704E7BA" w:rsidR="00753F56" w:rsidRPr="003E0442" w:rsidRDefault="003E0442" w:rsidP="003E0442">
            <w:pPr>
              <w:pStyle w:val="Prrafodelista"/>
              <w:numPr>
                <w:ilvl w:val="0"/>
                <w:numId w:val="12"/>
              </w:numPr>
              <w:spacing w:after="200"/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>S</w:t>
            </w:r>
            <w:r w:rsidR="00EA30EC"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e aplicó el </w:t>
            </w:r>
            <w:r w:rsidR="00EA30EC" w:rsidRPr="003E0442">
              <w:rPr>
                <w:rFonts w:ascii="Arial Narrow" w:hAnsi="Arial Narrow" w:cs="Calibri"/>
                <w:color w:val="000000"/>
                <w:sz w:val="22"/>
                <w:szCs w:val="22"/>
                <w:u w:val="single"/>
              </w:rPr>
              <w:t>Plan de descongestión de ingreso de dotaciones al inventario ICBF</w:t>
            </w:r>
            <w:r w:rsidR="00EA30EC"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, </w:t>
            </w:r>
            <w:r w:rsidR="00DB6CBB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en articulación con la Dirección Administrativa/Grupo de Almacén e inventarios y apoyo de la Secretaría General y la Dirección de Contratación, </w:t>
            </w:r>
            <w:r w:rsidR="00EA30EC"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en el que se desarrollaron videoconferencias de orientación y de seguimiento con las 33 regionales, y visitas </w:t>
            </w:r>
            <w:r w:rsidR="006B3F9F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(agosto a diciembre de 2018) </w:t>
            </w:r>
            <w:r w:rsidR="00A87B64"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a EAS y UDS </w:t>
            </w:r>
            <w:r w:rsidR="00EA30EC"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con el apoyo del Equipo de Supervisión de la Dirección de Primera </w:t>
            </w:r>
            <w:r w:rsidR="00A87B64"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>I</w:t>
            </w:r>
            <w:r w:rsidR="00EA30EC"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>nfancia</w:t>
            </w:r>
            <w:r w:rsidR="00A87B64"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>, e</w:t>
            </w:r>
            <w:r w:rsidR="00EA30EC"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>n las que se aplicaron dos instrumentos diseñados por el Equipo de dotaciones</w:t>
            </w:r>
            <w:r w:rsidR="00A87B64"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>,</w:t>
            </w:r>
            <w:r w:rsidR="00EA30EC"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 para la </w:t>
            </w:r>
            <w:r w:rsidR="00A87B64"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>v</w:t>
            </w:r>
            <w:r w:rsidR="00EA30EC"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>erificación de la existencia de l</w:t>
            </w:r>
            <w:r w:rsidR="00A87B64"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os bienes </w:t>
            </w:r>
            <w:r w:rsidR="00EA30EC"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en las UDS y </w:t>
            </w:r>
            <w:r w:rsidR="00A87B64"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>e</w:t>
            </w:r>
            <w:r w:rsidR="00EA30EC"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l cumplimiento </w:t>
            </w:r>
            <w:r w:rsidR="00A87B64"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de las obligaciones contractuales </w:t>
            </w:r>
            <w:r w:rsidR="00EA30EC"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>de la EAS en el tema de dotaciones</w:t>
            </w:r>
            <w:r w:rsidR="00A87B64"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 (s</w:t>
            </w:r>
            <w:r w:rsidR="00EA30EC"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>e anexa a esta acta</w:t>
            </w:r>
            <w:r w:rsidR="00753F56"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>,</w:t>
            </w:r>
            <w:r w:rsidR="00EA30EC"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 los instrumentos aplicados en estas visitas</w:t>
            </w:r>
            <w:r w:rsidR="00A87B64"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>)</w:t>
            </w:r>
            <w:r w:rsidR="00753F56"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>.</w:t>
            </w:r>
          </w:p>
          <w:p w14:paraId="74104B44" w14:textId="24F3496E" w:rsidR="00753F56" w:rsidRDefault="00753F56" w:rsidP="003E0442">
            <w:pPr>
              <w:spacing w:after="200"/>
              <w:ind w:left="1068"/>
              <w:jc w:val="both"/>
              <w:rPr>
                <w:rFonts w:ascii="Arial Narrow" w:hAnsi="Arial Narrow" w:cs="Arial"/>
                <w:bCs/>
                <w:i/>
                <w:color w:val="FF0066"/>
                <w:sz w:val="22"/>
                <w:szCs w:val="22"/>
                <w:lang w:eastAsia="es-CO"/>
              </w:rPr>
            </w:pPr>
            <w:r w:rsidRPr="00884B8A">
              <w:rPr>
                <w:rFonts w:ascii="Arial Narrow" w:hAnsi="Arial Narrow" w:cs="Arial"/>
                <w:i/>
                <w:color w:val="FF0066"/>
                <w:sz w:val="22"/>
                <w:szCs w:val="22"/>
                <w:lang w:eastAsia="es-CO"/>
              </w:rPr>
              <w:lastRenderedPageBreak/>
              <w:t>Oportunidad de mejora</w:t>
            </w:r>
            <w:r w:rsidRPr="00884B8A">
              <w:rPr>
                <w:rFonts w:ascii="Arial Narrow" w:hAnsi="Arial Narrow" w:cs="Arial"/>
                <w:b/>
                <w:bCs/>
                <w:i/>
                <w:color w:val="FF0066"/>
                <w:sz w:val="22"/>
                <w:szCs w:val="22"/>
                <w:lang w:eastAsia="es-CO"/>
              </w:rPr>
              <w:t>:</w:t>
            </w:r>
            <w:r>
              <w:rPr>
                <w:rFonts w:ascii="Arial Narrow" w:hAnsi="Arial Narrow" w:cs="Arial"/>
                <w:b/>
                <w:bCs/>
                <w:i/>
                <w:color w:val="FF0066"/>
                <w:sz w:val="22"/>
                <w:szCs w:val="22"/>
                <w:lang w:eastAsia="es-CO"/>
              </w:rPr>
              <w:t xml:space="preserve"> </w:t>
            </w:r>
            <w:r w:rsidRPr="00753F56">
              <w:rPr>
                <w:rFonts w:ascii="Arial Narrow" w:hAnsi="Arial Narrow" w:cs="Arial"/>
                <w:bCs/>
                <w:i/>
                <w:color w:val="FF0066"/>
                <w:sz w:val="22"/>
                <w:szCs w:val="22"/>
                <w:lang w:eastAsia="es-CO"/>
              </w:rPr>
              <w:t>Actualizar los instrumentos para incluir la verificación de especificaciones técnicas de los bienes adquiridos y entregados en cada UDS.</w:t>
            </w:r>
          </w:p>
          <w:p w14:paraId="3D932862" w14:textId="026E36B9" w:rsidR="003E0442" w:rsidRDefault="003E0442" w:rsidP="003E0442">
            <w:pPr>
              <w:pStyle w:val="Prrafodelista"/>
              <w:numPr>
                <w:ilvl w:val="0"/>
                <w:numId w:val="12"/>
              </w:numPr>
              <w:spacing w:after="200"/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Se </w:t>
            </w:r>
            <w:r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>determin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ó</w:t>
            </w:r>
            <w:r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 el avance 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de las 33 Regionales </w:t>
            </w:r>
            <w:r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>en el ingreso de dotaciones de primera infancia al sistema SEVEN-ERP</w:t>
            </w:r>
            <w:bookmarkStart w:id="1" w:name="_Hlk529436275"/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, t</w:t>
            </w:r>
            <w:r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>omando como base el informe remitido por el grupo de almacén e inventarios de la sede nacional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 </w:t>
            </w:r>
            <w:r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y la información de control de contratación de recursos de dotaciones de la 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D</w:t>
            </w:r>
            <w:r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irección de 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P</w:t>
            </w:r>
            <w:r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rimera 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I</w:t>
            </w:r>
            <w:r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nfancia, 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y a</w:t>
            </w:r>
            <w:r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 nivel nacional se presenta </w:t>
            </w:r>
            <w:r w:rsidRPr="00DB6CBB"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  <w:t>un avance del 19 %</w:t>
            </w:r>
            <w:r w:rsidRPr="003E0442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 en el ingreso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, con corte al 26 de noviembre de 2018</w:t>
            </w:r>
            <w:bookmarkEnd w:id="1"/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.</w:t>
            </w:r>
          </w:p>
          <w:p w14:paraId="5935F986" w14:textId="1B9EC046" w:rsidR="00F322BD" w:rsidRPr="003E0442" w:rsidRDefault="00F322BD" w:rsidP="003E0442">
            <w:pPr>
              <w:pStyle w:val="Prrafodelista"/>
              <w:numPr>
                <w:ilvl w:val="0"/>
                <w:numId w:val="12"/>
              </w:numPr>
              <w:spacing w:after="200"/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 Se presentaron alertas y metas de ingresos de dotación al inventario a cada Regional mediante memorandos del 30 de noviembre de 2018 dirigidos a cada Dirección Regional.</w:t>
            </w:r>
          </w:p>
          <w:p w14:paraId="4A19A4CE" w14:textId="7BC34A3A" w:rsidR="00753F56" w:rsidRPr="00753F56" w:rsidRDefault="00753F56" w:rsidP="00753F56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</w:pPr>
            <w:r w:rsidRPr="00753F56"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  <w:t>Retos en 2019 en el tema de dotaciones de Primera Infancia.</w:t>
            </w:r>
          </w:p>
          <w:p w14:paraId="794F9FB1" w14:textId="16743050" w:rsidR="00F322BD" w:rsidRPr="00F322BD" w:rsidRDefault="00F322BD" w:rsidP="00F322BD">
            <w:pPr>
              <w:pStyle w:val="Sinespaciado"/>
              <w:numPr>
                <w:ilvl w:val="0"/>
                <w:numId w:val="14"/>
              </w:numPr>
              <w:spacing w:line="276" w:lineRule="auto"/>
              <w:ind w:left="709"/>
              <w:jc w:val="both"/>
              <w:rPr>
                <w:rFonts w:ascii="Arial Narrow" w:hAnsi="Arial Narrow" w:cs="Calibri"/>
                <w:color w:val="000000"/>
                <w:lang w:eastAsia="es-ES"/>
              </w:rPr>
            </w:pPr>
            <w:r>
              <w:rPr>
                <w:rFonts w:ascii="Arial Narrow" w:hAnsi="Arial Narrow" w:cs="Calibri"/>
                <w:color w:val="000000"/>
                <w:lang w:eastAsia="es-ES"/>
              </w:rPr>
              <w:t>C</w:t>
            </w:r>
            <w:r w:rsidRPr="00F322BD">
              <w:rPr>
                <w:rFonts w:ascii="Arial Narrow" w:hAnsi="Arial Narrow" w:cs="Calibri"/>
                <w:color w:val="000000"/>
                <w:lang w:eastAsia="es-ES"/>
              </w:rPr>
              <w:t>ompletar el ingreso al inventario de las dotaciones adquiridas con recursos del ICBF durante las vigencias 2016 y 2017. Porcentaje pendiente para el ingreso al inventario 81%.</w:t>
            </w:r>
          </w:p>
          <w:p w14:paraId="0B2BDB96" w14:textId="77777777" w:rsidR="00F322BD" w:rsidRPr="00F322BD" w:rsidRDefault="00F322BD" w:rsidP="00F322BD">
            <w:pPr>
              <w:pStyle w:val="Sinespaciado"/>
              <w:numPr>
                <w:ilvl w:val="0"/>
                <w:numId w:val="14"/>
              </w:numPr>
              <w:spacing w:line="276" w:lineRule="auto"/>
              <w:ind w:left="709"/>
              <w:jc w:val="both"/>
              <w:rPr>
                <w:rFonts w:ascii="Arial Narrow" w:hAnsi="Arial Narrow" w:cs="Calibri"/>
                <w:color w:val="000000"/>
                <w:lang w:eastAsia="es-ES"/>
              </w:rPr>
            </w:pPr>
            <w:r w:rsidRPr="00F322BD">
              <w:rPr>
                <w:rFonts w:ascii="Arial Narrow" w:hAnsi="Arial Narrow" w:cs="Calibri"/>
                <w:color w:val="000000"/>
                <w:lang w:eastAsia="es-ES"/>
              </w:rPr>
              <w:t>Diseño del proyecto de compra controlada de dotaciones de primera infancia para un mejor control de los recursos ICBF invertidos en dotaciones.</w:t>
            </w:r>
          </w:p>
          <w:p w14:paraId="7EAE48C0" w14:textId="3E501595" w:rsidR="00F322BD" w:rsidRPr="00F322BD" w:rsidRDefault="00F322BD" w:rsidP="00F322BD">
            <w:pPr>
              <w:pStyle w:val="Sinespaciado"/>
              <w:numPr>
                <w:ilvl w:val="0"/>
                <w:numId w:val="14"/>
              </w:numPr>
              <w:spacing w:line="276" w:lineRule="auto"/>
              <w:ind w:left="709"/>
              <w:jc w:val="both"/>
              <w:rPr>
                <w:rFonts w:ascii="Arial Narrow" w:hAnsi="Arial Narrow" w:cs="Calibri"/>
                <w:color w:val="000000"/>
                <w:lang w:eastAsia="es-ES"/>
              </w:rPr>
            </w:pPr>
            <w:r>
              <w:rPr>
                <w:rFonts w:ascii="Arial Narrow" w:hAnsi="Arial Narrow" w:cs="Calibri"/>
                <w:color w:val="000000"/>
                <w:lang w:eastAsia="es-ES"/>
              </w:rPr>
              <w:t>Visibilización del tema de dotaciones a través de indicadores de gestión, para que las regionales cumplan con las actividades y soportes de la ruta</w:t>
            </w:r>
            <w:r w:rsidR="00DB6CBB">
              <w:rPr>
                <w:rFonts w:ascii="Arial Narrow" w:hAnsi="Arial Narrow" w:cs="Calibri"/>
                <w:color w:val="000000"/>
                <w:lang w:eastAsia="es-ES"/>
              </w:rPr>
              <w:t xml:space="preserve"> de dotaciones</w:t>
            </w:r>
            <w:r>
              <w:rPr>
                <w:rFonts w:ascii="Arial Narrow" w:hAnsi="Arial Narrow" w:cs="Calibri"/>
                <w:color w:val="000000"/>
                <w:lang w:eastAsia="es-ES"/>
              </w:rPr>
              <w:t>.</w:t>
            </w:r>
          </w:p>
          <w:p w14:paraId="456DD58F" w14:textId="77777777" w:rsidR="00F322BD" w:rsidRDefault="00F322BD" w:rsidP="00F322BD">
            <w:pPr>
              <w:spacing w:after="200"/>
              <w:jc w:val="both"/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</w:pPr>
          </w:p>
          <w:p w14:paraId="72EE4A6F" w14:textId="1CB4214A" w:rsidR="00F322BD" w:rsidRPr="00840C5C" w:rsidRDefault="00F322BD" w:rsidP="00F322BD">
            <w:pPr>
              <w:spacing w:after="200"/>
              <w:jc w:val="both"/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</w:pPr>
            <w:r w:rsidRPr="00840C5C"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  <w:t xml:space="preserve">Decisiones: </w:t>
            </w:r>
          </w:p>
          <w:p w14:paraId="09C359C9" w14:textId="1D2DB6E6" w:rsidR="004630AB" w:rsidRPr="00DB6CBB" w:rsidRDefault="00F322BD" w:rsidP="00DB6CBB">
            <w:pPr>
              <w:pStyle w:val="Prrafodelista"/>
              <w:numPr>
                <w:ilvl w:val="0"/>
                <w:numId w:val="15"/>
              </w:numPr>
              <w:spacing w:after="200"/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val="es-ES"/>
              </w:rPr>
            </w:pPr>
            <w:r w:rsidRPr="00DB6CBB">
              <w:rPr>
                <w:rFonts w:ascii="Arial Narrow" w:hAnsi="Arial Narrow" w:cs="Calibri"/>
                <w:color w:val="000000"/>
                <w:sz w:val="22"/>
                <w:szCs w:val="22"/>
                <w:lang w:val="es-ES"/>
              </w:rPr>
              <w:t>El Equipo de infraestructura y dotaciones debe participar de reunión que se convocará para la revisión de hallazgos de la Contraloría en la Regional La Guajira.</w:t>
            </w:r>
          </w:p>
          <w:p w14:paraId="26582E05" w14:textId="77777777" w:rsidR="00E7284D" w:rsidRPr="00840C5C" w:rsidRDefault="00E7284D" w:rsidP="00840C5C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</w:tr>
      <w:tr w:rsidR="00672D98" w:rsidRPr="00840C5C" w14:paraId="2E888BA2" w14:textId="77777777" w:rsidTr="00C50B6A">
        <w:trPr>
          <w:trHeight w:val="340"/>
        </w:trPr>
        <w:tc>
          <w:tcPr>
            <w:tcW w:w="4106" w:type="dxa"/>
            <w:gridSpan w:val="3"/>
            <w:vAlign w:val="center"/>
          </w:tcPr>
          <w:p w14:paraId="76556B65" w14:textId="77777777" w:rsidR="00672D98" w:rsidRPr="00840C5C" w:rsidRDefault="001F36C2" w:rsidP="00840C5C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lastRenderedPageBreak/>
              <w:t>Compromisos / tareas</w:t>
            </w:r>
          </w:p>
        </w:tc>
        <w:tc>
          <w:tcPr>
            <w:tcW w:w="3119" w:type="dxa"/>
            <w:gridSpan w:val="3"/>
            <w:vAlign w:val="center"/>
          </w:tcPr>
          <w:p w14:paraId="460605E7" w14:textId="77777777" w:rsidR="00672D98" w:rsidRPr="00840C5C" w:rsidRDefault="001F36C2" w:rsidP="00840C5C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Responsables</w:t>
            </w:r>
          </w:p>
        </w:tc>
        <w:tc>
          <w:tcPr>
            <w:tcW w:w="2527" w:type="dxa"/>
            <w:gridSpan w:val="2"/>
            <w:vAlign w:val="center"/>
          </w:tcPr>
          <w:p w14:paraId="701D490E" w14:textId="77777777" w:rsidR="00672D98" w:rsidRPr="00840C5C" w:rsidRDefault="001F36C2" w:rsidP="00840C5C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Fechas</w:t>
            </w:r>
          </w:p>
        </w:tc>
      </w:tr>
      <w:tr w:rsidR="00672D98" w:rsidRPr="00840C5C" w14:paraId="07F474A4" w14:textId="77777777" w:rsidTr="00C50B6A">
        <w:trPr>
          <w:trHeight w:val="340"/>
        </w:trPr>
        <w:tc>
          <w:tcPr>
            <w:tcW w:w="4106" w:type="dxa"/>
            <w:gridSpan w:val="3"/>
            <w:vAlign w:val="center"/>
          </w:tcPr>
          <w:p w14:paraId="47618EE8" w14:textId="11AC498A" w:rsidR="00672D98" w:rsidRPr="00840C5C" w:rsidRDefault="00672D98" w:rsidP="004261E9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3119" w:type="dxa"/>
            <w:gridSpan w:val="3"/>
            <w:vAlign w:val="center"/>
          </w:tcPr>
          <w:p w14:paraId="04B437F2" w14:textId="2488AE26" w:rsidR="00797CB7" w:rsidRPr="00840C5C" w:rsidRDefault="00797CB7" w:rsidP="00840C5C">
            <w:pPr>
              <w:jc w:val="center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527" w:type="dxa"/>
            <w:gridSpan w:val="2"/>
            <w:vAlign w:val="center"/>
          </w:tcPr>
          <w:p w14:paraId="10D2F457" w14:textId="45A6A159" w:rsidR="00672D98" w:rsidRPr="00840C5C" w:rsidRDefault="00672D98" w:rsidP="00840C5C">
            <w:pPr>
              <w:jc w:val="center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727C85" w:rsidRPr="00840C5C" w14:paraId="45D63CD3" w14:textId="77777777" w:rsidTr="003F543E">
        <w:trPr>
          <w:trHeight w:val="340"/>
        </w:trPr>
        <w:tc>
          <w:tcPr>
            <w:tcW w:w="9752" w:type="dxa"/>
            <w:gridSpan w:val="8"/>
            <w:vAlign w:val="center"/>
          </w:tcPr>
          <w:p w14:paraId="482B728C" w14:textId="77777777" w:rsidR="00727C85" w:rsidRPr="00840C5C" w:rsidRDefault="00727C85" w:rsidP="00840C5C">
            <w:pPr>
              <w:jc w:val="center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3C0195" w:rsidRPr="00840C5C" w14:paraId="29A27B9D" w14:textId="77777777" w:rsidTr="001F36C2">
        <w:trPr>
          <w:trHeight w:val="340"/>
        </w:trPr>
        <w:tc>
          <w:tcPr>
            <w:tcW w:w="9752" w:type="dxa"/>
            <w:gridSpan w:val="8"/>
            <w:vAlign w:val="center"/>
          </w:tcPr>
          <w:p w14:paraId="46E84DEF" w14:textId="77777777" w:rsidR="00727C85" w:rsidRPr="00840C5C" w:rsidRDefault="003C0195" w:rsidP="00840C5C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FIRMA ASISTENTES</w:t>
            </w:r>
          </w:p>
          <w:p w14:paraId="536D7807" w14:textId="77777777" w:rsidR="00297D18" w:rsidRPr="00840C5C" w:rsidRDefault="00297D18" w:rsidP="00753F56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</w:p>
        </w:tc>
      </w:tr>
      <w:tr w:rsidR="003C0195" w:rsidRPr="00840C5C" w14:paraId="0F6F4232" w14:textId="77777777" w:rsidTr="00EE0910">
        <w:trPr>
          <w:trHeight w:val="340"/>
        </w:trPr>
        <w:tc>
          <w:tcPr>
            <w:tcW w:w="3085" w:type="dxa"/>
            <w:gridSpan w:val="2"/>
            <w:vAlign w:val="center"/>
          </w:tcPr>
          <w:p w14:paraId="596CEC0F" w14:textId="77777777" w:rsidR="003C0195" w:rsidRPr="00840C5C" w:rsidRDefault="003C0195" w:rsidP="00840C5C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Nombre</w:t>
            </w:r>
          </w:p>
        </w:tc>
        <w:tc>
          <w:tcPr>
            <w:tcW w:w="2693" w:type="dxa"/>
            <w:gridSpan w:val="3"/>
            <w:vAlign w:val="center"/>
          </w:tcPr>
          <w:p w14:paraId="42A8D3DD" w14:textId="77777777" w:rsidR="003C0195" w:rsidRPr="00840C5C" w:rsidRDefault="003C0195" w:rsidP="00840C5C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Cargo / Dependencia</w:t>
            </w:r>
          </w:p>
        </w:tc>
        <w:tc>
          <w:tcPr>
            <w:tcW w:w="2127" w:type="dxa"/>
            <w:gridSpan w:val="2"/>
            <w:vAlign w:val="center"/>
          </w:tcPr>
          <w:p w14:paraId="61D4AC03" w14:textId="77777777" w:rsidR="003C0195" w:rsidRPr="00840C5C" w:rsidRDefault="003C0195" w:rsidP="00840C5C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Entidad</w:t>
            </w:r>
          </w:p>
        </w:tc>
        <w:tc>
          <w:tcPr>
            <w:tcW w:w="1847" w:type="dxa"/>
            <w:vAlign w:val="center"/>
          </w:tcPr>
          <w:p w14:paraId="36D7CA0E" w14:textId="77777777" w:rsidR="003C0195" w:rsidRPr="00840C5C" w:rsidRDefault="003C0195" w:rsidP="00840C5C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Firma</w:t>
            </w:r>
          </w:p>
        </w:tc>
      </w:tr>
      <w:tr w:rsidR="003C0195" w:rsidRPr="00840C5C" w14:paraId="1C0A098D" w14:textId="77777777" w:rsidTr="00EE0910">
        <w:trPr>
          <w:trHeight w:val="340"/>
        </w:trPr>
        <w:tc>
          <w:tcPr>
            <w:tcW w:w="3085" w:type="dxa"/>
            <w:gridSpan w:val="2"/>
            <w:vAlign w:val="center"/>
          </w:tcPr>
          <w:p w14:paraId="3A4B3A1A" w14:textId="0BF5EFCC" w:rsidR="003C0195" w:rsidRPr="00840C5C" w:rsidRDefault="0014251C" w:rsidP="00840C5C">
            <w:p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Gloria Alicia Nova Espitia</w:t>
            </w:r>
          </w:p>
        </w:tc>
        <w:tc>
          <w:tcPr>
            <w:tcW w:w="2693" w:type="dxa"/>
            <w:gridSpan w:val="3"/>
            <w:vAlign w:val="center"/>
          </w:tcPr>
          <w:p w14:paraId="7300CB4A" w14:textId="4C867042" w:rsidR="003C0195" w:rsidRPr="00840C5C" w:rsidRDefault="0014251C" w:rsidP="00840C5C">
            <w:p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Oficina de Control Interno</w:t>
            </w:r>
          </w:p>
        </w:tc>
        <w:tc>
          <w:tcPr>
            <w:tcW w:w="2127" w:type="dxa"/>
            <w:gridSpan w:val="2"/>
            <w:vAlign w:val="center"/>
          </w:tcPr>
          <w:p w14:paraId="0083B98B" w14:textId="5770EE65" w:rsidR="003C0195" w:rsidRPr="00840C5C" w:rsidRDefault="0014251C" w:rsidP="0014251C">
            <w:pPr>
              <w:jc w:val="center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ICBF</w:t>
            </w:r>
          </w:p>
        </w:tc>
        <w:tc>
          <w:tcPr>
            <w:tcW w:w="1847" w:type="dxa"/>
            <w:vAlign w:val="center"/>
          </w:tcPr>
          <w:p w14:paraId="5871AD16" w14:textId="77777777" w:rsidR="003C0195" w:rsidRPr="00840C5C" w:rsidRDefault="003C0195" w:rsidP="00840C5C">
            <w:p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14251C" w:rsidRPr="00840C5C" w14:paraId="29A5CA86" w14:textId="77777777" w:rsidTr="00F02E7F">
        <w:trPr>
          <w:trHeight w:val="340"/>
        </w:trPr>
        <w:tc>
          <w:tcPr>
            <w:tcW w:w="3085" w:type="dxa"/>
            <w:gridSpan w:val="2"/>
            <w:vAlign w:val="center"/>
          </w:tcPr>
          <w:p w14:paraId="5F886538" w14:textId="2DF0CCE2" w:rsidR="0014251C" w:rsidRPr="00840C5C" w:rsidRDefault="0014251C" w:rsidP="0014251C">
            <w:p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Manuel José Colorado</w:t>
            </w:r>
          </w:p>
        </w:tc>
        <w:tc>
          <w:tcPr>
            <w:tcW w:w="2693" w:type="dxa"/>
            <w:gridSpan w:val="3"/>
            <w:vAlign w:val="center"/>
          </w:tcPr>
          <w:p w14:paraId="0EA004FE" w14:textId="781CDAE0" w:rsidR="0014251C" w:rsidRPr="00840C5C" w:rsidRDefault="0014251C" w:rsidP="0014251C">
            <w:p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Subdirección Operación de la Atención a la Primera Infancia</w:t>
            </w:r>
          </w:p>
        </w:tc>
        <w:tc>
          <w:tcPr>
            <w:tcW w:w="2127" w:type="dxa"/>
            <w:gridSpan w:val="2"/>
          </w:tcPr>
          <w:p w14:paraId="2BEC2A1D" w14:textId="6DD5D66F" w:rsidR="0014251C" w:rsidRPr="00840C5C" w:rsidRDefault="0014251C" w:rsidP="0014251C">
            <w:pPr>
              <w:jc w:val="center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B43EEF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ICBF</w:t>
            </w:r>
          </w:p>
        </w:tc>
        <w:tc>
          <w:tcPr>
            <w:tcW w:w="1847" w:type="dxa"/>
            <w:vAlign w:val="center"/>
          </w:tcPr>
          <w:p w14:paraId="1E1869F6" w14:textId="77777777" w:rsidR="0014251C" w:rsidRPr="00840C5C" w:rsidRDefault="0014251C" w:rsidP="0014251C">
            <w:p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14251C" w:rsidRPr="00840C5C" w14:paraId="1C601027" w14:textId="77777777" w:rsidTr="00F02E7F">
        <w:trPr>
          <w:trHeight w:val="340"/>
        </w:trPr>
        <w:tc>
          <w:tcPr>
            <w:tcW w:w="3085" w:type="dxa"/>
            <w:gridSpan w:val="2"/>
            <w:vAlign w:val="center"/>
          </w:tcPr>
          <w:p w14:paraId="58574D72" w14:textId="3F2F9ED6" w:rsidR="0014251C" w:rsidRPr="0014251C" w:rsidRDefault="0014251C" w:rsidP="0014251C">
            <w:pPr>
              <w:jc w:val="both"/>
              <w:rPr>
                <w:rFonts w:ascii="Arial Narrow" w:hAnsi="Arial Narrow" w:cs="Arial"/>
                <w:sz w:val="22"/>
                <w:szCs w:val="22"/>
                <w:lang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eastAsia="en-US"/>
              </w:rPr>
              <w:t>Paula Andrea Ospina Patiño</w:t>
            </w:r>
          </w:p>
        </w:tc>
        <w:tc>
          <w:tcPr>
            <w:tcW w:w="2693" w:type="dxa"/>
            <w:gridSpan w:val="3"/>
            <w:vAlign w:val="center"/>
          </w:tcPr>
          <w:p w14:paraId="2842F54B" w14:textId="0732D82C" w:rsidR="0014251C" w:rsidRPr="00840C5C" w:rsidRDefault="0014251C" w:rsidP="0014251C">
            <w:p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Subdirección Operación de la Atención a la Primera Infancia</w:t>
            </w:r>
          </w:p>
        </w:tc>
        <w:tc>
          <w:tcPr>
            <w:tcW w:w="2127" w:type="dxa"/>
            <w:gridSpan w:val="2"/>
          </w:tcPr>
          <w:p w14:paraId="2BC900C9" w14:textId="3F90482D" w:rsidR="0014251C" w:rsidRPr="00840C5C" w:rsidRDefault="0014251C" w:rsidP="0014251C">
            <w:pPr>
              <w:jc w:val="center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B43EEF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ICBF</w:t>
            </w:r>
          </w:p>
        </w:tc>
        <w:tc>
          <w:tcPr>
            <w:tcW w:w="1847" w:type="dxa"/>
            <w:vAlign w:val="center"/>
          </w:tcPr>
          <w:p w14:paraId="592FDDE2" w14:textId="77777777" w:rsidR="0014251C" w:rsidRPr="00840C5C" w:rsidRDefault="0014251C" w:rsidP="0014251C">
            <w:p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3C0195" w:rsidRPr="00840C5C" w14:paraId="60D2DE20" w14:textId="77777777" w:rsidTr="00EE0910">
        <w:trPr>
          <w:trHeight w:val="340"/>
        </w:trPr>
        <w:tc>
          <w:tcPr>
            <w:tcW w:w="3085" w:type="dxa"/>
            <w:gridSpan w:val="2"/>
            <w:vMerge w:val="restart"/>
            <w:vAlign w:val="center"/>
          </w:tcPr>
          <w:p w14:paraId="2C5874F9" w14:textId="59663093" w:rsidR="003C0195" w:rsidRPr="00840C5C" w:rsidRDefault="003C0195" w:rsidP="00840C5C">
            <w:pPr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Próxima reunión</w:t>
            </w:r>
            <w:r w:rsidR="005D52EA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:</w:t>
            </w:r>
            <w:r w:rsidR="005D52EA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</w:t>
            </w:r>
          </w:p>
        </w:tc>
        <w:tc>
          <w:tcPr>
            <w:tcW w:w="2693" w:type="dxa"/>
            <w:gridSpan w:val="3"/>
            <w:vAlign w:val="center"/>
          </w:tcPr>
          <w:p w14:paraId="588C2EE6" w14:textId="77777777" w:rsidR="003C0195" w:rsidRPr="00840C5C" w:rsidRDefault="003C0195" w:rsidP="00840C5C">
            <w:pPr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Fecha</w:t>
            </w:r>
          </w:p>
        </w:tc>
        <w:tc>
          <w:tcPr>
            <w:tcW w:w="2127" w:type="dxa"/>
            <w:gridSpan w:val="2"/>
            <w:vAlign w:val="center"/>
          </w:tcPr>
          <w:p w14:paraId="14F02179" w14:textId="77777777" w:rsidR="003C0195" w:rsidRPr="00840C5C" w:rsidRDefault="003C0195" w:rsidP="00840C5C">
            <w:pPr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Hora</w:t>
            </w:r>
          </w:p>
        </w:tc>
        <w:tc>
          <w:tcPr>
            <w:tcW w:w="1847" w:type="dxa"/>
            <w:vAlign w:val="center"/>
          </w:tcPr>
          <w:p w14:paraId="5B40D25B" w14:textId="77777777" w:rsidR="003C0195" w:rsidRPr="00840C5C" w:rsidRDefault="003C0195" w:rsidP="00840C5C">
            <w:pPr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Lugar</w:t>
            </w:r>
          </w:p>
        </w:tc>
      </w:tr>
      <w:tr w:rsidR="003C0195" w:rsidRPr="00840C5C" w14:paraId="0CB804EF" w14:textId="77777777" w:rsidTr="00EE0910">
        <w:trPr>
          <w:trHeight w:val="340"/>
        </w:trPr>
        <w:tc>
          <w:tcPr>
            <w:tcW w:w="3085" w:type="dxa"/>
            <w:gridSpan w:val="2"/>
            <w:vMerge/>
            <w:vAlign w:val="center"/>
          </w:tcPr>
          <w:p w14:paraId="14A04F23" w14:textId="77777777" w:rsidR="003C0195" w:rsidRPr="00840C5C" w:rsidRDefault="003C0195" w:rsidP="00840C5C">
            <w:p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693" w:type="dxa"/>
            <w:gridSpan w:val="3"/>
            <w:vAlign w:val="center"/>
          </w:tcPr>
          <w:p w14:paraId="6508BF90" w14:textId="555887DA" w:rsidR="003C0195" w:rsidRPr="00840C5C" w:rsidRDefault="00A22026" w:rsidP="005D52EA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Por confirmar</w:t>
            </w:r>
          </w:p>
        </w:tc>
        <w:tc>
          <w:tcPr>
            <w:tcW w:w="2127" w:type="dxa"/>
            <w:gridSpan w:val="2"/>
            <w:vAlign w:val="center"/>
          </w:tcPr>
          <w:p w14:paraId="1BA9ECF4" w14:textId="179CC025" w:rsidR="003C0195" w:rsidRPr="00840C5C" w:rsidRDefault="003C0195" w:rsidP="005D52EA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1847" w:type="dxa"/>
            <w:vAlign w:val="center"/>
          </w:tcPr>
          <w:p w14:paraId="60F406DC" w14:textId="4062567D" w:rsidR="003C0195" w:rsidRPr="005D52EA" w:rsidRDefault="003C0195" w:rsidP="005D52EA"/>
        </w:tc>
      </w:tr>
    </w:tbl>
    <w:p w14:paraId="0AA20497" w14:textId="77777777" w:rsidR="008951F2" w:rsidRPr="00840C5C" w:rsidRDefault="00E80892" w:rsidP="00840C5C">
      <w:pPr>
        <w:jc w:val="both"/>
        <w:rPr>
          <w:rFonts w:ascii="Arial Narrow" w:hAnsi="Arial Narrow" w:cs="Arial"/>
          <w:sz w:val="22"/>
          <w:szCs w:val="22"/>
          <w:lang w:eastAsia="es-CO"/>
        </w:rPr>
      </w:pPr>
      <w:r w:rsidRPr="00840C5C">
        <w:rPr>
          <w:rFonts w:ascii="Arial Narrow" w:hAnsi="Arial Narrow" w:cs="Arial"/>
          <w:noProof/>
          <w:sz w:val="22"/>
          <w:szCs w:val="22"/>
          <w:lang w:eastAsia="es-CO"/>
        </w:rPr>
        <w:drawing>
          <wp:anchor distT="0" distB="0" distL="114300" distR="114300" simplePos="0" relativeHeight="251646976" behindDoc="1" locked="0" layoutInCell="1" allowOverlap="1" wp14:anchorId="3A2FDD7A" wp14:editId="59506790">
            <wp:simplePos x="0" y="0"/>
            <wp:positionH relativeFrom="column">
              <wp:posOffset>4429760</wp:posOffset>
            </wp:positionH>
            <wp:positionV relativeFrom="paragraph">
              <wp:posOffset>9206230</wp:posOffset>
            </wp:positionV>
            <wp:extent cx="2922905" cy="475615"/>
            <wp:effectExtent l="0" t="0" r="0" b="0"/>
            <wp:wrapNone/>
            <wp:docPr id="6" name="Imagen 6" descr="frase-01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rase-01 (3)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905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951F2" w:rsidRPr="00840C5C" w:rsidSect="00DF55E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2" w:h="15842" w:code="1"/>
      <w:pgMar w:top="1985" w:right="1225" w:bottom="1418" w:left="1321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ECA97C" w14:textId="77777777" w:rsidR="00454668" w:rsidRDefault="00454668">
      <w:r>
        <w:separator/>
      </w:r>
    </w:p>
  </w:endnote>
  <w:endnote w:type="continuationSeparator" w:id="0">
    <w:p w14:paraId="46CF1353" w14:textId="77777777" w:rsidR="00454668" w:rsidRDefault="00454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dobe Ming Std L">
    <w:panose1 w:val="020203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ZurichBT-LightCondense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2B651" w14:textId="77777777" w:rsidR="004A58BF" w:rsidRDefault="004A58B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FBECC" w14:textId="77777777" w:rsidR="00BA1C03" w:rsidRDefault="00BA1C03" w:rsidP="00E80892"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83917A8" wp14:editId="614D56DB">
              <wp:simplePos x="0" y="0"/>
              <wp:positionH relativeFrom="column">
                <wp:posOffset>12700</wp:posOffset>
              </wp:positionH>
              <wp:positionV relativeFrom="paragraph">
                <wp:posOffset>-48895</wp:posOffset>
              </wp:positionV>
              <wp:extent cx="5842635" cy="0"/>
              <wp:effectExtent l="13335" t="12065" r="11430" b="6985"/>
              <wp:wrapNone/>
              <wp:docPr id="8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4263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152E4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1pt;margin-top:-3.85pt;width:460.0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etb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"/>
          </w:pict>
        </mc:Fallback>
      </mc:AlternateContent>
    </w:r>
    <w:r>
      <w:t xml:space="preserve">                                                                                                                                 </w:t>
    </w:r>
  </w:p>
  <w:p w14:paraId="71E71145" w14:textId="77777777" w:rsidR="004A58BF" w:rsidRDefault="004A58BF" w:rsidP="004A58BF">
    <w:pPr>
      <w:pStyle w:val="Piedepgina"/>
      <w:jc w:val="center"/>
      <w:rPr>
        <w:rFonts w:ascii="Tempus Sans ITC" w:hAnsi="Tempus Sans ITC"/>
        <w:b/>
      </w:rPr>
    </w:pPr>
    <w:proofErr w:type="gramStart"/>
    <w:r w:rsidRPr="009A75E9">
      <w:rPr>
        <w:rFonts w:ascii="Tempus Sans ITC" w:hAnsi="Tempus Sans ITC"/>
        <w:b/>
      </w:rPr>
      <w:t>Antes de imprimir este documento… piense en el medio ambiente!</w:t>
    </w:r>
    <w:proofErr w:type="gramEnd"/>
  </w:p>
  <w:p w14:paraId="488E8744" w14:textId="77777777" w:rsidR="004A58BF" w:rsidRDefault="004A58BF" w:rsidP="004A58BF">
    <w:pPr>
      <w:pStyle w:val="Piedepgina"/>
      <w:jc w:val="center"/>
      <w:rPr>
        <w:rFonts w:ascii="Arial" w:hAnsi="Arial" w:cs="Arial"/>
        <w:i/>
        <w:sz w:val="12"/>
        <w:szCs w:val="12"/>
      </w:rPr>
    </w:pPr>
  </w:p>
  <w:p w14:paraId="1EE817A4" w14:textId="77777777" w:rsidR="004A58BF" w:rsidRDefault="004A58BF" w:rsidP="004A58BF">
    <w:pPr>
      <w:jc w:val="center"/>
      <w:rPr>
        <w:rFonts w:ascii="Arial" w:hAnsi="Arial" w:cs="Arial"/>
        <w:sz w:val="12"/>
        <w:szCs w:val="12"/>
      </w:rPr>
    </w:pPr>
    <w:r w:rsidRPr="002835E6">
      <w:rPr>
        <w:rFonts w:ascii="Arial" w:hAnsi="Arial" w:cs="Arial"/>
        <w:sz w:val="12"/>
        <w:szCs w:val="12"/>
      </w:rPr>
      <w:t>Cualquier copia impresa de este documento se considera como COPIA NO CONTROLADA.</w:t>
    </w:r>
  </w:p>
  <w:p w14:paraId="48DFC38C" w14:textId="77777777" w:rsidR="004A58BF" w:rsidRDefault="004A58BF" w:rsidP="004A58BF">
    <w:pPr>
      <w:jc w:val="center"/>
      <w:rPr>
        <w:rFonts w:ascii="Arial" w:hAnsi="Arial" w:cs="Arial"/>
        <w:sz w:val="12"/>
        <w:szCs w:val="12"/>
      </w:rPr>
    </w:pPr>
  </w:p>
  <w:p w14:paraId="3B15C9DB" w14:textId="565A4C20" w:rsidR="00BA1C03" w:rsidRPr="00E7284D" w:rsidRDefault="004A58BF" w:rsidP="00431280">
    <w:pPr>
      <w:tabs>
        <w:tab w:val="left" w:pos="4470"/>
        <w:tab w:val="center" w:pos="4848"/>
      </w:tabs>
      <w:jc w:val="center"/>
      <w:rPr>
        <w:rFonts w:ascii="ZurichBT-LightCondensed" w:hAnsi="ZurichBT-LightCondensed" w:cs="ZurichBT-LightCondensed"/>
        <w:color w:val="4E4B4A"/>
        <w:sz w:val="18"/>
        <w:szCs w:val="18"/>
        <w:lang w:val="es-ES"/>
      </w:rPr>
    </w:pPr>
    <w:r>
      <w:rPr>
        <w:rFonts w:ascii="ZurichBT-LightCondensed" w:hAnsi="ZurichBT-LightCondensed" w:cs="ZurichBT-LightCondensed"/>
        <w:noProof/>
        <w:color w:val="4E4B4A"/>
        <w:sz w:val="18"/>
        <w:szCs w:val="18"/>
        <w:lang w:eastAsia="es-CO"/>
      </w:rPr>
      <w:drawing>
        <wp:anchor distT="0" distB="0" distL="114300" distR="114300" simplePos="0" relativeHeight="251686912" behindDoc="1" locked="0" layoutInCell="1" allowOverlap="1" wp14:anchorId="637404FE" wp14:editId="74F06082">
          <wp:simplePos x="0" y="0"/>
          <wp:positionH relativeFrom="column">
            <wp:posOffset>4429760</wp:posOffset>
          </wp:positionH>
          <wp:positionV relativeFrom="paragraph">
            <wp:posOffset>9206230</wp:posOffset>
          </wp:positionV>
          <wp:extent cx="2922905" cy="475615"/>
          <wp:effectExtent l="0" t="0" r="0" b="0"/>
          <wp:wrapNone/>
          <wp:docPr id="28" name="Imagen 28" descr="frase-01 (3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frase-01 (3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2905" cy="475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ZurichBT-LightCondensed" w:hAnsi="ZurichBT-LightCondensed" w:cs="ZurichBT-LightCondensed"/>
        <w:noProof/>
        <w:color w:val="4E4B4A"/>
        <w:sz w:val="18"/>
        <w:szCs w:val="18"/>
        <w:lang w:eastAsia="es-CO"/>
      </w:rPr>
      <w:drawing>
        <wp:anchor distT="0" distB="0" distL="114300" distR="114300" simplePos="0" relativeHeight="251685888" behindDoc="1" locked="0" layoutInCell="1" allowOverlap="1" wp14:anchorId="44B34C12" wp14:editId="2D7A174C">
          <wp:simplePos x="0" y="0"/>
          <wp:positionH relativeFrom="column">
            <wp:posOffset>4429760</wp:posOffset>
          </wp:positionH>
          <wp:positionV relativeFrom="paragraph">
            <wp:posOffset>9206230</wp:posOffset>
          </wp:positionV>
          <wp:extent cx="2922905" cy="475615"/>
          <wp:effectExtent l="0" t="0" r="0" b="0"/>
          <wp:wrapNone/>
          <wp:docPr id="29" name="Imagen 29" descr="frase-01 (3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frase-01 (3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2905" cy="475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50B8E">
      <w:rPr>
        <w:rFonts w:ascii="Arial" w:hAnsi="Arial" w:cs="Arial"/>
        <w:sz w:val="12"/>
        <w:szCs w:val="12"/>
      </w:rPr>
      <w:t xml:space="preserve">LOS DATOS PROPORCIONADOS SERÁN TRATADOS </w:t>
    </w:r>
    <w:proofErr w:type="gramStart"/>
    <w:r w:rsidRPr="00050B8E">
      <w:rPr>
        <w:rFonts w:ascii="Arial" w:hAnsi="Arial" w:cs="Arial"/>
        <w:sz w:val="12"/>
        <w:szCs w:val="12"/>
      </w:rPr>
      <w:t>DE ACUERDO A</w:t>
    </w:r>
    <w:proofErr w:type="gramEnd"/>
    <w:r w:rsidRPr="00050B8E">
      <w:rPr>
        <w:rFonts w:ascii="Arial" w:hAnsi="Arial" w:cs="Arial"/>
        <w:sz w:val="12"/>
        <w:szCs w:val="12"/>
      </w:rPr>
      <w:t xml:space="preserve"> LA POLÍTICA DE TRATAMIENTO DE DATOS PERSONALES DEL ICBF Y A LA LEY 1581 DE 2012.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FF5D46" w14:textId="77777777" w:rsidR="004A58BF" w:rsidRDefault="004A58B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C7755D" w14:textId="77777777" w:rsidR="00454668" w:rsidRDefault="00454668">
      <w:r>
        <w:separator/>
      </w:r>
    </w:p>
  </w:footnote>
  <w:footnote w:type="continuationSeparator" w:id="0">
    <w:p w14:paraId="1FF373CE" w14:textId="77777777" w:rsidR="00454668" w:rsidRDefault="004546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0B93B" w14:textId="77777777" w:rsidR="006412F8" w:rsidRDefault="00454668">
    <w:pPr>
      <w:pStyle w:val="Encabezado"/>
    </w:pPr>
    <w:r>
      <w:rPr>
        <w:noProof/>
      </w:rPr>
      <w:pict w14:anchorId="55A0F70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3154611" o:spid="_x0000_s2050" type="#_x0000_t136" style="position:absolute;margin-left:0;margin-top:0;width:478.45pt;height:205.05pt;rotation:315;z-index:-25163673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ÚBLIC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1553"/>
      <w:gridCol w:w="3284"/>
      <w:gridCol w:w="1431"/>
      <w:gridCol w:w="1646"/>
      <w:gridCol w:w="1772"/>
    </w:tblGrid>
    <w:tr w:rsidR="009E3B32" w:rsidRPr="00624C3C" w14:paraId="7BC07258" w14:textId="77777777" w:rsidTr="009E3B32">
      <w:trPr>
        <w:cantSplit/>
        <w:trHeight w:val="928"/>
      </w:trPr>
      <w:tc>
        <w:tcPr>
          <w:tcW w:w="803" w:type="pct"/>
          <w:vMerge w:val="restart"/>
        </w:tcPr>
        <w:p w14:paraId="2915B4C1" w14:textId="77777777" w:rsidR="009E3B32" w:rsidRPr="00624C3C" w:rsidRDefault="009E3B32" w:rsidP="009E3B32">
          <w:pPr>
            <w:pStyle w:val="Encabezado"/>
            <w:rPr>
              <w:rFonts w:ascii="Arial" w:hAnsi="Arial" w:cs="Arial"/>
            </w:rPr>
          </w:pPr>
          <w:r w:rsidRPr="00624C3C"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83840" behindDoc="0" locked="0" layoutInCell="1" allowOverlap="1" wp14:anchorId="1B30FC78" wp14:editId="41523AEB">
                <wp:simplePos x="0" y="0"/>
                <wp:positionH relativeFrom="column">
                  <wp:posOffset>-635</wp:posOffset>
                </wp:positionH>
                <wp:positionV relativeFrom="paragraph">
                  <wp:posOffset>69850</wp:posOffset>
                </wp:positionV>
                <wp:extent cx="885825" cy="1062745"/>
                <wp:effectExtent l="0" t="0" r="0" b="4445"/>
                <wp:wrapNone/>
                <wp:docPr id="10" name="Imagen 10" descr="ICBFN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ICBFNE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5825" cy="1062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697" w:type="pct"/>
          <w:vMerge w:val="restart"/>
        </w:tcPr>
        <w:p w14:paraId="40C415B9" w14:textId="77777777" w:rsidR="009E3B32" w:rsidRPr="00624C3C" w:rsidRDefault="009E3B32" w:rsidP="009E3B32">
          <w:pPr>
            <w:pStyle w:val="Encabezado"/>
            <w:tabs>
              <w:tab w:val="left" w:pos="380"/>
              <w:tab w:val="center" w:pos="2571"/>
            </w:tabs>
            <w:jc w:val="center"/>
            <w:rPr>
              <w:rFonts w:ascii="Arial" w:hAnsi="Arial" w:cs="Arial"/>
              <w:b/>
            </w:rPr>
          </w:pPr>
        </w:p>
        <w:p w14:paraId="3D822A3B" w14:textId="77777777" w:rsidR="009E3B32" w:rsidRPr="00624C3C" w:rsidRDefault="009E3B32" w:rsidP="009E3B32">
          <w:pPr>
            <w:pStyle w:val="Encabezado"/>
            <w:tabs>
              <w:tab w:val="left" w:pos="380"/>
              <w:tab w:val="center" w:pos="2571"/>
            </w:tabs>
            <w:jc w:val="center"/>
            <w:rPr>
              <w:rFonts w:ascii="Arial" w:hAnsi="Arial" w:cs="Arial"/>
              <w:b/>
            </w:rPr>
          </w:pPr>
          <w:r w:rsidRPr="00624C3C">
            <w:rPr>
              <w:rFonts w:ascii="Arial" w:hAnsi="Arial" w:cs="Arial"/>
              <w:b/>
            </w:rPr>
            <w:t>PROCESO</w:t>
          </w:r>
        </w:p>
        <w:p w14:paraId="459AF2F9" w14:textId="77777777" w:rsidR="009E3B32" w:rsidRPr="00624C3C" w:rsidRDefault="009E3B32" w:rsidP="009E3B32">
          <w:pPr>
            <w:pStyle w:val="Encabezado"/>
            <w:tabs>
              <w:tab w:val="left" w:pos="380"/>
              <w:tab w:val="center" w:pos="2571"/>
            </w:tabs>
            <w:jc w:val="center"/>
            <w:rPr>
              <w:rFonts w:ascii="Arial" w:hAnsi="Arial" w:cs="Arial"/>
              <w:b/>
            </w:rPr>
          </w:pPr>
          <w:r w:rsidRPr="00624C3C">
            <w:rPr>
              <w:rFonts w:ascii="Arial" w:hAnsi="Arial" w:cs="Arial"/>
              <w:b/>
            </w:rPr>
            <w:t>MEJORA E INNOVACIÓN</w:t>
          </w:r>
        </w:p>
        <w:p w14:paraId="6468169E" w14:textId="77777777" w:rsidR="009E3B32" w:rsidRPr="00624C3C" w:rsidRDefault="009E3B32" w:rsidP="009E3B32">
          <w:pPr>
            <w:pStyle w:val="Encabezado"/>
            <w:jc w:val="center"/>
            <w:rPr>
              <w:rFonts w:ascii="Arial" w:hAnsi="Arial" w:cs="Arial"/>
              <w:b/>
            </w:rPr>
          </w:pPr>
        </w:p>
        <w:p w14:paraId="08389547" w14:textId="77777777" w:rsidR="009E3B32" w:rsidRPr="00624C3C" w:rsidRDefault="009E3B32" w:rsidP="009E3B32">
          <w:pPr>
            <w:pStyle w:val="Encabezado"/>
            <w:jc w:val="center"/>
            <w:rPr>
              <w:rFonts w:ascii="Arial" w:hAnsi="Arial" w:cs="Arial"/>
              <w:b/>
            </w:rPr>
          </w:pPr>
          <w:r w:rsidRPr="00624C3C">
            <w:rPr>
              <w:rFonts w:ascii="Arial" w:hAnsi="Arial" w:cs="Arial"/>
              <w:b/>
            </w:rPr>
            <w:t xml:space="preserve">FORMATO </w:t>
          </w:r>
          <w:r>
            <w:rPr>
              <w:rFonts w:ascii="Arial" w:hAnsi="Arial" w:cs="Arial"/>
              <w:b/>
            </w:rPr>
            <w:t>ACTA DE REUNIÓN O COMITÉ</w:t>
          </w:r>
        </w:p>
        <w:p w14:paraId="7DC36B27" w14:textId="77777777" w:rsidR="009E3B32" w:rsidRPr="00624C3C" w:rsidRDefault="009E3B32" w:rsidP="009E3B32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740" w:type="pct"/>
          <w:vAlign w:val="center"/>
        </w:tcPr>
        <w:p w14:paraId="4CF2B75F" w14:textId="37529F2C" w:rsidR="009E3B32" w:rsidRPr="00624C3C" w:rsidRDefault="009E3B32" w:rsidP="009E3B32">
          <w:pPr>
            <w:pStyle w:val="Encabezado"/>
            <w:jc w:val="center"/>
            <w:rPr>
              <w:rFonts w:ascii="Arial" w:hAnsi="Arial" w:cs="Arial"/>
            </w:rPr>
          </w:pPr>
          <w:r w:rsidRPr="00D208C3">
            <w:rPr>
              <w:rFonts w:ascii="Arial" w:hAnsi="Arial" w:cs="Arial"/>
            </w:rPr>
            <w:t>F</w:t>
          </w:r>
          <w:proofErr w:type="gramStart"/>
          <w:r w:rsidRPr="00D208C3">
            <w:rPr>
              <w:rFonts w:ascii="Arial" w:hAnsi="Arial" w:cs="Arial"/>
            </w:rPr>
            <w:t>9.P</w:t>
          </w:r>
          <w:proofErr w:type="gramEnd"/>
          <w:r w:rsidRPr="00D208C3">
            <w:rPr>
              <w:rFonts w:ascii="Arial" w:hAnsi="Arial" w:cs="Arial"/>
            </w:rPr>
            <w:t>1.MI</w:t>
          </w:r>
        </w:p>
      </w:tc>
      <w:tc>
        <w:tcPr>
          <w:tcW w:w="851" w:type="pct"/>
          <w:vAlign w:val="center"/>
        </w:tcPr>
        <w:p w14:paraId="16718943" w14:textId="658645D6" w:rsidR="009E3B32" w:rsidRPr="00624C3C" w:rsidRDefault="009E3B32" w:rsidP="009E3B32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24/09/2018</w:t>
          </w:r>
        </w:p>
      </w:tc>
      <w:tc>
        <w:tcPr>
          <w:tcW w:w="909" w:type="pct"/>
          <w:vMerge w:val="restart"/>
          <w:vAlign w:val="center"/>
        </w:tcPr>
        <w:p w14:paraId="1CAB8956" w14:textId="35CB8472" w:rsidR="009E3B32" w:rsidRPr="00624C3C" w:rsidRDefault="00C86F42" w:rsidP="009E3B32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5BA4DD1C" wp14:editId="5EC350E3">
                <wp:extent cx="1036800" cy="338400"/>
                <wp:effectExtent l="0" t="0" r="0" b="5080"/>
                <wp:docPr id="27" name="Imagen 27" descr="Imagen que contiene imágenes prediseñadas&#10;&#10;Descripción generada con confianza al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Logo Gobierno-01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6800" cy="338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9E3B32" w:rsidRPr="00624C3C" w14:paraId="51B39518" w14:textId="77777777" w:rsidTr="009E3B32">
      <w:tblPrEx>
        <w:tblCellMar>
          <w:left w:w="108" w:type="dxa"/>
          <w:right w:w="108" w:type="dxa"/>
        </w:tblCellMar>
      </w:tblPrEx>
      <w:trPr>
        <w:cantSplit/>
        <w:trHeight w:val="746"/>
      </w:trPr>
      <w:tc>
        <w:tcPr>
          <w:tcW w:w="803" w:type="pct"/>
          <w:vMerge/>
        </w:tcPr>
        <w:p w14:paraId="20EF8C76" w14:textId="77777777" w:rsidR="009E3B32" w:rsidRPr="00624C3C" w:rsidRDefault="009E3B32" w:rsidP="009E3B32">
          <w:pPr>
            <w:pStyle w:val="Encabezado"/>
            <w:rPr>
              <w:rFonts w:ascii="Arial" w:hAnsi="Arial" w:cs="Arial"/>
            </w:rPr>
          </w:pPr>
        </w:p>
      </w:tc>
      <w:tc>
        <w:tcPr>
          <w:tcW w:w="1697" w:type="pct"/>
          <w:vMerge/>
        </w:tcPr>
        <w:p w14:paraId="20EC5353" w14:textId="77777777" w:rsidR="009E3B32" w:rsidRPr="00624C3C" w:rsidRDefault="009E3B32" w:rsidP="009E3B32">
          <w:pPr>
            <w:pStyle w:val="Encabezado"/>
            <w:rPr>
              <w:rFonts w:ascii="Arial" w:hAnsi="Arial" w:cs="Arial"/>
            </w:rPr>
          </w:pPr>
        </w:p>
      </w:tc>
      <w:tc>
        <w:tcPr>
          <w:tcW w:w="740" w:type="pct"/>
        </w:tcPr>
        <w:p w14:paraId="6B322172" w14:textId="77777777" w:rsidR="009E3B32" w:rsidRPr="00624C3C" w:rsidRDefault="009E3B32" w:rsidP="009E3B32">
          <w:pPr>
            <w:rPr>
              <w:rFonts w:ascii="Arial" w:hAnsi="Arial" w:cs="Arial"/>
            </w:rPr>
          </w:pPr>
        </w:p>
        <w:p w14:paraId="297EEC18" w14:textId="7D39F22B" w:rsidR="009E3B32" w:rsidRPr="00624C3C" w:rsidRDefault="009E3B32" w:rsidP="009E3B32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Versión 5</w:t>
          </w:r>
        </w:p>
      </w:tc>
      <w:tc>
        <w:tcPr>
          <w:tcW w:w="851" w:type="pct"/>
          <w:tcMar>
            <w:left w:w="57" w:type="dxa"/>
            <w:right w:w="57" w:type="dxa"/>
          </w:tcMar>
        </w:tcPr>
        <w:p w14:paraId="7CFA7616" w14:textId="77777777" w:rsidR="009E3B32" w:rsidRPr="00624C3C" w:rsidRDefault="009E3B32" w:rsidP="009E3B32">
          <w:pPr>
            <w:rPr>
              <w:rFonts w:ascii="Arial" w:hAnsi="Arial" w:cs="Arial"/>
            </w:rPr>
          </w:pPr>
        </w:p>
        <w:p w14:paraId="3D837A47" w14:textId="2F91148B" w:rsidR="009E3B32" w:rsidRPr="00624C3C" w:rsidRDefault="009E3B32" w:rsidP="009E3B32">
          <w:pPr>
            <w:jc w:val="center"/>
            <w:rPr>
              <w:rFonts w:ascii="Arial" w:hAnsi="Arial" w:cs="Arial"/>
            </w:rPr>
          </w:pPr>
          <w:r w:rsidRPr="00D208C3">
            <w:rPr>
              <w:rFonts w:ascii="Arial" w:hAnsi="Arial" w:cs="Arial"/>
              <w:lang w:val="es-ES"/>
            </w:rPr>
            <w:t xml:space="preserve">Página </w:t>
          </w:r>
          <w:r w:rsidRPr="00D208C3">
            <w:rPr>
              <w:rFonts w:ascii="Arial" w:hAnsi="Arial" w:cs="Arial"/>
              <w:b/>
              <w:bCs/>
            </w:rPr>
            <w:fldChar w:fldCharType="begin"/>
          </w:r>
          <w:r w:rsidRPr="00D208C3">
            <w:rPr>
              <w:rFonts w:ascii="Arial" w:hAnsi="Arial" w:cs="Arial"/>
              <w:b/>
              <w:bCs/>
            </w:rPr>
            <w:instrText>PAGE  \* Arabic  \* MERGEFORMAT</w:instrText>
          </w:r>
          <w:r w:rsidRPr="00D208C3">
            <w:rPr>
              <w:rFonts w:ascii="Arial" w:hAnsi="Arial" w:cs="Arial"/>
              <w:b/>
              <w:bCs/>
            </w:rPr>
            <w:fldChar w:fldCharType="separate"/>
          </w:r>
          <w:r w:rsidRPr="00F745C2">
            <w:rPr>
              <w:rFonts w:ascii="Arial" w:hAnsi="Arial" w:cs="Arial"/>
              <w:b/>
              <w:bCs/>
              <w:noProof/>
              <w:lang w:val="es-ES"/>
            </w:rPr>
            <w:t>1</w:t>
          </w:r>
          <w:r w:rsidRPr="00D208C3">
            <w:rPr>
              <w:rFonts w:ascii="Arial" w:hAnsi="Arial" w:cs="Arial"/>
              <w:b/>
              <w:bCs/>
            </w:rPr>
            <w:fldChar w:fldCharType="end"/>
          </w:r>
          <w:r w:rsidRPr="00D208C3">
            <w:rPr>
              <w:rFonts w:ascii="Arial" w:hAnsi="Arial" w:cs="Arial"/>
              <w:lang w:val="es-ES"/>
            </w:rPr>
            <w:t xml:space="preserve"> de </w:t>
          </w:r>
          <w:r w:rsidRPr="00D208C3">
            <w:rPr>
              <w:rFonts w:ascii="Arial" w:hAnsi="Arial" w:cs="Arial"/>
              <w:b/>
              <w:bCs/>
            </w:rPr>
            <w:fldChar w:fldCharType="begin"/>
          </w:r>
          <w:r w:rsidRPr="00D208C3">
            <w:rPr>
              <w:rFonts w:ascii="Arial" w:hAnsi="Arial" w:cs="Arial"/>
              <w:b/>
              <w:bCs/>
            </w:rPr>
            <w:instrText>NUMPAGES  \* Arabic  \* MERGEFORMAT</w:instrText>
          </w:r>
          <w:r w:rsidRPr="00D208C3">
            <w:rPr>
              <w:rFonts w:ascii="Arial" w:hAnsi="Arial" w:cs="Arial"/>
              <w:b/>
              <w:bCs/>
            </w:rPr>
            <w:fldChar w:fldCharType="separate"/>
          </w:r>
          <w:r w:rsidRPr="00F745C2">
            <w:rPr>
              <w:rFonts w:ascii="Arial" w:hAnsi="Arial" w:cs="Arial"/>
              <w:b/>
              <w:bCs/>
              <w:noProof/>
              <w:lang w:val="es-ES"/>
            </w:rPr>
            <w:t>2</w:t>
          </w:r>
          <w:r w:rsidRPr="00D208C3">
            <w:rPr>
              <w:rFonts w:ascii="Arial" w:hAnsi="Arial" w:cs="Arial"/>
              <w:b/>
              <w:bCs/>
            </w:rPr>
            <w:fldChar w:fldCharType="end"/>
          </w:r>
        </w:p>
      </w:tc>
      <w:tc>
        <w:tcPr>
          <w:tcW w:w="909" w:type="pct"/>
          <w:vMerge/>
        </w:tcPr>
        <w:p w14:paraId="77F6CA16" w14:textId="77777777" w:rsidR="009E3B32" w:rsidRPr="00624C3C" w:rsidRDefault="009E3B32" w:rsidP="009E3B32">
          <w:pPr>
            <w:rPr>
              <w:rFonts w:ascii="Arial" w:hAnsi="Arial" w:cs="Arial"/>
            </w:rPr>
          </w:pPr>
        </w:p>
      </w:tc>
    </w:tr>
  </w:tbl>
  <w:p w14:paraId="716B9128" w14:textId="77777777" w:rsidR="00BA1C03" w:rsidRDefault="00454668">
    <w:pPr>
      <w:pStyle w:val="Encabezado"/>
    </w:pPr>
    <w:r>
      <w:rPr>
        <w:noProof/>
      </w:rPr>
      <w:pict w14:anchorId="5C2BD28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3154612" o:spid="_x0000_s2051" type="#_x0000_t136" style="position:absolute;margin-left:0;margin-top:0;width:478.45pt;height:205.05pt;rotation:315;z-index:-25163468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ÚBLIC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0F609" w14:textId="77777777" w:rsidR="006412F8" w:rsidRDefault="00454668">
    <w:pPr>
      <w:pStyle w:val="Encabezado"/>
    </w:pPr>
    <w:r>
      <w:rPr>
        <w:noProof/>
      </w:rPr>
      <w:pict w14:anchorId="41D402B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3154610" o:spid="_x0000_s2049" type="#_x0000_t136" style="position:absolute;margin-left:0;margin-top:0;width:478.45pt;height:205.05pt;rotation:315;z-index:-25163878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ÚBLIC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205E2"/>
    <w:multiLevelType w:val="hybridMultilevel"/>
    <w:tmpl w:val="99889D0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980C8F6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  <w:b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E43A6"/>
    <w:multiLevelType w:val="hybridMultilevel"/>
    <w:tmpl w:val="B992A2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65E0C"/>
    <w:multiLevelType w:val="hybridMultilevel"/>
    <w:tmpl w:val="6F3E1F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1E5882"/>
    <w:multiLevelType w:val="hybridMultilevel"/>
    <w:tmpl w:val="9AAA00C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824AF8"/>
    <w:multiLevelType w:val="hybridMultilevel"/>
    <w:tmpl w:val="C7161DE4"/>
    <w:lvl w:ilvl="0" w:tplc="53A43F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980C8F6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  <w:b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9650D9"/>
    <w:multiLevelType w:val="hybridMultilevel"/>
    <w:tmpl w:val="22DEEC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980C8F6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  <w:b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D16FC"/>
    <w:multiLevelType w:val="hybridMultilevel"/>
    <w:tmpl w:val="22DEEC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980C8F6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  <w:b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5817B3"/>
    <w:multiLevelType w:val="hybridMultilevel"/>
    <w:tmpl w:val="22DEEC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980C8F6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  <w:b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6C2921"/>
    <w:multiLevelType w:val="hybridMultilevel"/>
    <w:tmpl w:val="0044768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980C8F6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  <w:b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F55EC8"/>
    <w:multiLevelType w:val="hybridMultilevel"/>
    <w:tmpl w:val="22DEEC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980C8F6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  <w:b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CD60EF"/>
    <w:multiLevelType w:val="hybridMultilevel"/>
    <w:tmpl w:val="ED043756"/>
    <w:lvl w:ilvl="0" w:tplc="53A43F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980C8F6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  <w:b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AF13AD"/>
    <w:multiLevelType w:val="hybridMultilevel"/>
    <w:tmpl w:val="C6C612A6"/>
    <w:lvl w:ilvl="0" w:tplc="24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45B2142"/>
    <w:multiLevelType w:val="hybridMultilevel"/>
    <w:tmpl w:val="4E4C0B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80C8F6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  <w:b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A207E6"/>
    <w:multiLevelType w:val="hybridMultilevel"/>
    <w:tmpl w:val="417488E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F6179D9"/>
    <w:multiLevelType w:val="hybridMultilevel"/>
    <w:tmpl w:val="B9DA54C6"/>
    <w:lvl w:ilvl="0" w:tplc="53A43F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980C8F6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  <w:b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4"/>
  </w:num>
  <w:num w:numId="5">
    <w:abstractNumId w:val="14"/>
  </w:num>
  <w:num w:numId="6">
    <w:abstractNumId w:val="8"/>
  </w:num>
  <w:num w:numId="7">
    <w:abstractNumId w:val="0"/>
  </w:num>
  <w:num w:numId="8">
    <w:abstractNumId w:val="12"/>
  </w:num>
  <w:num w:numId="9">
    <w:abstractNumId w:val="2"/>
  </w:num>
  <w:num w:numId="10">
    <w:abstractNumId w:val="1"/>
  </w:num>
  <w:num w:numId="11">
    <w:abstractNumId w:val="5"/>
  </w:num>
  <w:num w:numId="12">
    <w:abstractNumId w:val="11"/>
  </w:num>
  <w:num w:numId="13">
    <w:abstractNumId w:val="9"/>
  </w:num>
  <w:num w:numId="14">
    <w:abstractNumId w:val="13"/>
  </w:num>
  <w:num w:numId="15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34A"/>
    <w:rsid w:val="00004C0F"/>
    <w:rsid w:val="00012868"/>
    <w:rsid w:val="00014E5E"/>
    <w:rsid w:val="00014F5F"/>
    <w:rsid w:val="00017FE9"/>
    <w:rsid w:val="000338BA"/>
    <w:rsid w:val="0003622E"/>
    <w:rsid w:val="000372C1"/>
    <w:rsid w:val="000430F2"/>
    <w:rsid w:val="00050B8E"/>
    <w:rsid w:val="0005136F"/>
    <w:rsid w:val="000516D8"/>
    <w:rsid w:val="00054B26"/>
    <w:rsid w:val="0005630C"/>
    <w:rsid w:val="00056565"/>
    <w:rsid w:val="00056A69"/>
    <w:rsid w:val="00060257"/>
    <w:rsid w:val="00061545"/>
    <w:rsid w:val="0006243F"/>
    <w:rsid w:val="00065193"/>
    <w:rsid w:val="000749AE"/>
    <w:rsid w:val="00087EFD"/>
    <w:rsid w:val="00091CF5"/>
    <w:rsid w:val="00092A47"/>
    <w:rsid w:val="00097934"/>
    <w:rsid w:val="00097C08"/>
    <w:rsid w:val="000A0E01"/>
    <w:rsid w:val="000A1B16"/>
    <w:rsid w:val="000A2FF7"/>
    <w:rsid w:val="000A4EC3"/>
    <w:rsid w:val="000A7228"/>
    <w:rsid w:val="000B0502"/>
    <w:rsid w:val="000B051C"/>
    <w:rsid w:val="000B1154"/>
    <w:rsid w:val="000C5E0E"/>
    <w:rsid w:val="000D1280"/>
    <w:rsid w:val="000D12B2"/>
    <w:rsid w:val="000D137B"/>
    <w:rsid w:val="000D5BF9"/>
    <w:rsid w:val="000E4CE5"/>
    <w:rsid w:val="000E64C4"/>
    <w:rsid w:val="000E6BA4"/>
    <w:rsid w:val="00103D50"/>
    <w:rsid w:val="001051FA"/>
    <w:rsid w:val="00113C8A"/>
    <w:rsid w:val="00113F09"/>
    <w:rsid w:val="0011416E"/>
    <w:rsid w:val="0013446D"/>
    <w:rsid w:val="00134518"/>
    <w:rsid w:val="0013629C"/>
    <w:rsid w:val="00136950"/>
    <w:rsid w:val="00141B6D"/>
    <w:rsid w:val="0014251C"/>
    <w:rsid w:val="0014735D"/>
    <w:rsid w:val="00147F96"/>
    <w:rsid w:val="00156561"/>
    <w:rsid w:val="001573D1"/>
    <w:rsid w:val="00160B59"/>
    <w:rsid w:val="0016304D"/>
    <w:rsid w:val="00163DF3"/>
    <w:rsid w:val="001707C1"/>
    <w:rsid w:val="00175D13"/>
    <w:rsid w:val="001824CC"/>
    <w:rsid w:val="001915D5"/>
    <w:rsid w:val="00191E9F"/>
    <w:rsid w:val="001949BB"/>
    <w:rsid w:val="001B5DC9"/>
    <w:rsid w:val="001C5F30"/>
    <w:rsid w:val="001D3F82"/>
    <w:rsid w:val="001D65C5"/>
    <w:rsid w:val="001E09C7"/>
    <w:rsid w:val="001E352A"/>
    <w:rsid w:val="001E5A1D"/>
    <w:rsid w:val="001E6181"/>
    <w:rsid w:val="001F1B5C"/>
    <w:rsid w:val="001F36C2"/>
    <w:rsid w:val="001F3DC9"/>
    <w:rsid w:val="001F4965"/>
    <w:rsid w:val="001F534A"/>
    <w:rsid w:val="00207FDF"/>
    <w:rsid w:val="0021031F"/>
    <w:rsid w:val="002154E9"/>
    <w:rsid w:val="002176FB"/>
    <w:rsid w:val="0022029F"/>
    <w:rsid w:val="002215DF"/>
    <w:rsid w:val="00225FA2"/>
    <w:rsid w:val="0022610D"/>
    <w:rsid w:val="00227140"/>
    <w:rsid w:val="00231A6E"/>
    <w:rsid w:val="00231F00"/>
    <w:rsid w:val="00242763"/>
    <w:rsid w:val="002465DA"/>
    <w:rsid w:val="0025139B"/>
    <w:rsid w:val="00252E04"/>
    <w:rsid w:val="00255D6A"/>
    <w:rsid w:val="00265214"/>
    <w:rsid w:val="00274935"/>
    <w:rsid w:val="00274C84"/>
    <w:rsid w:val="0027603D"/>
    <w:rsid w:val="00283E41"/>
    <w:rsid w:val="00286787"/>
    <w:rsid w:val="0029066A"/>
    <w:rsid w:val="00291CD7"/>
    <w:rsid w:val="0029508F"/>
    <w:rsid w:val="00297D18"/>
    <w:rsid w:val="00297D6E"/>
    <w:rsid w:val="002A638F"/>
    <w:rsid w:val="002B1335"/>
    <w:rsid w:val="002B62DF"/>
    <w:rsid w:val="002C06EF"/>
    <w:rsid w:val="002C681B"/>
    <w:rsid w:val="002C7691"/>
    <w:rsid w:val="002D13EF"/>
    <w:rsid w:val="002D592B"/>
    <w:rsid w:val="002D758B"/>
    <w:rsid w:val="002E52E5"/>
    <w:rsid w:val="002E74BC"/>
    <w:rsid w:val="002F4C52"/>
    <w:rsid w:val="002F64D4"/>
    <w:rsid w:val="00301D4F"/>
    <w:rsid w:val="00305B26"/>
    <w:rsid w:val="00313672"/>
    <w:rsid w:val="00314E12"/>
    <w:rsid w:val="00315859"/>
    <w:rsid w:val="00322D22"/>
    <w:rsid w:val="00323B5F"/>
    <w:rsid w:val="00326BA5"/>
    <w:rsid w:val="00327AB8"/>
    <w:rsid w:val="00336D81"/>
    <w:rsid w:val="00344F41"/>
    <w:rsid w:val="00351212"/>
    <w:rsid w:val="0035559C"/>
    <w:rsid w:val="0035783A"/>
    <w:rsid w:val="003663C1"/>
    <w:rsid w:val="003674A4"/>
    <w:rsid w:val="00371921"/>
    <w:rsid w:val="00383EFE"/>
    <w:rsid w:val="003859B6"/>
    <w:rsid w:val="003861EF"/>
    <w:rsid w:val="003863D2"/>
    <w:rsid w:val="00387610"/>
    <w:rsid w:val="003900CE"/>
    <w:rsid w:val="00393AF7"/>
    <w:rsid w:val="00393B84"/>
    <w:rsid w:val="003A0F6A"/>
    <w:rsid w:val="003A44A0"/>
    <w:rsid w:val="003A7C1A"/>
    <w:rsid w:val="003B0062"/>
    <w:rsid w:val="003B1042"/>
    <w:rsid w:val="003B220B"/>
    <w:rsid w:val="003C0195"/>
    <w:rsid w:val="003C20BE"/>
    <w:rsid w:val="003C2382"/>
    <w:rsid w:val="003C41BD"/>
    <w:rsid w:val="003D0FB0"/>
    <w:rsid w:val="003D22B1"/>
    <w:rsid w:val="003D4122"/>
    <w:rsid w:val="003D58A9"/>
    <w:rsid w:val="003D6CA6"/>
    <w:rsid w:val="003E0442"/>
    <w:rsid w:val="003E38C8"/>
    <w:rsid w:val="004014C7"/>
    <w:rsid w:val="004030AB"/>
    <w:rsid w:val="0040411F"/>
    <w:rsid w:val="00414605"/>
    <w:rsid w:val="00423A8A"/>
    <w:rsid w:val="004261E9"/>
    <w:rsid w:val="0042629A"/>
    <w:rsid w:val="00431280"/>
    <w:rsid w:val="00432A80"/>
    <w:rsid w:val="00432F70"/>
    <w:rsid w:val="00453ADB"/>
    <w:rsid w:val="00454668"/>
    <w:rsid w:val="00456D2E"/>
    <w:rsid w:val="004630AB"/>
    <w:rsid w:val="004656A6"/>
    <w:rsid w:val="004679A6"/>
    <w:rsid w:val="0048017D"/>
    <w:rsid w:val="0048267A"/>
    <w:rsid w:val="004840D9"/>
    <w:rsid w:val="00485598"/>
    <w:rsid w:val="00485CAF"/>
    <w:rsid w:val="00486056"/>
    <w:rsid w:val="004862A7"/>
    <w:rsid w:val="0048698C"/>
    <w:rsid w:val="00493A7A"/>
    <w:rsid w:val="004A4B29"/>
    <w:rsid w:val="004A4D15"/>
    <w:rsid w:val="004A58BF"/>
    <w:rsid w:val="004B1F54"/>
    <w:rsid w:val="004B49CC"/>
    <w:rsid w:val="004B66CB"/>
    <w:rsid w:val="004B69F1"/>
    <w:rsid w:val="004C30D0"/>
    <w:rsid w:val="004C7FCD"/>
    <w:rsid w:val="004D27A5"/>
    <w:rsid w:val="004D28CB"/>
    <w:rsid w:val="004E54D0"/>
    <w:rsid w:val="004F5D04"/>
    <w:rsid w:val="004F6998"/>
    <w:rsid w:val="00507A40"/>
    <w:rsid w:val="00510A63"/>
    <w:rsid w:val="0051394A"/>
    <w:rsid w:val="00513F64"/>
    <w:rsid w:val="00517B1B"/>
    <w:rsid w:val="005224FE"/>
    <w:rsid w:val="005308F0"/>
    <w:rsid w:val="005352B6"/>
    <w:rsid w:val="00537E43"/>
    <w:rsid w:val="0054200C"/>
    <w:rsid w:val="00546730"/>
    <w:rsid w:val="00550A2E"/>
    <w:rsid w:val="00554522"/>
    <w:rsid w:val="005553BC"/>
    <w:rsid w:val="00555843"/>
    <w:rsid w:val="00557758"/>
    <w:rsid w:val="0056364E"/>
    <w:rsid w:val="0056525F"/>
    <w:rsid w:val="0057601C"/>
    <w:rsid w:val="0058234B"/>
    <w:rsid w:val="005866FD"/>
    <w:rsid w:val="00586DD8"/>
    <w:rsid w:val="00587AA2"/>
    <w:rsid w:val="005958BD"/>
    <w:rsid w:val="00596EDE"/>
    <w:rsid w:val="005B0A19"/>
    <w:rsid w:val="005B228C"/>
    <w:rsid w:val="005B34F1"/>
    <w:rsid w:val="005B39EF"/>
    <w:rsid w:val="005B6BBA"/>
    <w:rsid w:val="005B7E9B"/>
    <w:rsid w:val="005C4CFD"/>
    <w:rsid w:val="005D0A63"/>
    <w:rsid w:val="005D52EA"/>
    <w:rsid w:val="005E294B"/>
    <w:rsid w:val="005E3A9A"/>
    <w:rsid w:val="005E7A4F"/>
    <w:rsid w:val="005F0D8A"/>
    <w:rsid w:val="005F4EE7"/>
    <w:rsid w:val="005F7035"/>
    <w:rsid w:val="0060415C"/>
    <w:rsid w:val="00606E7E"/>
    <w:rsid w:val="00607AE7"/>
    <w:rsid w:val="00613470"/>
    <w:rsid w:val="00630808"/>
    <w:rsid w:val="006346D0"/>
    <w:rsid w:val="0063684C"/>
    <w:rsid w:val="00640633"/>
    <w:rsid w:val="006412F8"/>
    <w:rsid w:val="00641DF5"/>
    <w:rsid w:val="006441D0"/>
    <w:rsid w:val="0065059D"/>
    <w:rsid w:val="00651415"/>
    <w:rsid w:val="00655530"/>
    <w:rsid w:val="0066472A"/>
    <w:rsid w:val="00665DAB"/>
    <w:rsid w:val="00672D98"/>
    <w:rsid w:val="00675827"/>
    <w:rsid w:val="00683A91"/>
    <w:rsid w:val="00684D07"/>
    <w:rsid w:val="006852A9"/>
    <w:rsid w:val="00691EB1"/>
    <w:rsid w:val="00692F50"/>
    <w:rsid w:val="00693BD9"/>
    <w:rsid w:val="006950E0"/>
    <w:rsid w:val="00695DF5"/>
    <w:rsid w:val="006A1375"/>
    <w:rsid w:val="006A1BCE"/>
    <w:rsid w:val="006A2D9D"/>
    <w:rsid w:val="006A42A6"/>
    <w:rsid w:val="006B3F9F"/>
    <w:rsid w:val="006B704F"/>
    <w:rsid w:val="006C608C"/>
    <w:rsid w:val="006D2C36"/>
    <w:rsid w:val="006D4176"/>
    <w:rsid w:val="006D4AE7"/>
    <w:rsid w:val="006D5054"/>
    <w:rsid w:val="006D5261"/>
    <w:rsid w:val="006D540C"/>
    <w:rsid w:val="006D60CF"/>
    <w:rsid w:val="006E0F8F"/>
    <w:rsid w:val="006E3213"/>
    <w:rsid w:val="006E4AAC"/>
    <w:rsid w:val="006E6CE8"/>
    <w:rsid w:val="006F0D65"/>
    <w:rsid w:val="006F12B5"/>
    <w:rsid w:val="006F249B"/>
    <w:rsid w:val="006F3B99"/>
    <w:rsid w:val="006F720E"/>
    <w:rsid w:val="00702BDF"/>
    <w:rsid w:val="00702C84"/>
    <w:rsid w:val="007112B1"/>
    <w:rsid w:val="007154A8"/>
    <w:rsid w:val="0071655F"/>
    <w:rsid w:val="007173B1"/>
    <w:rsid w:val="00721FDC"/>
    <w:rsid w:val="00726BE4"/>
    <w:rsid w:val="00727C85"/>
    <w:rsid w:val="00733512"/>
    <w:rsid w:val="00742927"/>
    <w:rsid w:val="00743580"/>
    <w:rsid w:val="007441B9"/>
    <w:rsid w:val="007461ED"/>
    <w:rsid w:val="007501B5"/>
    <w:rsid w:val="007538F5"/>
    <w:rsid w:val="00753E04"/>
    <w:rsid w:val="00753F56"/>
    <w:rsid w:val="00774DCB"/>
    <w:rsid w:val="0077705B"/>
    <w:rsid w:val="00786E78"/>
    <w:rsid w:val="00787AD0"/>
    <w:rsid w:val="00793E9A"/>
    <w:rsid w:val="00797CB7"/>
    <w:rsid w:val="007A00B2"/>
    <w:rsid w:val="007A3525"/>
    <w:rsid w:val="007A3889"/>
    <w:rsid w:val="007A56E5"/>
    <w:rsid w:val="007A6FAF"/>
    <w:rsid w:val="007B5C91"/>
    <w:rsid w:val="007B7504"/>
    <w:rsid w:val="007C23A4"/>
    <w:rsid w:val="007C60D9"/>
    <w:rsid w:val="007C6D28"/>
    <w:rsid w:val="007D03CE"/>
    <w:rsid w:val="007E0336"/>
    <w:rsid w:val="007E167A"/>
    <w:rsid w:val="007E241D"/>
    <w:rsid w:val="007E7CA9"/>
    <w:rsid w:val="007F0CE2"/>
    <w:rsid w:val="007F3963"/>
    <w:rsid w:val="007F45C4"/>
    <w:rsid w:val="00804AC7"/>
    <w:rsid w:val="00805061"/>
    <w:rsid w:val="0081184B"/>
    <w:rsid w:val="00814986"/>
    <w:rsid w:val="00821DB1"/>
    <w:rsid w:val="00831F1E"/>
    <w:rsid w:val="00831FFA"/>
    <w:rsid w:val="00840C5C"/>
    <w:rsid w:val="008441C8"/>
    <w:rsid w:val="00853338"/>
    <w:rsid w:val="00853A59"/>
    <w:rsid w:val="0085507D"/>
    <w:rsid w:val="008561FB"/>
    <w:rsid w:val="00860DF8"/>
    <w:rsid w:val="008673A2"/>
    <w:rsid w:val="00867DAC"/>
    <w:rsid w:val="008713E6"/>
    <w:rsid w:val="00872341"/>
    <w:rsid w:val="0088365C"/>
    <w:rsid w:val="008842D7"/>
    <w:rsid w:val="00884AE9"/>
    <w:rsid w:val="00884B8A"/>
    <w:rsid w:val="008902F2"/>
    <w:rsid w:val="00893831"/>
    <w:rsid w:val="00893E7F"/>
    <w:rsid w:val="008951F2"/>
    <w:rsid w:val="008B4EE6"/>
    <w:rsid w:val="008D0C14"/>
    <w:rsid w:val="008D0D90"/>
    <w:rsid w:val="008D10A2"/>
    <w:rsid w:val="008D3901"/>
    <w:rsid w:val="008E35A0"/>
    <w:rsid w:val="008E62E7"/>
    <w:rsid w:val="008E78E6"/>
    <w:rsid w:val="008F3E35"/>
    <w:rsid w:val="008F61C0"/>
    <w:rsid w:val="009051B2"/>
    <w:rsid w:val="0090660B"/>
    <w:rsid w:val="0091053D"/>
    <w:rsid w:val="009109F4"/>
    <w:rsid w:val="00910A6A"/>
    <w:rsid w:val="00912FD7"/>
    <w:rsid w:val="00916A2D"/>
    <w:rsid w:val="00920C31"/>
    <w:rsid w:val="00921804"/>
    <w:rsid w:val="00921B1D"/>
    <w:rsid w:val="009255DC"/>
    <w:rsid w:val="0092649D"/>
    <w:rsid w:val="00926581"/>
    <w:rsid w:val="00927EE1"/>
    <w:rsid w:val="009301C8"/>
    <w:rsid w:val="00934418"/>
    <w:rsid w:val="009351AA"/>
    <w:rsid w:val="00941FB0"/>
    <w:rsid w:val="00951026"/>
    <w:rsid w:val="009535BF"/>
    <w:rsid w:val="00955CE3"/>
    <w:rsid w:val="00961C23"/>
    <w:rsid w:val="00963C84"/>
    <w:rsid w:val="009644F6"/>
    <w:rsid w:val="00971595"/>
    <w:rsid w:val="00972694"/>
    <w:rsid w:val="00975F35"/>
    <w:rsid w:val="00976529"/>
    <w:rsid w:val="00981754"/>
    <w:rsid w:val="00993908"/>
    <w:rsid w:val="009A22E3"/>
    <w:rsid w:val="009A4A86"/>
    <w:rsid w:val="009A6772"/>
    <w:rsid w:val="009B1459"/>
    <w:rsid w:val="009B25D5"/>
    <w:rsid w:val="009B6ACC"/>
    <w:rsid w:val="009C0A95"/>
    <w:rsid w:val="009C221B"/>
    <w:rsid w:val="009D39EB"/>
    <w:rsid w:val="009D4A46"/>
    <w:rsid w:val="009D702E"/>
    <w:rsid w:val="009E3B32"/>
    <w:rsid w:val="009F122F"/>
    <w:rsid w:val="009F7E93"/>
    <w:rsid w:val="00A026C0"/>
    <w:rsid w:val="00A02CBB"/>
    <w:rsid w:val="00A02ED6"/>
    <w:rsid w:val="00A16F3A"/>
    <w:rsid w:val="00A17002"/>
    <w:rsid w:val="00A2139C"/>
    <w:rsid w:val="00A22026"/>
    <w:rsid w:val="00A24EC7"/>
    <w:rsid w:val="00A26CD1"/>
    <w:rsid w:val="00A36AD2"/>
    <w:rsid w:val="00A41811"/>
    <w:rsid w:val="00A4413A"/>
    <w:rsid w:val="00A470D9"/>
    <w:rsid w:val="00A4747B"/>
    <w:rsid w:val="00A52052"/>
    <w:rsid w:val="00A642B3"/>
    <w:rsid w:val="00A71B46"/>
    <w:rsid w:val="00A8245A"/>
    <w:rsid w:val="00A82952"/>
    <w:rsid w:val="00A87B64"/>
    <w:rsid w:val="00A87F23"/>
    <w:rsid w:val="00A92618"/>
    <w:rsid w:val="00A93E9C"/>
    <w:rsid w:val="00A96805"/>
    <w:rsid w:val="00A9703C"/>
    <w:rsid w:val="00AA3D8F"/>
    <w:rsid w:val="00AA5688"/>
    <w:rsid w:val="00AA57FE"/>
    <w:rsid w:val="00AB30B0"/>
    <w:rsid w:val="00AB47FE"/>
    <w:rsid w:val="00AB6244"/>
    <w:rsid w:val="00AC1504"/>
    <w:rsid w:val="00AC1ECD"/>
    <w:rsid w:val="00AC260C"/>
    <w:rsid w:val="00AC6A48"/>
    <w:rsid w:val="00AD54C5"/>
    <w:rsid w:val="00B03F00"/>
    <w:rsid w:val="00B04224"/>
    <w:rsid w:val="00B0597E"/>
    <w:rsid w:val="00B10DFE"/>
    <w:rsid w:val="00B14DA3"/>
    <w:rsid w:val="00B157AD"/>
    <w:rsid w:val="00B158B5"/>
    <w:rsid w:val="00B225ED"/>
    <w:rsid w:val="00B24C44"/>
    <w:rsid w:val="00B2577E"/>
    <w:rsid w:val="00B27366"/>
    <w:rsid w:val="00B273B7"/>
    <w:rsid w:val="00B30389"/>
    <w:rsid w:val="00B32A4E"/>
    <w:rsid w:val="00B34B70"/>
    <w:rsid w:val="00B370CF"/>
    <w:rsid w:val="00B403C8"/>
    <w:rsid w:val="00B42D09"/>
    <w:rsid w:val="00B459C9"/>
    <w:rsid w:val="00B45FE9"/>
    <w:rsid w:val="00B466CF"/>
    <w:rsid w:val="00B467EF"/>
    <w:rsid w:val="00B56949"/>
    <w:rsid w:val="00B6516B"/>
    <w:rsid w:val="00B816CD"/>
    <w:rsid w:val="00B92CBE"/>
    <w:rsid w:val="00B93A43"/>
    <w:rsid w:val="00B93AB7"/>
    <w:rsid w:val="00B96906"/>
    <w:rsid w:val="00B97FA3"/>
    <w:rsid w:val="00BA1C03"/>
    <w:rsid w:val="00BA5A66"/>
    <w:rsid w:val="00BA698F"/>
    <w:rsid w:val="00BB26A0"/>
    <w:rsid w:val="00BB6D2C"/>
    <w:rsid w:val="00BC0528"/>
    <w:rsid w:val="00BD0A93"/>
    <w:rsid w:val="00BD2897"/>
    <w:rsid w:val="00BE776F"/>
    <w:rsid w:val="00BF2536"/>
    <w:rsid w:val="00BF5D52"/>
    <w:rsid w:val="00C04299"/>
    <w:rsid w:val="00C05420"/>
    <w:rsid w:val="00C13210"/>
    <w:rsid w:val="00C223F6"/>
    <w:rsid w:val="00C2714C"/>
    <w:rsid w:val="00C30B71"/>
    <w:rsid w:val="00C322CA"/>
    <w:rsid w:val="00C37F48"/>
    <w:rsid w:val="00C407E7"/>
    <w:rsid w:val="00C43A3C"/>
    <w:rsid w:val="00C50B6A"/>
    <w:rsid w:val="00C51E84"/>
    <w:rsid w:val="00C5361F"/>
    <w:rsid w:val="00C561FF"/>
    <w:rsid w:val="00C63CBF"/>
    <w:rsid w:val="00C67187"/>
    <w:rsid w:val="00C86F42"/>
    <w:rsid w:val="00C91176"/>
    <w:rsid w:val="00C9299D"/>
    <w:rsid w:val="00C93029"/>
    <w:rsid w:val="00C9476D"/>
    <w:rsid w:val="00CA7D13"/>
    <w:rsid w:val="00CB195D"/>
    <w:rsid w:val="00CB6B12"/>
    <w:rsid w:val="00CB6D21"/>
    <w:rsid w:val="00CC2171"/>
    <w:rsid w:val="00CC3E9B"/>
    <w:rsid w:val="00CC59B8"/>
    <w:rsid w:val="00CD442E"/>
    <w:rsid w:val="00CE336E"/>
    <w:rsid w:val="00CF59B5"/>
    <w:rsid w:val="00D01CCF"/>
    <w:rsid w:val="00D1135C"/>
    <w:rsid w:val="00D11954"/>
    <w:rsid w:val="00D11F23"/>
    <w:rsid w:val="00D12DB2"/>
    <w:rsid w:val="00D1399D"/>
    <w:rsid w:val="00D208C3"/>
    <w:rsid w:val="00D23440"/>
    <w:rsid w:val="00D261AE"/>
    <w:rsid w:val="00D3103D"/>
    <w:rsid w:val="00D353F2"/>
    <w:rsid w:val="00D37A39"/>
    <w:rsid w:val="00D44F5A"/>
    <w:rsid w:val="00D461CC"/>
    <w:rsid w:val="00D57368"/>
    <w:rsid w:val="00D61056"/>
    <w:rsid w:val="00D63438"/>
    <w:rsid w:val="00D64766"/>
    <w:rsid w:val="00D8363C"/>
    <w:rsid w:val="00D930DD"/>
    <w:rsid w:val="00D9441F"/>
    <w:rsid w:val="00D959FD"/>
    <w:rsid w:val="00DA6954"/>
    <w:rsid w:val="00DB251F"/>
    <w:rsid w:val="00DB3480"/>
    <w:rsid w:val="00DB4093"/>
    <w:rsid w:val="00DB6CBB"/>
    <w:rsid w:val="00DC15FC"/>
    <w:rsid w:val="00DC33CA"/>
    <w:rsid w:val="00DD415D"/>
    <w:rsid w:val="00DD4C27"/>
    <w:rsid w:val="00DF0008"/>
    <w:rsid w:val="00DF4A55"/>
    <w:rsid w:val="00DF55E4"/>
    <w:rsid w:val="00DF62D8"/>
    <w:rsid w:val="00E06DE4"/>
    <w:rsid w:val="00E07E38"/>
    <w:rsid w:val="00E13308"/>
    <w:rsid w:val="00E16AC3"/>
    <w:rsid w:val="00E17C16"/>
    <w:rsid w:val="00E237E9"/>
    <w:rsid w:val="00E250E3"/>
    <w:rsid w:val="00E30340"/>
    <w:rsid w:val="00E34F63"/>
    <w:rsid w:val="00E43A52"/>
    <w:rsid w:val="00E505A4"/>
    <w:rsid w:val="00E50A7D"/>
    <w:rsid w:val="00E532A8"/>
    <w:rsid w:val="00E60882"/>
    <w:rsid w:val="00E61304"/>
    <w:rsid w:val="00E70315"/>
    <w:rsid w:val="00E72164"/>
    <w:rsid w:val="00E7284D"/>
    <w:rsid w:val="00E73AD0"/>
    <w:rsid w:val="00E76B61"/>
    <w:rsid w:val="00E80892"/>
    <w:rsid w:val="00E832F6"/>
    <w:rsid w:val="00E83D52"/>
    <w:rsid w:val="00E83D5D"/>
    <w:rsid w:val="00E856A6"/>
    <w:rsid w:val="00E863FB"/>
    <w:rsid w:val="00E92508"/>
    <w:rsid w:val="00EA30EC"/>
    <w:rsid w:val="00EA5DD4"/>
    <w:rsid w:val="00EC041F"/>
    <w:rsid w:val="00EC14CA"/>
    <w:rsid w:val="00EC24AC"/>
    <w:rsid w:val="00EC365C"/>
    <w:rsid w:val="00ED633F"/>
    <w:rsid w:val="00ED799D"/>
    <w:rsid w:val="00EE0910"/>
    <w:rsid w:val="00EE41BA"/>
    <w:rsid w:val="00EE6309"/>
    <w:rsid w:val="00EE721D"/>
    <w:rsid w:val="00EE7312"/>
    <w:rsid w:val="00EF4DA5"/>
    <w:rsid w:val="00F0645C"/>
    <w:rsid w:val="00F07F2A"/>
    <w:rsid w:val="00F129A7"/>
    <w:rsid w:val="00F17CB1"/>
    <w:rsid w:val="00F17EA6"/>
    <w:rsid w:val="00F20017"/>
    <w:rsid w:val="00F20581"/>
    <w:rsid w:val="00F2075E"/>
    <w:rsid w:val="00F20A60"/>
    <w:rsid w:val="00F32219"/>
    <w:rsid w:val="00F322BD"/>
    <w:rsid w:val="00F448D2"/>
    <w:rsid w:val="00F53701"/>
    <w:rsid w:val="00F53E6A"/>
    <w:rsid w:val="00F657E1"/>
    <w:rsid w:val="00F7011B"/>
    <w:rsid w:val="00F772CB"/>
    <w:rsid w:val="00F80E1E"/>
    <w:rsid w:val="00F8423C"/>
    <w:rsid w:val="00F86ADA"/>
    <w:rsid w:val="00F963D7"/>
    <w:rsid w:val="00FA0AFC"/>
    <w:rsid w:val="00FA388B"/>
    <w:rsid w:val="00FA4172"/>
    <w:rsid w:val="00FA59DF"/>
    <w:rsid w:val="00FB35B4"/>
    <w:rsid w:val="00FB4472"/>
    <w:rsid w:val="00FB7EC8"/>
    <w:rsid w:val="00FC6F88"/>
    <w:rsid w:val="00FD1B20"/>
    <w:rsid w:val="00FD5747"/>
    <w:rsid w:val="00FE764C"/>
    <w:rsid w:val="00FE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171F0778"/>
  <w15:docId w15:val="{58068C5C-98D6-4E1B-8D40-311CDA43A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74935"/>
    <w:rPr>
      <w:sz w:val="24"/>
      <w:szCs w:val="24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D417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6D4176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951026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951026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743580"/>
    <w:pPr>
      <w:ind w:left="708"/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AC6A48"/>
    <w:rPr>
      <w:sz w:val="24"/>
      <w:szCs w:val="24"/>
      <w:lang w:val="es-CO"/>
    </w:rPr>
  </w:style>
  <w:style w:type="character" w:styleId="Nmerodepgina">
    <w:name w:val="page number"/>
    <w:basedOn w:val="Fuentedeprrafopredeter"/>
    <w:rsid w:val="002D758B"/>
    <w:rPr>
      <w:rFonts w:ascii="Arial" w:hAnsi="Arial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61545"/>
    <w:rPr>
      <w:sz w:val="24"/>
      <w:szCs w:val="24"/>
      <w:lang w:val="es-CO"/>
    </w:rPr>
  </w:style>
  <w:style w:type="paragraph" w:styleId="NormalWeb">
    <w:name w:val="Normal (Web)"/>
    <w:basedOn w:val="Normal"/>
    <w:uiPriority w:val="99"/>
    <w:semiHidden/>
    <w:unhideWhenUsed/>
    <w:rsid w:val="00C43A3C"/>
    <w:pPr>
      <w:spacing w:before="100" w:beforeAutospacing="1" w:after="100" w:afterAutospacing="1"/>
    </w:pPr>
    <w:rPr>
      <w:lang w:eastAsia="es-CO"/>
    </w:rPr>
  </w:style>
  <w:style w:type="character" w:styleId="Hipervnculo">
    <w:name w:val="Hyperlink"/>
    <w:basedOn w:val="Fuentedeprrafopredeter"/>
    <w:unhideWhenUsed/>
    <w:rsid w:val="00C43A3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43A3C"/>
    <w:rPr>
      <w:color w:val="605E5C"/>
      <w:shd w:val="clear" w:color="auto" w:fill="E1DFDD"/>
    </w:rPr>
  </w:style>
  <w:style w:type="character" w:customStyle="1" w:styleId="cmmi">
    <w:name w:val="_cmm_i"/>
    <w:basedOn w:val="Fuentedeprrafopredeter"/>
    <w:rsid w:val="005D52EA"/>
  </w:style>
  <w:style w:type="character" w:customStyle="1" w:styleId="ms-font-weight-semilight">
    <w:name w:val="ms-font-weight-semilight"/>
    <w:basedOn w:val="Fuentedeprrafopredeter"/>
    <w:rsid w:val="005D52EA"/>
  </w:style>
  <w:style w:type="character" w:customStyle="1" w:styleId="fc5">
    <w:name w:val="_fc_5"/>
    <w:basedOn w:val="Fuentedeprrafopredeter"/>
    <w:rsid w:val="005D52EA"/>
  </w:style>
  <w:style w:type="character" w:customStyle="1" w:styleId="fc4">
    <w:name w:val="_fc_4"/>
    <w:basedOn w:val="Fuentedeprrafopredeter"/>
    <w:rsid w:val="005D52EA"/>
  </w:style>
  <w:style w:type="paragraph" w:styleId="Sinespaciado">
    <w:name w:val="No Spacing"/>
    <w:link w:val="SinespaciadoCar"/>
    <w:uiPriority w:val="1"/>
    <w:qFormat/>
    <w:rsid w:val="00F322BD"/>
    <w:rPr>
      <w:rFonts w:ascii="Calibri" w:hAnsi="Calibri"/>
      <w:sz w:val="22"/>
      <w:szCs w:val="22"/>
      <w:lang w:val="es-CO" w:eastAsia="es-CO"/>
    </w:rPr>
  </w:style>
  <w:style w:type="character" w:customStyle="1" w:styleId="SinespaciadoCar">
    <w:name w:val="Sin espaciado Car"/>
    <w:link w:val="Sinespaciado"/>
    <w:uiPriority w:val="1"/>
    <w:rsid w:val="00F322BD"/>
    <w:rPr>
      <w:rFonts w:ascii="Calibri" w:hAnsi="Calibri"/>
      <w:sz w:val="22"/>
      <w:szCs w:val="22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1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6193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4151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5785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4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89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03469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02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07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931998">
                                  <w:marLeft w:val="0"/>
                                  <w:marRight w:val="300"/>
                                  <w:marTop w:val="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911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834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10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840352">
                                  <w:marLeft w:val="0"/>
                                  <w:marRight w:val="300"/>
                                  <w:marTop w:val="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51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945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78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9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bf.gov.co/misionales/promocion-y-prevencion/primera-infancia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ianac.Pardo\Escritorio\plantilla_comunicacion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08EF29-A5AC-4C17-B7F8-DFCE54FD0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plantilla_comunicaciones.dotx</Template>
  <TotalTime>86</TotalTime>
  <Pages>5</Pages>
  <Words>2125</Words>
  <Characters>11690</Characters>
  <Application>Microsoft Office Word</Application>
  <DocSecurity>0</DocSecurity>
  <Lines>97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DianaC.Pardo</dc:creator>
  <cp:lastModifiedBy>Paula  Andrea Ospina Patino</cp:lastModifiedBy>
  <cp:revision>20</cp:revision>
  <cp:lastPrinted>2019-01-29T21:25:00Z</cp:lastPrinted>
  <dcterms:created xsi:type="dcterms:W3CDTF">2019-01-17T01:12:00Z</dcterms:created>
  <dcterms:modified xsi:type="dcterms:W3CDTF">2019-01-29T21:25:00Z</dcterms:modified>
</cp:coreProperties>
</file>